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86"/>
        <w:jc w:val="center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drawing>
          <wp:inline distL="0" distT="0" distB="0" distR="0">
            <wp:extent cx="2489200" cy="2417740"/>
            <wp:effectExtent l="0" t="0" r="0" b="0"/>
            <wp:docPr id="1026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89200" cy="24177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w w:val="130"/>
          <w:sz w:val="40"/>
          <w:szCs w:val="40"/>
        </w:rPr>
        <w:t xml:space="preserve">    </w:t>
      </w:r>
      <w:r>
        <w:rPr>
          <w:b/>
          <w:bCs/>
          <w:color w:val="000000"/>
          <w:w w:val="130"/>
          <w:sz w:val="40"/>
          <w:szCs w:val="40"/>
        </w:rPr>
        <w:drawing>
          <wp:inline distL="0" distT="0" distB="0" distR="0">
            <wp:extent cx="2730500" cy="2612833"/>
            <wp:effectExtent l="0" t="0" r="0" b="0"/>
            <wp:docPr id="1027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0500" cy="261283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widowControl/>
        <w:autoSpaceDE/>
        <w:autoSpaceDN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596900</wp:posOffset>
                </wp:positionH>
                <wp:positionV relativeFrom="paragraph">
                  <wp:posOffset>1981200</wp:posOffset>
                </wp:positionV>
                <wp:extent cx="5740400" cy="3441700"/>
                <wp:effectExtent l="0" t="0" r="0" b="0"/>
                <wp:wrapNone/>
                <wp:docPr id="1028" name="文本框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40400" cy="3441700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Name  :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S.Kamatchi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Reg no: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814421104013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Dept   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: Computer science and Engineering </w:t>
                            </w: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Title    :  Sentimental Analysis for Marketing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fals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47.0pt;margin-top:156.0pt;width:452.0pt;height:271.0pt;z-index:12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Name  :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S.Kamatchi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Reg no: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814421104013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Dept   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: Computer science and Engineering 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>
                      <w:pPr>
                        <w:pStyle w:val="style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Title    :  Sentimental Analysis for Marketing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color w:val="000000"/>
          <w:w w:val="130"/>
          <w:sz w:val="40"/>
          <w:szCs w:val="40"/>
        </w:rPr>
        <w:br w:type="page"/>
      </w: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 xml:space="preserve">   </w:t>
      </w:r>
      <w:r>
        <w:rPr>
          <w:b/>
          <w:bCs/>
          <w:color w:val="000000"/>
          <w:w w:val="130"/>
          <w:sz w:val="40"/>
          <w:szCs w:val="40"/>
        </w:rPr>
        <w:drawing>
          <wp:inline distL="0" distT="0" distB="0" distR="0">
            <wp:extent cx="6076283" cy="3418205"/>
            <wp:effectExtent l="0" t="0" r="0" b="0"/>
            <wp:docPr id="1029" name="图片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6283" cy="34182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rPr>
          <w:b/>
          <w:bCs/>
          <w:color w:val="000000"/>
          <w:w w:val="130"/>
          <w:sz w:val="40"/>
          <w:szCs w:val="40"/>
        </w:rPr>
      </w:pPr>
    </w:p>
    <w:p>
      <w:pPr>
        <w:pStyle w:val="style0"/>
        <w:widowControl/>
        <w:autoSpaceDE/>
        <w:autoSpaceDN/>
        <w:rPr>
          <w:b/>
          <w:bCs/>
          <w:color w:val="000000"/>
          <w:w w:val="130"/>
          <w:sz w:val="44"/>
          <w:szCs w:val="44"/>
        </w:rPr>
      </w:pPr>
      <w:r>
        <w:rPr>
          <w:b/>
          <w:bCs/>
          <w:color w:val="000000"/>
          <w:w w:val="130"/>
          <w:sz w:val="44"/>
          <w:szCs w:val="44"/>
        </w:rPr>
        <w:t>Table of contents:</w:t>
      </w:r>
    </w:p>
    <w:p>
      <w:pPr>
        <w:pStyle w:val="style0"/>
        <w:widowControl/>
        <w:autoSpaceDE/>
        <w:autoSpaceDN/>
        <w:rPr>
          <w:b/>
          <w:bCs/>
          <w:color w:val="000000"/>
          <w:w w:val="130"/>
          <w:sz w:val="40"/>
          <w:szCs w:val="40"/>
        </w:rPr>
      </w:pP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 xml:space="preserve">Executive Summary 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Introduction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Problem Statement Revisited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Data Collection and Preprocessing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Sentiment Analysis Techniques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Feature Extraction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Sentiment Analysis Results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Advanced Technique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Business Insights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Conclusion</w:t>
      </w:r>
    </w:p>
    <w:p>
      <w:pPr>
        <w:pStyle w:val="style4099"/>
        <w:widowControl/>
        <w:numPr>
          <w:ilvl w:val="0"/>
          <w:numId w:val="1"/>
        </w:numPr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32"/>
          <w:szCs w:val="32"/>
        </w:rPr>
        <w:t>Acknowledgments</w:t>
      </w:r>
    </w:p>
    <w:p>
      <w:pPr>
        <w:pStyle w:val="style4099"/>
        <w:widowControl/>
        <w:autoSpaceDE/>
        <w:autoSpaceDN/>
        <w:rPr>
          <w:b/>
          <w:bCs/>
          <w:color w:val="000000"/>
          <w:w w:val="130"/>
          <w:sz w:val="32"/>
          <w:szCs w:val="32"/>
        </w:rPr>
      </w:pPr>
    </w:p>
    <w:p>
      <w:pPr>
        <w:pStyle w:val="style0"/>
        <w:widowControl/>
        <w:autoSpaceDE/>
        <w:autoSpaceDN/>
        <w:rPr>
          <w:b/>
          <w:bCs/>
          <w:color w:val="000000"/>
          <w:w w:val="130"/>
          <w:sz w:val="32"/>
          <w:szCs w:val="32"/>
        </w:rPr>
      </w:pPr>
      <w:r>
        <w:rPr>
          <w:b/>
          <w:bCs/>
          <w:color w:val="000000"/>
          <w:w w:val="130"/>
          <w:sz w:val="40"/>
          <w:szCs w:val="40"/>
        </w:rPr>
        <w:t>1. Executive Summary: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b/>
          <w:bCs/>
          <w:color w:val="000000"/>
          <w:w w:val="130"/>
        </w:rPr>
      </w:pPr>
      <w:r>
        <w:rPr>
          <w:b/>
          <w:bCs/>
          <w:color w:val="000000"/>
          <w:w w:val="130"/>
        </w:rPr>
        <w:t>The Executive Summary provides a concise yet comprehensive overview of the entire project. It should include: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numPr>
          <w:ilvl w:val="0"/>
          <w:numId w:val="2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This phase involves summarizing the project's journey, methodologies, and results, ensuring that no important detail is missed.</w:t>
      </w:r>
    </w:p>
    <w:p>
      <w:pPr>
        <w:pStyle w:val="style66"/>
        <w:numPr>
          <w:ilvl w:val="0"/>
          <w:numId w:val="3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It represents the closure of the analysis process and the beginning of the implementation of valuable insights in real-world business decisions.</w:t>
      </w:r>
    </w:p>
    <w:p>
      <w:pPr>
        <w:pStyle w:val="style66"/>
        <w:numPr>
          <w:ilvl w:val="0"/>
          <w:numId w:val="3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project documentation serves as a lasting record, offering reference material for future work and presentations to stakeholders.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2. Introduction:</w:t>
      </w: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</w:p>
    <w:p>
      <w:pPr>
        <w:pStyle w:val="style66"/>
        <w:numPr>
          <w:ilvl w:val="0"/>
          <w:numId w:val="4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project focuses on sentiment analysis and its significance in understanding customer perceptions of competitor products.</w:t>
      </w:r>
    </w:p>
    <w:p>
      <w:pPr>
        <w:pStyle w:val="style66"/>
        <w:numPr>
          <w:ilvl w:val="0"/>
          <w:numId w:val="4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Understanding customer sentiments is vital for improving products and enhancing marketing strategies.</w:t>
      </w:r>
    </w:p>
    <w:p>
      <w:pPr>
        <w:pStyle w:val="style66"/>
        <w:numPr>
          <w:ilvl w:val="0"/>
          <w:numId w:val="4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This project utilizes various NLP methods to extract insights from customer feedback.</w:t>
      </w:r>
    </w:p>
    <w:p>
      <w:pPr>
        <w:pStyle w:val="style66"/>
        <w:numPr>
          <w:ilvl w:val="0"/>
          <w:numId w:val="4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It encompasses problem definition, data collection, preprocessing, advanced sentiment analysis, and visualization.</w:t>
      </w:r>
    </w:p>
    <w:p>
      <w:pPr>
        <w:pStyle w:val="style66"/>
        <w:numPr>
          <w:ilvl w:val="0"/>
          <w:numId w:val="4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project aims to enhance sentiment analysis accuracy by exploring advanced techniques.</w:t>
      </w:r>
    </w:p>
    <w:p>
      <w:pPr>
        <w:pStyle w:val="style66"/>
        <w:numPr>
          <w:ilvl w:val="0"/>
          <w:numId w:val="4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ultimate goal is to generate actionable business insights.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3. Problem Statement Revisited: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numPr>
          <w:ilvl w:val="0"/>
          <w:numId w:val="5"/>
        </w:numPr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color w:val="000000"/>
          <w:w w:val="130"/>
        </w:rPr>
        <w:t>The problem is to perform sentiment analysis on customer                         feedback to gain insights into competitor products."</w:t>
      </w:r>
    </w:p>
    <w:p>
      <w:pPr>
        <w:pStyle w:val="style66"/>
        <w:spacing w:before="86"/>
        <w:ind w:left="720"/>
        <w:rPr>
          <w:b/>
          <w:bCs/>
          <w:color w:val="000000"/>
          <w:w w:val="130"/>
          <w:sz w:val="40"/>
          <w:szCs w:val="4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4. Data Collection and Preprocessing:</w:t>
      </w: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</w:p>
    <w:p>
      <w:pPr>
        <w:pStyle w:val="style66"/>
        <w:numPr>
          <w:ilvl w:val="0"/>
          <w:numId w:val="6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This section should provide detailed information on data collection and preprocessing, including:</w:t>
      </w:r>
    </w:p>
    <w:p>
      <w:pPr>
        <w:pStyle w:val="style66"/>
        <w:spacing w:before="86"/>
        <w:rPr>
          <w:b/>
          <w:bCs/>
          <w:color w:val="000000"/>
          <w:w w:val="130"/>
        </w:rPr>
      </w:pPr>
      <w:r>
        <w:rPr>
          <w:b/>
          <w:bCs/>
          <w:color w:val="000000"/>
          <w:w w:val="130"/>
        </w:rPr>
        <w:t>Data Collection:</w:t>
      </w:r>
    </w:p>
    <w:p>
      <w:pPr>
        <w:pStyle w:val="style66"/>
        <w:spacing w:before="86"/>
        <w:rPr>
          <w:b/>
          <w:bCs/>
          <w:color w:val="000000"/>
          <w:w w:val="130"/>
        </w:rPr>
      </w:pPr>
    </w:p>
    <w:p>
      <w:pPr>
        <w:pStyle w:val="style66"/>
        <w:numPr>
          <w:ilvl w:val="0"/>
          <w:numId w:val="7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project begins with the essential step of data collection. A dataset containing customer reviews and sentiments about competitor products is identified for analysis.</w:t>
      </w:r>
    </w:p>
    <w:p>
      <w:pPr>
        <w:pStyle w:val="style66"/>
        <w:numPr>
          <w:ilvl w:val="0"/>
          <w:numId w:val="7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provided dataset comes from a reputable source, such as Kaggle, and contains relevant data for sentiment analysis.</w:t>
      </w:r>
    </w:p>
    <w:p>
      <w:pPr>
        <w:pStyle w:val="style66"/>
        <w:spacing w:before="86"/>
        <w:rPr>
          <w:b/>
          <w:bCs/>
          <w:color w:val="000000"/>
          <w:w w:val="130"/>
        </w:rPr>
      </w:pPr>
      <w:r>
        <w:rPr>
          <w:b/>
          <w:bCs/>
          <w:color w:val="000000"/>
          <w:w w:val="130"/>
        </w:rPr>
        <w:t>Data Preprocessing: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numPr>
          <w:ilvl w:val="0"/>
          <w:numId w:val="8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Data preprocessing is a critical phase in the project, involving cleaning and transforming the textual data for analysis.</w:t>
      </w:r>
    </w:p>
    <w:p>
      <w:pPr>
        <w:pStyle w:val="style66"/>
        <w:numPr>
          <w:ilvl w:val="0"/>
          <w:numId w:val="8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Textual data is carefully cleaned to remove noise and irrelevant information, ensuring that the dataset is suitable for analysis.</w:t>
      </w: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5. Sentiment Analysis Techniques: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numPr>
          <w:ilvl w:val="0"/>
          <w:numId w:val="9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project utilizes various Natural Language Processing (NLP) methods, including Bag of Words (BoW), Word Embeddings, and Transformer models like BERT and RoBERTa.</w:t>
      </w:r>
    </w:p>
    <w:p>
      <w:pPr>
        <w:pStyle w:val="style66"/>
        <w:spacing w:before="86"/>
        <w:ind w:left="420"/>
        <w:rPr>
          <w:color w:val="000000"/>
          <w:w w:val="130"/>
        </w:rPr>
      </w:pPr>
    </w:p>
    <w:p>
      <w:pPr>
        <w:pStyle w:val="style66"/>
        <w:numPr>
          <w:ilvl w:val="0"/>
          <w:numId w:val="10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These techniques enable the analysis of customer sentiments and opinions expressed in the textual data.</w:t>
      </w:r>
    </w:p>
    <w:p>
      <w:pPr>
        <w:pStyle w:val="style66"/>
        <w:numPr>
          <w:ilvl w:val="0"/>
          <w:numId w:val="10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Specific NLP libraries and tools, such as NLTK, spaCy, and Hugging Face Transformers, are employed to implement these techniques effectively.</w:t>
      </w:r>
    </w:p>
    <w:p>
      <w:pPr>
        <w:pStyle w:val="style66"/>
        <w:spacing w:before="86"/>
        <w:ind w:left="420"/>
        <w:rPr>
          <w:color w:val="000000"/>
          <w:w w:val="13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6. Feature Extraction: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numPr>
          <w:ilvl w:val="0"/>
          <w:numId w:val="11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Feature extraction is a critical step in your project, where textual data is transformed into numerical representations suitable for sentiment analysis.</w:t>
      </w:r>
    </w:p>
    <w:p>
      <w:pPr>
        <w:pStyle w:val="style66"/>
        <w:numPr>
          <w:ilvl w:val="0"/>
          <w:numId w:val="12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This phase is responsible for converting raw text into structured features that can be analyzed effectively, facilitating the understanding of customer sentiments.</w:t>
      </w:r>
    </w:p>
    <w:p>
      <w:pPr>
        <w:pStyle w:val="style66"/>
        <w:numPr>
          <w:ilvl w:val="0"/>
          <w:numId w:val="12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chosen techniques and algorithms for feature extraction play a pivotal role in revealing the underlying patterns and nuances within the data.</w:t>
      </w: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7. Sentiment Analysis Results:</w:t>
      </w:r>
    </w:p>
    <w:p>
      <w:pPr>
        <w:pStyle w:val="style66"/>
        <w:numPr>
          <w:ilvl w:val="0"/>
          <w:numId w:val="13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Sentiment analysis results form a core part of the project, presenting insights into customer feedback and opinions.</w:t>
      </w:r>
    </w:p>
    <w:p>
      <w:pPr>
        <w:pStyle w:val="style66"/>
        <w:numPr>
          <w:ilvl w:val="0"/>
          <w:numId w:val="14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These results showcase the distribution of sentiments, trends in customer responses, and key findings that shed light on the strengths and weaknesses of competitor products.</w:t>
      </w:r>
    </w:p>
    <w:p>
      <w:pPr>
        <w:pStyle w:val="style66"/>
        <w:numPr>
          <w:ilvl w:val="0"/>
          <w:numId w:val="15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use of visualizations, such as charts and graphs, aids in presenting the sentiment analysis findings in a clear and accessible manner.</w:t>
      </w:r>
    </w:p>
    <w:p>
      <w:pPr>
        <w:pStyle w:val="style66"/>
        <w:numPr>
          <w:ilvl w:val="0"/>
          <w:numId w:val="16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analysis results help in drawing actionable business insights, guiding marketing strategies, product improvements, and competition analysis.</w:t>
      </w: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8. Advanced Techniques: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numPr>
          <w:ilvl w:val="0"/>
          <w:numId w:val="17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Advanced techniques represent a pivotal phase in your project, where fine-tuning pre-trained sentiment analysis models, such as BERT and RoBERTa, are investigated for improving prediction accuracy.</w:t>
      </w:r>
    </w:p>
    <w:p>
      <w:pPr>
        <w:pStyle w:val="style66"/>
        <w:numPr>
          <w:ilvl w:val="0"/>
          <w:numId w:val="17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These state-of-the-art models are leveraged to capture nuanced sentiments and contextual understanding within customer feedback.</w:t>
      </w:r>
    </w:p>
    <w:p>
      <w:pPr>
        <w:pStyle w:val="style66"/>
        <w:numPr>
          <w:ilvl w:val="0"/>
          <w:numId w:val="17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application of advanced techniques signifies the project's commitment to enhancing the quality of sentiment predictions.</w:t>
      </w: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9. Business Insights: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b/>
          <w:bCs/>
          <w:color w:val="000000"/>
          <w:w w:val="130"/>
        </w:rPr>
      </w:pPr>
      <w:r>
        <w:rPr>
          <w:b/>
          <w:bCs/>
          <w:color w:val="000000"/>
          <w:w w:val="130"/>
        </w:rPr>
        <w:t>Summarize the valuable insights generated from the sentiment analysis results: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numPr>
          <w:ilvl w:val="0"/>
          <w:numId w:val="18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Business insights are the heart of the project, offering actionable guidance to shape marketing strategies and product development.</w:t>
      </w:r>
    </w:p>
    <w:p>
      <w:pPr>
        <w:pStyle w:val="style66"/>
        <w:numPr>
          <w:ilvl w:val="0"/>
          <w:numId w:val="19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These insights are distilled from the sentiment analysis results and highlight areas of improvement, customer preferences, and competitive strengths and weaknesses.</w:t>
      </w:r>
    </w:p>
    <w:p>
      <w:pPr>
        <w:pStyle w:val="style66"/>
        <w:numPr>
          <w:ilvl w:val="0"/>
          <w:numId w:val="20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They are a valuable asset for making data-driven decisions in the ever-evolving business landscape.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10. Conclusion:</w:t>
      </w:r>
    </w:p>
    <w:p>
      <w:pPr>
        <w:pStyle w:val="style66"/>
        <w:numPr>
          <w:ilvl w:val="0"/>
          <w:numId w:val="21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conclusion marks the culmination of the project, summarizing the key findings and their implications for marketing and product development.</w:t>
      </w:r>
    </w:p>
    <w:p>
      <w:pPr>
        <w:pStyle w:val="style66"/>
        <w:numPr>
          <w:ilvl w:val="0"/>
          <w:numId w:val="22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It highlights the significance of sentiment analysis in the modern business landscape, emphasizing the value of understanding customer feedback.</w:t>
      </w:r>
    </w:p>
    <w:p>
      <w:pPr>
        <w:pStyle w:val="style66"/>
        <w:numPr>
          <w:ilvl w:val="0"/>
          <w:numId w:val="23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insights obtained from the sentiment analysis results contribute to data-driven decision-making, providing a roadmap for improvement and competition analysis.</w:t>
      </w:r>
    </w:p>
    <w:p>
      <w:pPr>
        <w:pStyle w:val="style66"/>
        <w:numPr>
          <w:ilvl w:val="0"/>
          <w:numId w:val="24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project underlines the power of NLP techniques in transforming raw textual data into actionable insights.</w:t>
      </w:r>
    </w:p>
    <w:p>
      <w:pPr>
        <w:pStyle w:val="style66"/>
        <w:numPr>
          <w:ilvl w:val="0"/>
          <w:numId w:val="25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The journey from problem definition to insight generation is a testament to the project's ability to enhance marketing strategies and guide businesses toward success in a competitive market.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40"/>
          <w:szCs w:val="40"/>
        </w:rPr>
      </w:pPr>
      <w:r>
        <w:rPr>
          <w:b/>
          <w:bCs/>
          <w:color w:val="000000"/>
          <w:w w:val="130"/>
          <w:sz w:val="40"/>
          <w:szCs w:val="40"/>
        </w:rPr>
        <w:t>11. Acknowledgments: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numPr>
          <w:ilvl w:val="0"/>
          <w:numId w:val="26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Acknowledge individuals or organizations that provided support, data, or resources during the project: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numPr>
          <w:ilvl w:val="0"/>
          <w:numId w:val="27"/>
        </w:numPr>
        <w:spacing w:before="86"/>
        <w:rPr>
          <w:color w:val="000000"/>
          <w:w w:val="130"/>
        </w:rPr>
      </w:pPr>
      <w:r>
        <w:rPr>
          <w:color w:val="000000"/>
          <w:w w:val="130"/>
        </w:rPr>
        <w:t>Express gratitude for their contributions or assistance.</w:t>
      </w: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color w:val="000000"/>
          <w:w w:val="130"/>
        </w:rPr>
      </w:pPr>
    </w:p>
    <w:p>
      <w:pPr>
        <w:pStyle w:val="style66"/>
        <w:spacing w:before="86"/>
        <w:rPr>
          <w:b/>
          <w:bCs/>
          <w:color w:val="000000"/>
          <w:w w:val="130"/>
          <w:sz w:val="32"/>
          <w:szCs w:val="32"/>
          <w:u w:val="single"/>
        </w:rPr>
      </w:pPr>
      <w:r>
        <w:rPr>
          <w:b/>
          <w:bCs/>
          <w:color w:val="000000"/>
          <w:w w:val="130"/>
          <w:sz w:val="32"/>
          <w:szCs w:val="32"/>
          <w:u w:val="single"/>
        </w:rPr>
        <w:t>Program:</w:t>
      </w:r>
    </w:p>
    <w:p>
      <w:pPr>
        <w:pStyle w:val="style66"/>
        <w:spacing w:before="86"/>
        <w:rPr>
          <w:color w:val="2f3e9f"/>
          <w:w w:val="130"/>
        </w:rPr>
      </w:pP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73660</wp:posOffset>
                </wp:positionV>
                <wp:extent cx="5918834" cy="7533005"/>
                <wp:effectExtent l="0" t="0" r="0" b="0"/>
                <wp:wrapNone/>
                <wp:docPr id="1030" name="矩形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7533005"/>
                        </a:xfrm>
                        <a:prstGeom prst="rect"/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before="6" w:lineRule="auto" w:line="257"/>
                              <w:ind w:left="59" w:right="6642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>pandas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>pd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>numpy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</w:rPr>
                              <w:t>np</w:t>
                            </w:r>
                          </w:p>
                          <w:p>
                            <w:pPr>
                              <w:pStyle w:val="style0"/>
                              <w:spacing w:lineRule="exact" w:line="265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 xml:space="preserve">%load_ext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nb_black</w:t>
                            </w:r>
                          </w:p>
                          <w:p>
                            <w:pPr>
                              <w:pStyle w:val="style66"/>
                              <w:spacing w:before="4"/>
                              <w:rPr>
                                <w:rFonts w:ascii="Calibri" w:hAnsi="Calibri"/>
                                <w:i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library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suppress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warnings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or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deprecation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notes</w:t>
                            </w:r>
                          </w:p>
                          <w:p>
                            <w:pPr>
                              <w:pStyle w:val="style0"/>
                              <w:spacing w:before="7"/>
                              <w:ind w:left="59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4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6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4"/>
                              </w:rPr>
                              <w:t>warnings</w:t>
                            </w:r>
                          </w:p>
                          <w:p>
                            <w:pPr>
                              <w:pStyle w:val="style66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>
                            <w:pPr>
                              <w:pStyle w:val="style66"/>
                              <w:ind w:left="59"/>
                              <w:rPr/>
                            </w:pPr>
                            <w:r>
                              <w:rPr>
                                <w:w w:val="110"/>
                              </w:rPr>
                              <w:t>warnings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filterwarnings(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"ignore"</w:t>
                            </w:r>
                            <w:r>
                              <w:rPr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style66"/>
                              <w:rPr>
                                <w:sz w:val="33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exact" w:line="254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Regex,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string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and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unicodedata.</w:t>
                            </w:r>
                          </w:p>
                          <w:p>
                            <w:pPr>
                              <w:pStyle w:val="style0"/>
                              <w:spacing w:lineRule="exact" w:line="323"/>
                              <w:ind w:left="59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20"/>
                              </w:rPr>
                              <w:t>re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20"/>
                              </w:rPr>
                              <w:t>string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20"/>
                              </w:rPr>
                              <w:t>unicodedata</w:t>
                            </w:r>
                          </w:p>
                          <w:p>
                            <w:pPr>
                              <w:pStyle w:val="style0"/>
                              <w:spacing w:before="240"/>
                              <w:ind w:left="59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3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5"/>
                              </w:rPr>
                              <w:t>contractions</w:t>
                            </w:r>
                          </w:p>
                          <w:p>
                            <w:pPr>
                              <w:pStyle w:val="style66"/>
                              <w:spacing w:before="8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exact" w:line="254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#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BeautifulSoup.</w:t>
                            </w:r>
                          </w:p>
                          <w:p>
                            <w:pPr>
                              <w:pStyle w:val="style0"/>
                              <w:spacing w:lineRule="exact" w:line="323"/>
                              <w:ind w:left="59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4"/>
                              </w:rPr>
                              <w:t>bs4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4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4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BeautifulSoup</w:t>
                            </w:r>
                          </w:p>
                          <w:p>
                            <w:pPr>
                              <w:pStyle w:val="style0"/>
                              <w:spacing w:before="236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Natural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Language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Tool-Kit.</w:t>
                            </w:r>
                          </w:p>
                          <w:p>
                            <w:pPr>
                              <w:pStyle w:val="style0"/>
                              <w:spacing w:before="7"/>
                              <w:ind w:left="59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5"/>
                              </w:rPr>
                              <w:t>nltk</w:t>
                            </w:r>
                          </w:p>
                          <w:p>
                            <w:pPr>
                              <w:pStyle w:val="style66"/>
                              <w:spacing w:before="10"/>
                              <w:rPr>
                                <w:rFonts w:ascii="Times New Roman" w:hAnsi="Times New Roman"/>
                                <w:b/>
                                <w:sz w:val="27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lineRule="auto" w:line="199"/>
                              <w:ind w:left="59" w:right="6263"/>
                              <w:rPr/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download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Stopwords.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1"/>
                              </w:rPr>
                              <w:t>nltk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2"/>
                              </w:rPr>
                              <w:t>download(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stopwords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11"/>
                              </w:rPr>
                              <w:t>nltk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2"/>
                              </w:rPr>
                              <w:t>download(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2"/>
                              </w:rPr>
                              <w:t>punkt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11"/>
                              </w:rPr>
                              <w:t>nltk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2"/>
                              </w:rPr>
                              <w:t>download(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wordnet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</w:p>
                          <w:p>
                            <w:pPr>
                              <w:pStyle w:val="style66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" w:lineRule="exact" w:line="254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import  stopwords.</w:t>
                            </w:r>
                          </w:p>
                          <w:p>
                            <w:pPr>
                              <w:pStyle w:val="style0"/>
                              <w:spacing w:lineRule="exact" w:line="323"/>
                              <w:ind w:left="59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9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4"/>
                              </w:rPr>
                              <w:t>nltk.corpus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5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4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5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stopwords</w:t>
                            </w:r>
                          </w:p>
                          <w:p>
                            <w:pPr>
                              <w:pStyle w:val="style0"/>
                              <w:spacing w:before="235" w:lineRule="exact" w:line="254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#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 xml:space="preserve">import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Tokenizer.</w:t>
                            </w:r>
                          </w:p>
                          <w:p>
                            <w:pPr>
                              <w:pStyle w:val="style0"/>
                              <w:spacing w:lineRule="exact" w:line="323"/>
                              <w:ind w:left="59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3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04"/>
                              </w:rPr>
                              <w:t xml:space="preserve">nltk.tokenize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4"/>
                              </w:rPr>
                              <w:t xml:space="preserve">import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word_tokenize,</w:t>
                            </w:r>
                            <w:r>
                              <w:rPr>
                                <w:spacing w:val="44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sent_tokenize</w:t>
                            </w:r>
                          </w:p>
                          <w:p>
                            <w:pPr>
                              <w:pStyle w:val="style0"/>
                              <w:spacing w:before="236" w:lineRule="exact" w:line="254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library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5"/>
                              </w:rPr>
                              <w:t>split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30"/>
                              </w:rPr>
                              <w:t>data</w:t>
                            </w:r>
                          </w:p>
                          <w:p>
                            <w:pPr>
                              <w:pStyle w:val="style0"/>
                              <w:spacing w:lineRule="exact" w:line="323"/>
                              <w:ind w:left="59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0"/>
                              </w:rPr>
                              <w:t xml:space="preserve">sklearn.model_selection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4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 xml:space="preserve">import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 xml:space="preserve">train_test_split, </w:t>
                            </w:r>
                            <w:r>
                              <w:rPr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StratifiedKFold</w:t>
                            </w:r>
                          </w:p>
                          <w:p>
                            <w:pPr>
                              <w:pStyle w:val="style0"/>
                              <w:spacing w:before="236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#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libaries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to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help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with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data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visualization</w:t>
                            </w:r>
                          </w:p>
                          <w:p>
                            <w:pPr>
                              <w:pStyle w:val="style0"/>
                              <w:spacing w:before="6"/>
                              <w:ind w:left="59"/>
                              <w:rPr>
                                <w:rFonts w:ascii="Times New Roman" w:hAnsi="Times New Roman"/>
                                <w:b/>
                                <w:color w:val="0000ff"/>
                                <w:w w:val="1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2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20"/>
                              </w:rPr>
                              <w:t>matplotlib.pyplot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2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20"/>
                              </w:rPr>
                              <w:t>plt</w:t>
                            </w:r>
                          </w:p>
                          <w:p>
                            <w:pPr>
                              <w:pStyle w:val="style0"/>
                              <w:spacing w:before="6"/>
                              <w:ind w:left="59"/>
                              <w:rPr>
                                <w:rFonts w:ascii="Times New Roman" w:hAnsi="Times New Roma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6"/>
                              <w:ind w:left="59"/>
                              <w:rPr>
                                <w:rFonts w:ascii="Times New Roman" w:hAnsi="Times New Roman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6"/>
                              <w:ind w:left="59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f7f7f7" stroked="f" style="position:absolute;margin-left:73.0pt;margin-top:5.8pt;width:466.05pt;height:593.15pt;z-index:11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p>
                      <w:pPr>
                        <w:pStyle w:val="style0"/>
                        <w:spacing w:before="6" w:lineRule="auto" w:line="257"/>
                        <w:ind w:left="59" w:right="6642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>pandas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>pd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>numpy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5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</w:rPr>
                        <w:t>np</w:t>
                      </w:r>
                    </w:p>
                    <w:p>
                      <w:pPr>
                        <w:pStyle w:val="style0"/>
                        <w:spacing w:lineRule="exact" w:line="265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 xml:space="preserve">%load_ext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nb_black</w:t>
                      </w:r>
                    </w:p>
                    <w:p>
                      <w:pPr>
                        <w:pStyle w:val="style66"/>
                        <w:spacing w:before="4"/>
                        <w:rPr>
                          <w:rFonts w:ascii="Calibri" w:hAnsi="Calibri"/>
                          <w:i/>
                        </w:rPr>
                      </w:pPr>
                    </w:p>
                    <w:p>
                      <w:pPr>
                        <w:pStyle w:val="style0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library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suppress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warnings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or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deprecation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notes</w:t>
                      </w:r>
                    </w:p>
                    <w:p>
                      <w:pPr>
                        <w:pStyle w:val="style0"/>
                        <w:spacing w:before="7"/>
                        <w:ind w:left="59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4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6"/>
                          <w:w w:val="10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4"/>
                        </w:rPr>
                        <w:t>warnings</w:t>
                      </w:r>
                    </w:p>
                    <w:p>
                      <w:pPr>
                        <w:pStyle w:val="style66"/>
                        <w:rPr>
                          <w:rFonts w:ascii="Times New Roman" w:hAnsi="Times New Roman"/>
                          <w:b/>
                        </w:rPr>
                      </w:pPr>
                    </w:p>
                    <w:p>
                      <w:pPr>
                        <w:pStyle w:val="style66"/>
                        <w:ind w:left="59"/>
                        <w:rPr/>
                      </w:pPr>
                      <w:r>
                        <w:rPr>
                          <w:w w:val="110"/>
                        </w:rPr>
                        <w:t>warnings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filterwarnings(</w:t>
                      </w:r>
                      <w:r>
                        <w:rPr>
                          <w:color w:val="ba2121"/>
                          <w:w w:val="110"/>
                        </w:rPr>
                        <w:t>"ignore"</w:t>
                      </w:r>
                      <w:r>
                        <w:rPr>
                          <w:w w:val="110"/>
                        </w:rPr>
                        <w:t>)</w:t>
                      </w:r>
                    </w:p>
                    <w:p>
                      <w:pPr>
                        <w:pStyle w:val="style66"/>
                        <w:rPr>
                          <w:sz w:val="33"/>
                        </w:rPr>
                      </w:pPr>
                    </w:p>
                    <w:p>
                      <w:pPr>
                        <w:pStyle w:val="style0"/>
                        <w:spacing w:lineRule="exact" w:line="254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import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Regex,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string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and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4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unicodedata.</w:t>
                      </w:r>
                    </w:p>
                    <w:p>
                      <w:pPr>
                        <w:pStyle w:val="style0"/>
                        <w:spacing w:lineRule="exact" w:line="323"/>
                        <w:ind w:left="59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2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3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20"/>
                        </w:rPr>
                        <w:t>re</w:t>
                      </w:r>
                      <w:r>
                        <w:rPr>
                          <w:color w:val="666666"/>
                          <w:w w:val="120"/>
                        </w:rPr>
                        <w:t>,</w:t>
                      </w:r>
                      <w:r>
                        <w:rPr>
                          <w:color w:val="666666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20"/>
                        </w:rPr>
                        <w:t>string</w:t>
                      </w:r>
                      <w:r>
                        <w:rPr>
                          <w:color w:val="666666"/>
                          <w:w w:val="120"/>
                        </w:rPr>
                        <w:t>,</w:t>
                      </w:r>
                      <w:r>
                        <w:rPr>
                          <w:color w:val="666666"/>
                          <w:spacing w:val="-4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20"/>
                        </w:rPr>
                        <w:t>unicodedata</w:t>
                      </w:r>
                    </w:p>
                    <w:p>
                      <w:pPr>
                        <w:pStyle w:val="style0"/>
                        <w:spacing w:before="240"/>
                        <w:ind w:left="59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39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5"/>
                        </w:rPr>
                        <w:t>contractions</w:t>
                      </w:r>
                    </w:p>
                    <w:p>
                      <w:pPr>
                        <w:pStyle w:val="style66"/>
                        <w:spacing w:before="8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>
                      <w:pPr>
                        <w:pStyle w:val="style0"/>
                        <w:spacing w:lineRule="exact" w:line="254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#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6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import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6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BeautifulSoup.</w:t>
                      </w:r>
                    </w:p>
                    <w:p>
                      <w:pPr>
                        <w:pStyle w:val="style0"/>
                        <w:spacing w:lineRule="exact" w:line="323"/>
                        <w:ind w:left="59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4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0"/>
                          <w:w w:val="10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4"/>
                        </w:rPr>
                        <w:t>bs4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40"/>
                          <w:w w:val="10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04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0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BeautifulSoup</w:t>
                      </w:r>
                    </w:p>
                    <w:p>
                      <w:pPr>
                        <w:pStyle w:val="style0"/>
                        <w:spacing w:before="236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import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Natural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Language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Tool-Kit.</w:t>
                      </w:r>
                    </w:p>
                    <w:p>
                      <w:pPr>
                        <w:pStyle w:val="style0"/>
                        <w:spacing w:before="7"/>
                        <w:ind w:left="59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9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5"/>
                        </w:rPr>
                        <w:t>nltk</w:t>
                      </w:r>
                    </w:p>
                    <w:p>
                      <w:pPr>
                        <w:pStyle w:val="style66"/>
                        <w:spacing w:before="10"/>
                        <w:rPr>
                          <w:rFonts w:ascii="Times New Roman" w:hAnsi="Times New Roman"/>
                          <w:b/>
                          <w:sz w:val="27"/>
                        </w:rPr>
                      </w:pPr>
                    </w:p>
                    <w:p>
                      <w:pPr>
                        <w:pStyle w:val="style0"/>
                        <w:spacing w:lineRule="auto" w:line="199"/>
                        <w:ind w:left="59" w:right="6263"/>
                        <w:rPr/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download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Stopwords.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1"/>
                        </w:rPr>
                        <w:t>nltk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2"/>
                        </w:rPr>
                        <w:t>download(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stopwords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11"/>
                        </w:rPr>
                        <w:t>nltk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2"/>
                        </w:rPr>
                        <w:t>download(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2"/>
                        </w:rPr>
                        <w:t>punkt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11"/>
                        </w:rPr>
                        <w:t>nltk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2"/>
                        </w:rPr>
                        <w:t>download(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1"/>
                        </w:rPr>
                        <w:t>wordnet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)</w:t>
                      </w:r>
                    </w:p>
                    <w:p>
                      <w:pPr>
                        <w:pStyle w:val="style66"/>
                        <w:spacing w:before="8"/>
                        <w:rPr>
                          <w:sz w:val="16"/>
                        </w:rPr>
                      </w:pPr>
                    </w:p>
                    <w:p>
                      <w:pPr>
                        <w:pStyle w:val="style0"/>
                        <w:spacing w:before="1" w:lineRule="exact" w:line="254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import  stopwords.</w:t>
                      </w:r>
                    </w:p>
                    <w:p>
                      <w:pPr>
                        <w:pStyle w:val="style0"/>
                        <w:spacing w:lineRule="exact" w:line="323"/>
                        <w:ind w:left="59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4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9"/>
                          <w:w w:val="10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4"/>
                        </w:rPr>
                        <w:t>nltk.corpus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50"/>
                          <w:w w:val="10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04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50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stopwords</w:t>
                      </w:r>
                    </w:p>
                    <w:p>
                      <w:pPr>
                        <w:pStyle w:val="style0"/>
                        <w:spacing w:before="235" w:lineRule="exact" w:line="254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#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 xml:space="preserve">import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Tokenizer.</w:t>
                      </w:r>
                    </w:p>
                    <w:p>
                      <w:pPr>
                        <w:pStyle w:val="style0"/>
                        <w:spacing w:lineRule="exact" w:line="323"/>
                        <w:ind w:left="59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4"/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3"/>
                          <w:w w:val="10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04"/>
                        </w:rPr>
                        <w:t xml:space="preserve">nltk.tokenize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2"/>
                          <w:w w:val="10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04"/>
                        </w:rPr>
                        <w:t xml:space="preserve">import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word_tokenize,</w:t>
                      </w:r>
                      <w:r>
                        <w:rPr>
                          <w:spacing w:val="44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sent_tokenize</w:t>
                      </w:r>
                    </w:p>
                    <w:p>
                      <w:pPr>
                        <w:pStyle w:val="style0"/>
                        <w:spacing w:before="236" w:lineRule="exact" w:line="254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library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to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5"/>
                        </w:rPr>
                        <w:t>split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30"/>
                        </w:rPr>
                        <w:t>data</w:t>
                      </w:r>
                    </w:p>
                    <w:p>
                      <w:pPr>
                        <w:pStyle w:val="style0"/>
                        <w:spacing w:lineRule="exact" w:line="323"/>
                        <w:ind w:left="59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 xml:space="preserve">from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0"/>
                        </w:rPr>
                        <w:t xml:space="preserve">sklearn.model_selection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42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 xml:space="preserve">import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 xml:space="preserve">train_test_split, </w:t>
                      </w:r>
                      <w:r>
                        <w:rPr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StratifiedKFold</w:t>
                      </w:r>
                    </w:p>
                    <w:p>
                      <w:pPr>
                        <w:pStyle w:val="style0"/>
                        <w:spacing w:before="236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#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libaries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to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1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help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with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1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data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visualization</w:t>
                      </w:r>
                    </w:p>
                    <w:p>
                      <w:pPr>
                        <w:pStyle w:val="style0"/>
                        <w:spacing w:before="6"/>
                        <w:ind w:left="59"/>
                        <w:rPr>
                          <w:rFonts w:ascii="Times New Roman" w:hAnsi="Times New Roman"/>
                          <w:b/>
                          <w:color w:val="0000ff"/>
                          <w:w w:val="1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2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20"/>
                        </w:rPr>
                        <w:t>matplotlib.pyplot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2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9"/>
                          <w:w w:val="1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20"/>
                        </w:rPr>
                        <w:t>plt</w:t>
                      </w:r>
                    </w:p>
                    <w:p>
                      <w:pPr>
                        <w:pStyle w:val="style0"/>
                        <w:spacing w:before="6"/>
                        <w:ind w:left="59"/>
                        <w:rPr>
                          <w:rFonts w:ascii="Times New Roman" w:hAnsi="Times New Roman"/>
                        </w:rPr>
                      </w:pPr>
                    </w:p>
                    <w:p>
                      <w:pPr>
                        <w:pStyle w:val="style0"/>
                        <w:spacing w:before="6"/>
                        <w:ind w:left="59"/>
                        <w:rPr>
                          <w:rFonts w:ascii="Times New Roman" w:hAnsi="Times New Roman"/>
                        </w:rPr>
                      </w:pPr>
                    </w:p>
                    <w:p>
                      <w:pPr>
                        <w:pStyle w:val="style0"/>
                        <w:spacing w:before="6"/>
                        <w:ind w:left="59"/>
                        <w:rPr>
                          <w:rFonts w:ascii="Times New Roman" w:hAnsi="Times New Roman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2f3e9f"/>
          <w:w w:val="130"/>
        </w:rPr>
        <w:t xml:space="preserve">  </w:t>
      </w:r>
    </w:p>
    <w:p>
      <w:pPr>
        <w:pStyle w:val="style66"/>
        <w:spacing w:before="86"/>
        <w:rPr/>
      </w:pPr>
      <w:r>
        <w:rPr>
          <w:color w:val="2f3e9f"/>
          <w:w w:val="130"/>
        </w:rPr>
        <w:t>[1]:</w:t>
      </w:r>
    </w:p>
    <w:p>
      <w:pPr>
        <w:pStyle w:val="style0"/>
        <w:rPr/>
        <w:sectPr>
          <w:footerReference w:type="default" r:id="rId5"/>
          <w:type w:val="continuous"/>
          <w:pgSz w:w="12240" w:h="15840" w:orient="portrait"/>
          <w:pgMar w:top="1500" w:right="1320" w:bottom="1080" w:left="640" w:header="72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docGrid w:linePitch="312" w:charSpace="0"/>
        </w:sectPr>
      </w:pPr>
    </w:p>
    <w:p>
      <w:pPr>
        <w:pStyle w:val="style0"/>
        <w:spacing w:before="101" w:lineRule="auto" w:line="257"/>
        <w:ind w:left="879" w:right="6642"/>
        <w:rPr>
          <w:rFonts w:ascii="Times New Roman" w:hAnsi="Times New Roman"/>
          <w:b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38100</wp:posOffset>
                </wp:positionV>
                <wp:extent cx="5918834" cy="5925184"/>
                <wp:effectExtent l="0" t="0" r="0" b="0"/>
                <wp:wrapNone/>
                <wp:docPr id="1031" name="曲线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592518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21581" y="0"/>
                              </a:moveTo>
                              <a:lnTo>
                                <a:pt x="18" y="0"/>
                              </a:lnTo>
                              <a:lnTo>
                                <a:pt x="0" y="18"/>
                              </a:lnTo>
                              <a:lnTo>
                                <a:pt x="0" y="21553"/>
                              </a:lnTo>
                              <a:lnTo>
                                <a:pt x="0" y="21579"/>
                              </a:lnTo>
                              <a:lnTo>
                                <a:pt x="18" y="21600"/>
                              </a:lnTo>
                              <a:lnTo>
                                <a:pt x="21581" y="21600"/>
                              </a:lnTo>
                              <a:lnTo>
                                <a:pt x="21599" y="21579"/>
                              </a:lnTo>
                              <a:lnTo>
                                <a:pt x="21599" y="18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coordsize="21600,21600" path="m21581,0l18,0l0,18l0,21553l0,21579l18,21600l21581,21600l21599,21579l21599,18l21581,0l21581,0l21581,0l21581,0xe" fillcolor="#f7f7f7" stroked="f" style="position:absolute;margin-left:73.0pt;margin-top:3.0pt;width:466.05pt;height:466.55pt;z-index:-2147483645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path textboxrect="0,0,21600,21600"/>
              </v:shape>
            </w:pict>
          </mc:Fallback>
        </mc:AlternateContent>
      </w:r>
      <w:r>
        <w:rPr>
          <w:rFonts w:ascii="Times New Roman" w:hAnsi="Times New Roman"/>
          <w:b/>
          <w:color w:val="007f00"/>
          <w:w w:val="110"/>
        </w:rPr>
        <w:t>import</w:t>
      </w:r>
      <w:r>
        <w:rPr>
          <w:rFonts w:ascii="Times New Roman" w:hAnsi="Times New Roman"/>
          <w:b/>
          <w:color w:val="007f00"/>
          <w:spacing w:val="1"/>
          <w:w w:val="110"/>
        </w:rPr>
        <w:t xml:space="preserve"> </w:t>
      </w:r>
      <w:r>
        <w:rPr>
          <w:rFonts w:ascii="Times New Roman" w:hAnsi="Times New Roman"/>
          <w:b/>
          <w:color w:val="0000ff"/>
          <w:w w:val="110"/>
        </w:rPr>
        <w:t>seaborn</w:t>
      </w:r>
      <w:r>
        <w:rPr>
          <w:rFonts w:ascii="Times New Roman" w:hAnsi="Times New Roman"/>
          <w:b/>
          <w:color w:val="0000ff"/>
          <w:spacing w:val="1"/>
          <w:w w:val="110"/>
        </w:rPr>
        <w:t xml:space="preserve"> </w:t>
      </w:r>
      <w:r>
        <w:rPr>
          <w:rFonts w:ascii="Times New Roman" w:hAnsi="Times New Roman"/>
          <w:b/>
          <w:color w:val="007f00"/>
          <w:w w:val="110"/>
        </w:rPr>
        <w:t>as</w:t>
      </w:r>
      <w:r>
        <w:rPr>
          <w:rFonts w:ascii="Times New Roman" w:hAnsi="Times New Roman"/>
          <w:b/>
          <w:color w:val="007f00"/>
          <w:spacing w:val="1"/>
          <w:w w:val="110"/>
        </w:rPr>
        <w:t xml:space="preserve"> </w:t>
      </w:r>
      <w:r>
        <w:rPr>
          <w:rFonts w:ascii="Times New Roman" w:hAnsi="Times New Roman"/>
          <w:b/>
          <w:color w:val="0000ff"/>
          <w:w w:val="110"/>
        </w:rPr>
        <w:t>sns</w:t>
      </w:r>
      <w:r>
        <w:rPr>
          <w:rFonts w:ascii="Times New Roman" w:hAnsi="Times New Roman"/>
          <w:b/>
          <w:color w:val="0000ff"/>
          <w:spacing w:val="1"/>
          <w:w w:val="110"/>
        </w:rPr>
        <w:t xml:space="preserve"> </w:t>
      </w:r>
      <w:r>
        <w:rPr>
          <w:rFonts w:ascii="Times New Roman" w:hAnsi="Times New Roman"/>
          <w:b/>
          <w:color w:val="007f00"/>
          <w:w w:val="110"/>
        </w:rPr>
        <w:t>import</w:t>
      </w:r>
      <w:r>
        <w:rPr>
          <w:rFonts w:ascii="Times New Roman" w:hAnsi="Times New Roman"/>
          <w:b/>
          <w:color w:val="007f00"/>
          <w:spacing w:val="14"/>
          <w:w w:val="110"/>
        </w:rPr>
        <w:t xml:space="preserve"> </w:t>
      </w:r>
      <w:r>
        <w:rPr>
          <w:rFonts w:ascii="Times New Roman" w:hAnsi="Times New Roman"/>
          <w:b/>
          <w:color w:val="0000ff"/>
          <w:w w:val="110"/>
        </w:rPr>
        <w:t>missingno</w:t>
      </w:r>
      <w:r>
        <w:rPr>
          <w:rFonts w:ascii="Times New Roman" w:hAnsi="Times New Roman"/>
          <w:b/>
          <w:color w:val="0000ff"/>
          <w:spacing w:val="14"/>
          <w:w w:val="110"/>
        </w:rPr>
        <w:t xml:space="preserve"> </w:t>
      </w:r>
      <w:r>
        <w:rPr>
          <w:rFonts w:ascii="Times New Roman" w:hAnsi="Times New Roman"/>
          <w:b/>
          <w:color w:val="007f00"/>
          <w:w w:val="110"/>
        </w:rPr>
        <w:t>as</w:t>
      </w:r>
      <w:r>
        <w:rPr>
          <w:rFonts w:ascii="Times New Roman" w:hAnsi="Times New Roman"/>
          <w:b/>
          <w:color w:val="007f00"/>
          <w:spacing w:val="14"/>
          <w:w w:val="110"/>
        </w:rPr>
        <w:t xml:space="preserve"> </w:t>
      </w:r>
      <w:r>
        <w:rPr>
          <w:rFonts w:ascii="Times New Roman" w:hAnsi="Times New Roman"/>
          <w:b/>
          <w:color w:val="0000ff"/>
          <w:w w:val="110"/>
        </w:rPr>
        <w:t>msno</w:t>
      </w:r>
    </w:p>
    <w:p>
      <w:pPr>
        <w:pStyle w:val="style66"/>
        <w:spacing w:before="3"/>
        <w:rPr>
          <w:rFonts w:ascii="Times New Roman" w:hAnsi="Times New Roman"/>
          <w:b/>
          <w:sz w:val="23"/>
        </w:rPr>
      </w:pPr>
    </w:p>
    <w:p>
      <w:pPr>
        <w:pStyle w:val="style0"/>
        <w:ind w:left="879"/>
        <w:rPr>
          <w:rFonts w:ascii="Calibri" w:hAnsi="Calibri"/>
          <w:i/>
        </w:rPr>
      </w:pPr>
      <w:r>
        <w:rPr>
          <w:rFonts w:ascii="Calibri" w:hAnsi="Calibri"/>
          <w:i/>
          <w:color w:val="3d7a7a"/>
          <w:w w:val="110"/>
        </w:rPr>
        <w:t>#</w:t>
      </w:r>
      <w:r>
        <w:rPr>
          <w:rFonts w:ascii="Calibri" w:hAnsi="Calibri"/>
          <w:i/>
          <w:color w:val="3d7a7a"/>
          <w:spacing w:val="13"/>
          <w:w w:val="110"/>
        </w:rPr>
        <w:t xml:space="preserve"> </w:t>
      </w:r>
      <w:r>
        <w:rPr>
          <w:rFonts w:ascii="Calibri" w:hAnsi="Calibri"/>
          <w:i/>
          <w:color w:val="3d7a7a"/>
          <w:w w:val="110"/>
        </w:rPr>
        <w:t xml:space="preserve">import </w:t>
      </w:r>
      <w:r>
        <w:rPr>
          <w:rFonts w:ascii="Calibri" w:hAnsi="Calibri"/>
          <w:i/>
          <w:color w:val="3d7a7a"/>
          <w:spacing w:val="12"/>
          <w:w w:val="110"/>
        </w:rPr>
        <w:t xml:space="preserve"> </w:t>
      </w:r>
      <w:r>
        <w:rPr>
          <w:rFonts w:ascii="Calibri" w:hAnsi="Calibri"/>
          <w:i/>
          <w:color w:val="3d7a7a"/>
          <w:w w:val="110"/>
        </w:rPr>
        <w:t>wordcloud</w:t>
      </w:r>
    </w:p>
    <w:p>
      <w:pPr>
        <w:pStyle w:val="style0"/>
        <w:spacing w:before="6" w:lineRule="exact" w:line="244"/>
        <w:ind w:left="879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7f00"/>
          <w:w w:val="104"/>
        </w:rPr>
        <w:t>import</w:t>
      </w:r>
      <w:r>
        <w:rPr>
          <w:rFonts w:ascii="Times New Roman" w:hAnsi="Times New Roman"/>
          <w:b/>
          <w:color w:val="007f00"/>
          <w:spacing w:val="47"/>
          <w:w w:val="104"/>
        </w:rPr>
        <w:t xml:space="preserve"> </w:t>
      </w:r>
      <w:r>
        <w:rPr>
          <w:rFonts w:ascii="Times New Roman" w:hAnsi="Times New Roman"/>
          <w:b/>
          <w:color w:val="0000ff"/>
          <w:w w:val="104"/>
        </w:rPr>
        <w:t>wordcloud</w:t>
      </w:r>
    </w:p>
    <w:p>
      <w:pPr>
        <w:pStyle w:val="style0"/>
        <w:spacing w:lineRule="exact" w:line="296"/>
        <w:ind w:left="879"/>
        <w:rPr/>
      </w:pPr>
      <w:r>
        <w:rPr>
          <w:rFonts w:ascii="Times New Roman" w:hAnsi="Times New Roman"/>
          <w:b/>
          <w:color w:val="007f00"/>
          <w:w w:val="95"/>
        </w:rPr>
        <w:t>from</w:t>
      </w:r>
      <w:r>
        <w:rPr>
          <w:rFonts w:ascii="Times New Roman" w:hAnsi="Times New Roman"/>
          <w:b/>
          <w:color w:val="007f00"/>
          <w:spacing w:val="39"/>
          <w:w w:val="95"/>
        </w:rPr>
        <w:t xml:space="preserve"> </w:t>
      </w:r>
      <w:r>
        <w:rPr>
          <w:rFonts w:ascii="Times New Roman" w:hAnsi="Times New Roman"/>
          <w:b/>
          <w:color w:val="0000ff"/>
          <w:w w:val="95"/>
        </w:rPr>
        <w:t>wordcloud</w:t>
      </w:r>
      <w:r>
        <w:rPr>
          <w:rFonts w:ascii="Times New Roman" w:hAnsi="Times New Roman"/>
          <w:b/>
          <w:color w:val="0000ff"/>
          <w:spacing w:val="40"/>
          <w:w w:val="95"/>
        </w:rPr>
        <w:t xml:space="preserve"> </w:t>
      </w:r>
      <w:r>
        <w:rPr>
          <w:rFonts w:ascii="Times New Roman" w:hAnsi="Times New Roman"/>
          <w:b/>
          <w:color w:val="007f00"/>
          <w:w w:val="95"/>
        </w:rPr>
        <w:t>import</w:t>
      </w:r>
      <w:r>
        <w:rPr>
          <w:rFonts w:ascii="Times New Roman" w:hAnsi="Times New Roman"/>
          <w:b/>
          <w:color w:val="007f00"/>
          <w:spacing w:val="40"/>
          <w:w w:val="95"/>
        </w:rPr>
        <w:t xml:space="preserve"> </w:t>
      </w:r>
      <w:r>
        <w:rPr>
          <w:w w:val="95"/>
        </w:rPr>
        <w:t>STOPWORDS</w:t>
      </w:r>
    </w:p>
    <w:p>
      <w:pPr>
        <w:pStyle w:val="style0"/>
        <w:spacing w:lineRule="exact" w:line="305"/>
        <w:ind w:left="879"/>
        <w:rPr/>
      </w:pPr>
      <w:r>
        <w:rPr>
          <w:rFonts w:ascii="Times New Roman" w:hAnsi="Times New Roman"/>
          <w:b/>
          <w:color w:val="007f00"/>
        </w:rPr>
        <w:t>from</w:t>
      </w:r>
      <w:r>
        <w:rPr>
          <w:rFonts w:ascii="Times New Roman" w:hAnsi="Times New Roman"/>
          <w:b/>
          <w:color w:val="007f00"/>
          <w:spacing w:val="30"/>
        </w:rPr>
        <w:t xml:space="preserve"> </w:t>
      </w:r>
      <w:r>
        <w:rPr>
          <w:rFonts w:ascii="Times New Roman" w:hAnsi="Times New Roman"/>
          <w:b/>
          <w:color w:val="0000ff"/>
        </w:rPr>
        <w:t>wordcloud</w:t>
      </w:r>
      <w:r>
        <w:rPr>
          <w:rFonts w:ascii="Times New Roman" w:hAnsi="Times New Roman"/>
          <w:b/>
          <w:color w:val="0000ff"/>
          <w:spacing w:val="31"/>
        </w:rPr>
        <w:t xml:space="preserve"> </w:t>
      </w:r>
      <w:r>
        <w:rPr>
          <w:rFonts w:ascii="Times New Roman" w:hAnsi="Times New Roman"/>
          <w:b/>
          <w:color w:val="007f00"/>
        </w:rPr>
        <w:t>import</w:t>
      </w:r>
      <w:r>
        <w:rPr>
          <w:rFonts w:ascii="Times New Roman" w:hAnsi="Times New Roman"/>
          <w:b/>
          <w:color w:val="007f00"/>
          <w:spacing w:val="31"/>
        </w:rPr>
        <w:t xml:space="preserve"> </w:t>
      </w:r>
      <w:r>
        <w:t>WordCloud</w:t>
      </w:r>
    </w:p>
    <w:p>
      <w:pPr>
        <w:pStyle w:val="style0"/>
        <w:spacing w:before="236" w:lineRule="exact" w:line="254"/>
        <w:ind w:left="879"/>
        <w:rPr>
          <w:rFonts w:ascii="Calibri" w:hAnsi="Calibri"/>
          <w:i/>
        </w:rPr>
      </w:pPr>
      <w:r>
        <w:rPr>
          <w:rFonts w:ascii="Calibri" w:hAnsi="Calibri"/>
          <w:i/>
          <w:color w:val="3d7a7a"/>
          <w:w w:val="115"/>
        </w:rPr>
        <w:t>#</w:t>
      </w:r>
      <w:r>
        <w:rPr>
          <w:rFonts w:ascii="Calibri" w:hAnsi="Calibri"/>
          <w:i/>
          <w:color w:val="3d7a7a"/>
          <w:spacing w:val="54"/>
          <w:w w:val="115"/>
        </w:rPr>
        <w:t xml:space="preserve"> </w:t>
      </w:r>
      <w:r>
        <w:rPr>
          <w:rFonts w:ascii="Calibri" w:hAnsi="Calibri"/>
          <w:i/>
          <w:color w:val="3d7a7a"/>
          <w:w w:val="115"/>
        </w:rPr>
        <w:t>remove</w:t>
      </w:r>
      <w:r>
        <w:rPr>
          <w:rFonts w:ascii="Calibri" w:hAnsi="Calibri"/>
          <w:i/>
          <w:color w:val="3d7a7a"/>
          <w:spacing w:val="55"/>
          <w:w w:val="115"/>
        </w:rPr>
        <w:t xml:space="preserve"> </w:t>
      </w:r>
      <w:r>
        <w:rPr>
          <w:rFonts w:ascii="Calibri" w:hAnsi="Calibri"/>
          <w:i/>
          <w:color w:val="3d7a7a"/>
          <w:w w:val="115"/>
        </w:rPr>
        <w:t>the</w:t>
      </w:r>
      <w:r>
        <w:rPr>
          <w:rFonts w:ascii="Calibri" w:hAnsi="Calibri"/>
          <w:i/>
          <w:color w:val="3d7a7a"/>
          <w:spacing w:val="55"/>
          <w:w w:val="115"/>
        </w:rPr>
        <w:t xml:space="preserve"> </w:t>
      </w:r>
      <w:r>
        <w:rPr>
          <w:rFonts w:ascii="Calibri" w:hAnsi="Calibri"/>
          <w:i/>
          <w:color w:val="3d7a7a"/>
          <w:w w:val="120"/>
        </w:rPr>
        <w:t>limit</w:t>
      </w:r>
      <w:r>
        <w:rPr>
          <w:rFonts w:ascii="Calibri" w:hAnsi="Calibri"/>
          <w:i/>
          <w:color w:val="3d7a7a"/>
          <w:spacing w:val="52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for</w:t>
      </w:r>
      <w:r>
        <w:rPr>
          <w:rFonts w:ascii="Calibri" w:hAnsi="Calibri"/>
          <w:i/>
          <w:color w:val="3d7a7a"/>
          <w:spacing w:val="52"/>
          <w:w w:val="120"/>
        </w:rPr>
        <w:t xml:space="preserve"> </w:t>
      </w:r>
      <w:r>
        <w:rPr>
          <w:rFonts w:ascii="Calibri" w:hAnsi="Calibri"/>
          <w:i/>
          <w:color w:val="3d7a7a"/>
          <w:w w:val="115"/>
        </w:rPr>
        <w:t>the</w:t>
      </w:r>
      <w:r>
        <w:rPr>
          <w:rFonts w:ascii="Calibri" w:hAnsi="Calibri"/>
          <w:i/>
          <w:color w:val="3d7a7a"/>
          <w:spacing w:val="55"/>
          <w:w w:val="115"/>
        </w:rPr>
        <w:t xml:space="preserve"> </w:t>
      </w:r>
      <w:r>
        <w:rPr>
          <w:rFonts w:ascii="Calibri" w:hAnsi="Calibri"/>
          <w:i/>
          <w:color w:val="3d7a7a"/>
          <w:w w:val="115"/>
        </w:rPr>
        <w:t>number</w:t>
      </w:r>
      <w:r>
        <w:rPr>
          <w:rFonts w:ascii="Calibri" w:hAnsi="Calibri"/>
          <w:i/>
          <w:color w:val="3d7a7a"/>
          <w:spacing w:val="54"/>
          <w:w w:val="115"/>
        </w:rPr>
        <w:t xml:space="preserve"> </w:t>
      </w:r>
      <w:r>
        <w:rPr>
          <w:rFonts w:ascii="Calibri" w:hAnsi="Calibri"/>
          <w:i/>
          <w:color w:val="3d7a7a"/>
          <w:w w:val="115"/>
        </w:rPr>
        <w:t>of</w:t>
      </w:r>
      <w:r>
        <w:rPr>
          <w:rFonts w:ascii="Calibri" w:hAnsi="Calibri"/>
          <w:i/>
          <w:color w:val="3d7a7a"/>
          <w:spacing w:val="55"/>
          <w:w w:val="115"/>
        </w:rPr>
        <w:t xml:space="preserve"> </w:t>
      </w:r>
      <w:r>
        <w:rPr>
          <w:rFonts w:ascii="Calibri" w:hAnsi="Calibri"/>
          <w:i/>
          <w:color w:val="3d7a7a"/>
          <w:w w:val="115"/>
        </w:rPr>
        <w:t>displayed</w:t>
      </w:r>
      <w:r>
        <w:rPr>
          <w:rFonts w:ascii="Calibri" w:hAnsi="Calibri"/>
          <w:i/>
          <w:color w:val="3d7a7a"/>
          <w:spacing w:val="55"/>
          <w:w w:val="115"/>
        </w:rPr>
        <w:t xml:space="preserve"> </w:t>
      </w:r>
      <w:r>
        <w:rPr>
          <w:rFonts w:ascii="Calibri" w:hAnsi="Calibri"/>
          <w:i/>
          <w:color w:val="3d7a7a"/>
          <w:w w:val="115"/>
        </w:rPr>
        <w:t>columns</w:t>
      </w:r>
    </w:p>
    <w:p>
      <w:pPr>
        <w:pStyle w:val="style66"/>
        <w:spacing w:lineRule="exact" w:line="323"/>
        <w:ind w:left="879"/>
        <w:rPr/>
      </w:pPr>
      <w:r>
        <w:t>pd</w:t>
      </w:r>
      <w:r>
        <w:rPr>
          <w:color w:val="666666"/>
        </w:rPr>
        <w:t>.</w:t>
      </w:r>
      <w:r>
        <w:t>set_option(</w:t>
      </w:r>
      <w:r>
        <w:rPr>
          <w:color w:val="ba2121"/>
        </w:rPr>
        <w:t>"display.max_columns"</w:t>
      </w:r>
      <w:r>
        <w:t>,</w:t>
      </w:r>
      <w:r>
        <w:rPr>
          <w:spacing w:val="87"/>
        </w:rPr>
        <w:t xml:space="preserve"> </w:t>
      </w:r>
      <w:r>
        <w:rPr>
          <w:rFonts w:ascii="Times New Roman" w:hAnsi="Times New Roman"/>
          <w:b/>
          <w:color w:val="007f00"/>
        </w:rPr>
        <w:t>None</w:t>
      </w:r>
      <w:r>
        <w:t>)</w:t>
      </w:r>
    </w:p>
    <w:p>
      <w:pPr>
        <w:pStyle w:val="style0"/>
        <w:spacing w:before="236" w:lineRule="exact" w:line="254"/>
        <w:ind w:left="879"/>
        <w:rPr>
          <w:rFonts w:ascii="Calibri" w:hAnsi="Calibri"/>
          <w:i/>
        </w:rPr>
      </w:pPr>
      <w:r>
        <w:rPr>
          <w:rFonts w:ascii="Calibri" w:hAnsi="Calibri"/>
          <w:i/>
          <w:color w:val="3d7a7a"/>
          <w:w w:val="120"/>
        </w:rPr>
        <w:t>#</w:t>
      </w:r>
      <w:r>
        <w:rPr>
          <w:rFonts w:ascii="Calibri" w:hAnsi="Calibri"/>
          <w:i/>
          <w:color w:val="3d7a7a"/>
          <w:spacing w:val="50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set</w:t>
      </w:r>
      <w:r>
        <w:rPr>
          <w:rFonts w:ascii="Calibri" w:hAnsi="Calibri"/>
          <w:i/>
          <w:color w:val="3d7a7a"/>
          <w:spacing w:val="50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the</w:t>
      </w:r>
      <w:r>
        <w:rPr>
          <w:rFonts w:ascii="Calibri" w:hAnsi="Calibri"/>
          <w:i/>
          <w:color w:val="3d7a7a"/>
          <w:spacing w:val="50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limit</w:t>
      </w:r>
      <w:r>
        <w:rPr>
          <w:rFonts w:ascii="Calibri" w:hAnsi="Calibri"/>
          <w:i/>
          <w:color w:val="3d7a7a"/>
          <w:spacing w:val="50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for</w:t>
      </w:r>
      <w:r>
        <w:rPr>
          <w:rFonts w:ascii="Calibri" w:hAnsi="Calibri"/>
          <w:i/>
          <w:color w:val="3d7a7a"/>
          <w:spacing w:val="50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the</w:t>
      </w:r>
      <w:r>
        <w:rPr>
          <w:rFonts w:ascii="Calibri" w:hAnsi="Calibri"/>
          <w:i/>
          <w:color w:val="3d7a7a"/>
          <w:spacing w:val="51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number</w:t>
      </w:r>
      <w:r>
        <w:rPr>
          <w:rFonts w:ascii="Calibri" w:hAnsi="Calibri"/>
          <w:i/>
          <w:color w:val="3d7a7a"/>
          <w:spacing w:val="50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of</w:t>
      </w:r>
      <w:r>
        <w:rPr>
          <w:rFonts w:ascii="Calibri" w:hAnsi="Calibri"/>
          <w:i/>
          <w:color w:val="3d7a7a"/>
          <w:spacing w:val="50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displayed</w:t>
      </w:r>
      <w:r>
        <w:rPr>
          <w:rFonts w:ascii="Calibri" w:hAnsi="Calibri"/>
          <w:i/>
          <w:color w:val="3d7a7a"/>
          <w:spacing w:val="50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rows</w:t>
      </w:r>
    </w:p>
    <w:p>
      <w:pPr>
        <w:pStyle w:val="style66"/>
        <w:spacing w:lineRule="exact" w:line="323"/>
        <w:ind w:left="879"/>
        <w:rPr/>
      </w:pPr>
      <w:r>
        <w:t>pd</w:t>
      </w:r>
      <w:r>
        <w:rPr>
          <w:color w:val="666666"/>
        </w:rPr>
        <w:t>.</w:t>
      </w:r>
      <w:r>
        <w:t>set_option(</w:t>
      </w:r>
      <w:r>
        <w:rPr>
          <w:color w:val="ba2121"/>
        </w:rPr>
        <w:t>"display.max_rows"</w:t>
      </w:r>
      <w:r>
        <w:t>,</w:t>
      </w:r>
      <w:r>
        <w:rPr>
          <w:spacing w:val="92"/>
        </w:rPr>
        <w:t xml:space="preserve"> </w:t>
      </w:r>
      <w:r>
        <w:rPr>
          <w:color w:val="666666"/>
        </w:rPr>
        <w:t>200</w:t>
      </w:r>
      <w:r>
        <w:t>)</w:t>
      </w:r>
    </w:p>
    <w:p>
      <w:pPr>
        <w:pStyle w:val="style0"/>
        <w:spacing w:before="235" w:lineRule="exact" w:line="254"/>
        <w:ind w:left="879"/>
        <w:rPr>
          <w:rFonts w:ascii="Calibri" w:hAnsi="Calibri"/>
          <w:i/>
        </w:rPr>
      </w:pPr>
      <w:r>
        <w:rPr>
          <w:rFonts w:ascii="Calibri" w:hAnsi="Calibri"/>
          <w:i/>
          <w:color w:val="3d7a7a"/>
          <w:w w:val="120"/>
        </w:rPr>
        <w:t>#</w:t>
      </w:r>
      <w:r>
        <w:rPr>
          <w:rFonts w:ascii="Calibri" w:hAnsi="Calibri"/>
          <w:i/>
          <w:color w:val="3d7a7a"/>
          <w:spacing w:val="10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 xml:space="preserve">to </w:t>
      </w:r>
      <w:r>
        <w:rPr>
          <w:rFonts w:ascii="Calibri" w:hAnsi="Calibri"/>
          <w:i/>
          <w:color w:val="3d7a7a"/>
          <w:spacing w:val="8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 xml:space="preserve">get </w:t>
      </w:r>
      <w:r>
        <w:rPr>
          <w:rFonts w:ascii="Calibri" w:hAnsi="Calibri"/>
          <w:i/>
          <w:color w:val="3d7a7a"/>
          <w:spacing w:val="9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 xml:space="preserve">diferent </w:t>
      </w:r>
      <w:r>
        <w:rPr>
          <w:rFonts w:ascii="Calibri" w:hAnsi="Calibri"/>
          <w:i/>
          <w:color w:val="3d7a7a"/>
          <w:spacing w:val="9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 xml:space="preserve">metric </w:t>
      </w:r>
      <w:r>
        <w:rPr>
          <w:rFonts w:ascii="Calibri" w:hAnsi="Calibri"/>
          <w:i/>
          <w:color w:val="3d7a7a"/>
          <w:spacing w:val="9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scores</w:t>
      </w:r>
    </w:p>
    <w:p>
      <w:pPr>
        <w:pStyle w:val="style0"/>
        <w:spacing w:before="34" w:lineRule="auto" w:line="192"/>
        <w:ind w:left="1336" w:right="6072" w:hanging="459"/>
        <w:rPr/>
      </w:pPr>
      <w:r>
        <w:rPr>
          <w:rFonts w:ascii="Times New Roman" w:hAnsi="Times New Roman"/>
          <w:b/>
          <w:color w:val="007f00"/>
          <w:w w:val="115"/>
        </w:rPr>
        <w:t>from</w:t>
      </w:r>
      <w:r>
        <w:rPr>
          <w:rFonts w:ascii="Times New Roman" w:hAnsi="Times New Roman"/>
          <w:b/>
          <w:color w:val="007f00"/>
          <w:spacing w:val="27"/>
          <w:w w:val="115"/>
        </w:rPr>
        <w:t xml:space="preserve"> </w:t>
      </w:r>
      <w:r>
        <w:rPr>
          <w:rFonts w:ascii="Times New Roman" w:hAnsi="Times New Roman"/>
          <w:b/>
          <w:color w:val="0000ff"/>
          <w:w w:val="115"/>
        </w:rPr>
        <w:t>sklearn.metrics</w:t>
      </w:r>
      <w:r>
        <w:rPr>
          <w:rFonts w:ascii="Times New Roman" w:hAnsi="Times New Roman"/>
          <w:b/>
          <w:color w:val="0000ff"/>
          <w:spacing w:val="28"/>
          <w:w w:val="115"/>
        </w:rPr>
        <w:t xml:space="preserve"> </w:t>
      </w:r>
      <w:r>
        <w:rPr>
          <w:rFonts w:ascii="Times New Roman" w:hAnsi="Times New Roman"/>
          <w:b/>
          <w:color w:val="007f00"/>
          <w:w w:val="115"/>
        </w:rPr>
        <w:t>import</w:t>
      </w:r>
      <w:r>
        <w:rPr>
          <w:rFonts w:ascii="Times New Roman" w:hAnsi="Times New Roman"/>
          <w:b/>
          <w:color w:val="007f00"/>
          <w:spacing w:val="28"/>
          <w:w w:val="115"/>
        </w:rPr>
        <w:t xml:space="preserve"> </w:t>
      </w:r>
      <w:r>
        <w:rPr>
          <w:w w:val="130"/>
        </w:rPr>
        <w:t>(</w:t>
      </w:r>
      <w:r>
        <w:rPr>
          <w:spacing w:val="-87"/>
          <w:w w:val="130"/>
        </w:rPr>
        <w:t xml:space="preserve"> </w:t>
      </w:r>
      <w:r>
        <w:rPr>
          <w:w w:val="115"/>
        </w:rPr>
        <w:t>recall_score,</w:t>
      </w:r>
      <w:r>
        <w:rPr>
          <w:spacing w:val="1"/>
          <w:w w:val="115"/>
        </w:rPr>
        <w:t xml:space="preserve"> </w:t>
      </w:r>
      <w:r>
        <w:rPr>
          <w:w w:val="115"/>
        </w:rPr>
        <w:t>accuracy_score,</w:t>
      </w:r>
    </w:p>
    <w:p>
      <w:pPr>
        <w:pStyle w:val="style66"/>
        <w:spacing w:before="2" w:lineRule="auto" w:line="192"/>
        <w:ind w:left="1337" w:right="3616"/>
        <w:rPr/>
      </w:pPr>
      <w:r>
        <w:rPr>
          <w:w w:val="104"/>
        </w:rPr>
        <w:t>confusion_matrix,classification_report,</w:t>
      </w:r>
      <w:r>
        <w:rPr>
          <w:spacing w:val="1"/>
          <w:w w:val="104"/>
        </w:rPr>
        <w:t xml:space="preserve"> </w:t>
      </w:r>
      <w:r>
        <w:rPr>
          <w:w w:val="104"/>
        </w:rPr>
        <w:t>f1_score,</w:t>
      </w:r>
    </w:p>
    <w:p>
      <w:pPr>
        <w:pStyle w:val="style66"/>
        <w:spacing w:lineRule="auto" w:line="192"/>
        <w:ind w:left="1337" w:right="3616"/>
        <w:rPr/>
      </w:pPr>
      <w:r>
        <w:rPr>
          <w:w w:val="104"/>
        </w:rPr>
        <w:t>precision_score,</w:t>
      </w:r>
      <w:r>
        <w:rPr>
          <w:spacing w:val="1"/>
          <w:w w:val="104"/>
        </w:rPr>
        <w:t xml:space="preserve"> </w:t>
      </w:r>
      <w:r>
        <w:rPr>
          <w:w w:val="104"/>
        </w:rPr>
        <w:t>precision_recall_fscore_support</w:t>
      </w:r>
    </w:p>
    <w:p>
      <w:pPr>
        <w:pStyle w:val="style0"/>
        <w:spacing w:lineRule="auto" w:line="192"/>
        <w:rPr/>
        <w:sectPr>
          <w:pgSz w:w="12240" w:h="15840" w:orient="portrait"/>
          <w:pgMar w:top="138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6"/>
        <w:rPr>
          <w:sz w:val="35"/>
        </w:rPr>
      </w:pPr>
    </w:p>
    <w:p>
      <w:pPr>
        <w:pStyle w:val="style66"/>
        <w:ind w:left="282"/>
        <w:rPr/>
      </w:pPr>
      <w:r>
        <w:rPr>
          <w:color w:val="2f3e9f"/>
          <w:w w:val="130"/>
        </w:rPr>
        <w:t>[2]:</w:t>
      </w:r>
    </w:p>
    <w:p>
      <w:pPr>
        <w:pStyle w:val="style0"/>
        <w:spacing w:lineRule="exact" w:line="292"/>
        <w:ind w:left="99"/>
        <w:rPr/>
      </w:pPr>
      <w:r>
        <w:br w:type="column"/>
      </w:r>
      <w:r>
        <w:rPr>
          <w:w w:val="160"/>
        </w:rPr>
        <w:t>)</w:t>
      </w:r>
    </w:p>
    <w:p>
      <w:pPr>
        <w:pStyle w:val="style0"/>
        <w:spacing w:before="235" w:lineRule="exact" w:line="254"/>
        <w:ind w:left="99"/>
        <w:rPr>
          <w:rFonts w:ascii="Calibri" w:hAnsi="Calibri"/>
          <w:i/>
        </w:rPr>
      </w:pPr>
      <w:r>
        <w:rPr>
          <w:rFonts w:ascii="Calibri" w:hAnsi="Calibri"/>
          <w:i/>
          <w:color w:val="3d7a7a"/>
          <w:w w:val="120"/>
        </w:rPr>
        <w:t xml:space="preserve"># </w:t>
      </w:r>
      <w:r>
        <w:rPr>
          <w:rFonts w:ascii="Calibri" w:hAnsi="Calibri"/>
          <w:i/>
          <w:color w:val="3d7a7a"/>
          <w:spacing w:val="17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 xml:space="preserve">import </w:t>
      </w:r>
      <w:r>
        <w:rPr>
          <w:rFonts w:ascii="Calibri" w:hAnsi="Calibri"/>
          <w:i/>
          <w:color w:val="3d7a7a"/>
          <w:spacing w:val="17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vectorizers</w:t>
      </w:r>
    </w:p>
    <w:p>
      <w:pPr>
        <w:pStyle w:val="style0"/>
        <w:spacing w:lineRule="exact" w:line="323"/>
        <w:ind w:left="99"/>
        <w:rPr/>
      </w:pPr>
      <w:r>
        <w:rPr>
          <w:rFonts w:ascii="Times New Roman" w:hAnsi="Times New Roman"/>
          <w:b/>
          <w:color w:val="007f00"/>
          <w:w w:val="110"/>
        </w:rPr>
        <w:t xml:space="preserve">from </w:t>
      </w:r>
      <w:r>
        <w:rPr>
          <w:rFonts w:ascii="Times New Roman" w:hAnsi="Times New Roman"/>
          <w:b/>
          <w:color w:val="007f00"/>
          <w:spacing w:val="15"/>
          <w:w w:val="110"/>
        </w:rPr>
        <w:t xml:space="preserve"> </w:t>
      </w:r>
      <w:r>
        <w:rPr>
          <w:rFonts w:ascii="Times New Roman" w:hAnsi="Times New Roman"/>
          <w:b/>
          <w:color w:val="0000ff"/>
          <w:w w:val="110"/>
        </w:rPr>
        <w:t xml:space="preserve">sklearn.feature_extraction.text </w:t>
      </w:r>
      <w:r>
        <w:rPr>
          <w:rFonts w:ascii="Times New Roman" w:hAnsi="Times New Roman"/>
          <w:b/>
          <w:color w:val="0000ff"/>
          <w:spacing w:val="16"/>
          <w:w w:val="110"/>
        </w:rPr>
        <w:t xml:space="preserve"> </w:t>
      </w:r>
      <w:r>
        <w:rPr>
          <w:rFonts w:ascii="Times New Roman" w:hAnsi="Times New Roman"/>
          <w:b/>
          <w:color w:val="007f00"/>
          <w:w w:val="110"/>
        </w:rPr>
        <w:t xml:space="preserve">import </w:t>
      </w:r>
      <w:r>
        <w:rPr>
          <w:rFonts w:ascii="Times New Roman" w:hAnsi="Times New Roman"/>
          <w:b/>
          <w:color w:val="007f00"/>
          <w:spacing w:val="16"/>
          <w:w w:val="110"/>
        </w:rPr>
        <w:t xml:space="preserve"> </w:t>
      </w:r>
      <w:r>
        <w:rPr>
          <w:w w:val="110"/>
        </w:rPr>
        <w:t>CountVectorizer,</w:t>
      </w:r>
      <w:r>
        <w:rPr>
          <w:spacing w:val="60"/>
          <w:w w:val="110"/>
        </w:rPr>
        <w:t xml:space="preserve"> </w:t>
      </w:r>
      <w:r>
        <w:rPr>
          <w:w w:val="110"/>
        </w:rPr>
        <w:t>TfidfVectorizer</w:t>
      </w:r>
    </w:p>
    <w:p>
      <w:pPr>
        <w:pStyle w:val="style0"/>
        <w:spacing w:before="236" w:lineRule="exact" w:line="254"/>
        <w:ind w:left="99"/>
        <w:rPr>
          <w:rFonts w:ascii="Calibri" w:hAnsi="Calibri"/>
          <w:i/>
        </w:rPr>
      </w:pPr>
      <w:r>
        <w:rPr>
          <w:rFonts w:ascii="Calibri" w:hAnsi="Calibri"/>
          <w:i/>
          <w:color w:val="3d7a7a"/>
          <w:w w:val="120"/>
        </w:rPr>
        <w:t>#</w:t>
      </w:r>
      <w:r>
        <w:rPr>
          <w:rFonts w:ascii="Calibri" w:hAnsi="Calibri"/>
          <w:i/>
          <w:color w:val="3d7a7a"/>
          <w:spacing w:val="51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import</w:t>
      </w:r>
      <w:r>
        <w:rPr>
          <w:rFonts w:ascii="Calibri" w:hAnsi="Calibri"/>
          <w:i/>
          <w:color w:val="3d7a7a"/>
          <w:spacing w:val="52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rfc</w:t>
      </w:r>
      <w:r>
        <w:rPr>
          <w:rFonts w:ascii="Calibri" w:hAnsi="Calibri"/>
          <w:i/>
          <w:color w:val="3d7a7a"/>
          <w:spacing w:val="51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and</w:t>
      </w:r>
      <w:r>
        <w:rPr>
          <w:rFonts w:ascii="Calibri" w:hAnsi="Calibri"/>
          <w:i/>
          <w:color w:val="3d7a7a"/>
          <w:spacing w:val="52"/>
          <w:w w:val="120"/>
        </w:rPr>
        <w:t xml:space="preserve"> </w:t>
      </w:r>
      <w:r>
        <w:rPr>
          <w:rFonts w:ascii="Calibri" w:hAnsi="Calibri"/>
          <w:i/>
          <w:color w:val="3d7a7a"/>
          <w:w w:val="120"/>
        </w:rPr>
        <w:t>cross_val_score</w:t>
      </w:r>
    </w:p>
    <w:p>
      <w:pPr>
        <w:pStyle w:val="style0"/>
        <w:spacing w:lineRule="exact" w:line="290"/>
        <w:ind w:left="99"/>
        <w:rPr/>
      </w:pPr>
      <w:r>
        <w:rPr>
          <w:rFonts w:ascii="Times New Roman" w:hAnsi="Times New Roman"/>
          <w:b/>
          <w:color w:val="007f00"/>
          <w:w w:val="104"/>
        </w:rPr>
        <w:t>from</w:t>
      </w:r>
      <w:r>
        <w:rPr>
          <w:rFonts w:ascii="Times New Roman" w:hAnsi="Times New Roman"/>
          <w:b/>
          <w:color w:val="007f00"/>
          <w:spacing w:val="51"/>
          <w:w w:val="104"/>
        </w:rPr>
        <w:t xml:space="preserve"> </w:t>
      </w:r>
      <w:r>
        <w:rPr>
          <w:rFonts w:ascii="Times New Roman" w:hAnsi="Times New Roman"/>
          <w:b/>
          <w:color w:val="0000ff"/>
          <w:w w:val="104"/>
        </w:rPr>
        <w:t>sklearn.ensemble</w:t>
      </w:r>
      <w:r>
        <w:rPr>
          <w:rFonts w:ascii="Times New Roman" w:hAnsi="Times New Roman"/>
          <w:b/>
          <w:color w:val="0000ff"/>
          <w:spacing w:val="52"/>
          <w:w w:val="104"/>
        </w:rPr>
        <w:t xml:space="preserve"> </w:t>
      </w:r>
      <w:r>
        <w:rPr>
          <w:rFonts w:ascii="Times New Roman" w:hAnsi="Times New Roman"/>
          <w:b/>
          <w:color w:val="007f00"/>
          <w:w w:val="104"/>
        </w:rPr>
        <w:t>import</w:t>
      </w:r>
      <w:r>
        <w:rPr>
          <w:rFonts w:ascii="Times New Roman" w:hAnsi="Times New Roman"/>
          <w:b/>
          <w:color w:val="007f00"/>
          <w:spacing w:val="51"/>
          <w:w w:val="104"/>
        </w:rPr>
        <w:t xml:space="preserve"> </w:t>
      </w:r>
      <w:r>
        <w:rPr>
          <w:w w:val="104"/>
        </w:rPr>
        <w:t>RandomForestClassifier</w:t>
      </w:r>
    </w:p>
    <w:p>
      <w:pPr>
        <w:pStyle w:val="style0"/>
        <w:spacing w:lineRule="exact" w:line="305"/>
        <w:ind w:left="99"/>
        <w:rPr/>
      </w:pPr>
      <w:r>
        <w:rPr>
          <w:rFonts w:ascii="Times New Roman" w:hAnsi="Times New Roman"/>
          <w:b/>
          <w:color w:val="007f00"/>
          <w:w w:val="110"/>
        </w:rPr>
        <w:t>from</w:t>
      </w:r>
      <w:r>
        <w:rPr>
          <w:rFonts w:ascii="Times New Roman" w:hAnsi="Times New Roman"/>
          <w:b/>
          <w:color w:val="007f00"/>
          <w:spacing w:val="49"/>
          <w:w w:val="110"/>
        </w:rPr>
        <w:t xml:space="preserve"> </w:t>
      </w:r>
      <w:r>
        <w:rPr>
          <w:rFonts w:ascii="Times New Roman" w:hAnsi="Times New Roman"/>
          <w:b/>
          <w:color w:val="0000ff"/>
          <w:w w:val="110"/>
        </w:rPr>
        <w:t>sklearn.model_selection</w:t>
      </w:r>
      <w:r>
        <w:rPr>
          <w:rFonts w:ascii="Times New Roman" w:hAnsi="Times New Roman"/>
          <w:b/>
          <w:color w:val="0000ff"/>
          <w:spacing w:val="50"/>
          <w:w w:val="110"/>
        </w:rPr>
        <w:t xml:space="preserve"> </w:t>
      </w:r>
      <w:r>
        <w:rPr>
          <w:rFonts w:ascii="Times New Roman" w:hAnsi="Times New Roman"/>
          <w:b/>
          <w:color w:val="007f00"/>
          <w:w w:val="110"/>
        </w:rPr>
        <w:t>import</w:t>
      </w:r>
      <w:r>
        <w:rPr>
          <w:rFonts w:ascii="Times New Roman" w:hAnsi="Times New Roman"/>
          <w:b/>
          <w:color w:val="007f00"/>
          <w:spacing w:val="50"/>
          <w:w w:val="110"/>
        </w:rPr>
        <w:t xml:space="preserve"> </w:t>
      </w:r>
      <w:r>
        <w:rPr>
          <w:w w:val="110"/>
        </w:rPr>
        <w:t>cross_val_score</w:t>
      </w:r>
    </w:p>
    <w:p>
      <w:pPr>
        <w:pStyle w:val="style0"/>
        <w:spacing w:before="236" w:lineRule="exact" w:line="254"/>
        <w:ind w:left="99"/>
        <w:rPr>
          <w:rFonts w:ascii="Calibri" w:hAnsi="Calibri"/>
          <w:i/>
        </w:rPr>
      </w:pPr>
      <w:r>
        <w:rPr>
          <w:rFonts w:ascii="Calibri" w:hAnsi="Calibri"/>
          <w:i/>
          <w:color w:val="3d7a7a"/>
          <w:w w:val="115"/>
        </w:rPr>
        <w:t>#</w:t>
      </w:r>
      <w:r>
        <w:rPr>
          <w:rFonts w:ascii="Calibri" w:hAnsi="Calibri"/>
          <w:i/>
          <w:color w:val="3d7a7a"/>
          <w:spacing w:val="45"/>
          <w:w w:val="115"/>
        </w:rPr>
        <w:t xml:space="preserve"> </w:t>
      </w:r>
      <w:r>
        <w:rPr>
          <w:rFonts w:ascii="Calibri" w:hAnsi="Calibri"/>
          <w:i/>
          <w:color w:val="3d7a7a"/>
          <w:w w:val="115"/>
        </w:rPr>
        <w:t>import</w:t>
      </w:r>
      <w:r>
        <w:rPr>
          <w:rFonts w:ascii="Calibri" w:hAnsi="Calibri"/>
          <w:i/>
          <w:color w:val="3d7a7a"/>
          <w:spacing w:val="45"/>
          <w:w w:val="115"/>
        </w:rPr>
        <w:t xml:space="preserve"> </w:t>
      </w:r>
      <w:r>
        <w:rPr>
          <w:rFonts w:ascii="Calibri" w:hAnsi="Calibri"/>
          <w:i/>
          <w:color w:val="3d7a7a"/>
          <w:w w:val="115"/>
        </w:rPr>
        <w:t>word</w:t>
      </w:r>
      <w:r>
        <w:rPr>
          <w:rFonts w:ascii="Calibri" w:hAnsi="Calibri"/>
          <w:i/>
          <w:color w:val="3d7a7a"/>
          <w:spacing w:val="45"/>
          <w:w w:val="115"/>
        </w:rPr>
        <w:t xml:space="preserve"> </w:t>
      </w:r>
      <w:r>
        <w:rPr>
          <w:rFonts w:ascii="Calibri" w:hAnsi="Calibri"/>
          <w:i/>
          <w:color w:val="3d7a7a"/>
          <w:w w:val="115"/>
        </w:rPr>
        <w:t>prepocessors</w:t>
      </w:r>
    </w:p>
    <w:p>
      <w:pPr>
        <w:pStyle w:val="style0"/>
        <w:spacing w:lineRule="exact" w:line="290"/>
        <w:ind w:left="99"/>
        <w:rPr/>
      </w:pPr>
      <w:r>
        <w:rPr>
          <w:rFonts w:ascii="Times New Roman" w:hAnsi="Times New Roman"/>
          <w:b/>
          <w:color w:val="007f00"/>
          <w:w w:val="104"/>
        </w:rPr>
        <w:t>from</w:t>
      </w:r>
      <w:r>
        <w:rPr>
          <w:rFonts w:ascii="Times New Roman" w:hAnsi="Times New Roman"/>
          <w:b/>
          <w:color w:val="007f00"/>
          <w:spacing w:val="11"/>
          <w:w w:val="104"/>
        </w:rPr>
        <w:t xml:space="preserve"> </w:t>
      </w:r>
      <w:r>
        <w:rPr>
          <w:rFonts w:ascii="Times New Roman" w:hAnsi="Times New Roman"/>
          <w:b/>
          <w:color w:val="0000ff"/>
          <w:w w:val="104"/>
        </w:rPr>
        <w:t xml:space="preserve">nltk.tokenize </w:t>
      </w:r>
      <w:r>
        <w:rPr>
          <w:rFonts w:ascii="Times New Roman" w:hAnsi="Times New Roman"/>
          <w:b/>
          <w:color w:val="0000ff"/>
          <w:spacing w:val="9"/>
          <w:w w:val="104"/>
        </w:rPr>
        <w:t xml:space="preserve"> </w:t>
      </w:r>
      <w:r>
        <w:rPr>
          <w:rFonts w:ascii="Times New Roman" w:hAnsi="Times New Roman"/>
          <w:b/>
          <w:color w:val="007f00"/>
          <w:w w:val="104"/>
        </w:rPr>
        <w:t xml:space="preserve">import </w:t>
      </w:r>
      <w:r>
        <w:rPr>
          <w:rFonts w:ascii="Times New Roman" w:hAnsi="Times New Roman"/>
          <w:b/>
          <w:color w:val="007f00"/>
          <w:spacing w:val="10"/>
          <w:w w:val="104"/>
        </w:rPr>
        <w:t xml:space="preserve"> </w:t>
      </w:r>
      <w:r>
        <w:rPr>
          <w:w w:val="104"/>
        </w:rPr>
        <w:t>word_tokenize</w:t>
      </w:r>
    </w:p>
    <w:p>
      <w:pPr>
        <w:pStyle w:val="style0"/>
        <w:spacing w:lineRule="exact" w:line="305"/>
        <w:ind w:left="99"/>
        <w:rPr/>
      </w:pPr>
      <w:r>
        <w:rPr>
          <w:rFonts w:ascii="Times New Roman" w:hAnsi="Times New Roman"/>
          <w:b/>
          <w:color w:val="007f00"/>
        </w:rPr>
        <w:t>from</w:t>
      </w:r>
      <w:r>
        <w:rPr>
          <w:rFonts w:ascii="Times New Roman" w:hAnsi="Times New Roman"/>
          <w:b/>
          <w:color w:val="007f00"/>
          <w:spacing w:val="32"/>
        </w:rPr>
        <w:t xml:space="preserve"> </w:t>
      </w:r>
      <w:r>
        <w:rPr>
          <w:rFonts w:ascii="Times New Roman" w:hAnsi="Times New Roman"/>
          <w:b/>
          <w:color w:val="0000ff"/>
        </w:rPr>
        <w:t>nltk.stem</w:t>
      </w:r>
      <w:r>
        <w:rPr>
          <w:rFonts w:ascii="Times New Roman" w:hAnsi="Times New Roman"/>
          <w:b/>
          <w:color w:val="0000ff"/>
          <w:spacing w:val="32"/>
        </w:rPr>
        <w:t xml:space="preserve"> </w:t>
      </w:r>
      <w:r>
        <w:rPr>
          <w:rFonts w:ascii="Times New Roman" w:hAnsi="Times New Roman"/>
          <w:b/>
          <w:color w:val="007f00"/>
        </w:rPr>
        <w:t>import</w:t>
      </w:r>
      <w:r>
        <w:rPr>
          <w:rFonts w:ascii="Times New Roman" w:hAnsi="Times New Roman"/>
          <w:b/>
          <w:color w:val="007f00"/>
          <w:spacing w:val="33"/>
        </w:rPr>
        <w:t xml:space="preserve"> </w:t>
      </w:r>
      <w:r>
        <w:t>LancasterStemmer,</w:t>
      </w:r>
      <w:r>
        <w:rPr>
          <w:spacing w:val="18"/>
        </w:rPr>
        <w:t xml:space="preserve"> </w:t>
      </w:r>
      <w:r>
        <w:t>WordNetLemmatizer</w:t>
      </w:r>
    </w:p>
    <w:p>
      <w:pPr>
        <w:pStyle w:val="style66"/>
        <w:spacing w:before="229" w:lineRule="exact" w:line="305"/>
        <w:ind w:left="19"/>
        <w:rPr/>
      </w:pPr>
      <w:r>
        <w:t>[nltk_data]</w:t>
      </w:r>
      <w:r>
        <w:rPr>
          <w:spacing w:val="9"/>
        </w:rPr>
        <w:t xml:space="preserve"> </w:t>
      </w:r>
      <w:r>
        <w:t>Downloading</w:t>
      </w:r>
      <w:r>
        <w:rPr>
          <w:spacing w:val="10"/>
        </w:rPr>
        <w:t xml:space="preserve"> </w:t>
      </w:r>
      <w:r>
        <w:t>package</w:t>
      </w:r>
      <w:r>
        <w:rPr>
          <w:spacing w:val="10"/>
        </w:rPr>
        <w:t xml:space="preserve"> </w:t>
      </w:r>
      <w:r>
        <w:t>stopwords</w:t>
      </w:r>
      <w:r>
        <w:rPr>
          <w:spacing w:val="10"/>
        </w:rPr>
        <w:t xml:space="preserve"> </w:t>
      </w:r>
      <w:r>
        <w:t>to</w:t>
      </w:r>
    </w:p>
    <w:p>
      <w:pPr>
        <w:pStyle w:val="style66"/>
        <w:tabs>
          <w:tab w:val="left" w:leader="none" w:pos="1623"/>
          <w:tab w:val="left" w:leader="none" w:pos="1852"/>
        </w:tabs>
        <w:spacing w:before="15" w:lineRule="auto" w:line="192"/>
        <w:ind w:left="19" w:right="2032"/>
        <w:rPr/>
      </w:pPr>
      <w:r>
        <w:t>[nltk_data]</w:t>
      </w:r>
      <w:r>
        <w:tab/>
      </w:r>
      <w:r>
        <w:tab/>
      </w:r>
      <w:r>
        <w:rPr>
          <w:spacing w:val="-1"/>
          <w:w w:val="95"/>
        </w:rPr>
        <w:t>C:\Users\Administrator\AppData\Roaming\nltk_data…</w:t>
      </w:r>
      <w:r>
        <w:rPr>
          <w:spacing w:val="-64"/>
          <w:w w:val="95"/>
        </w:rPr>
        <w:t xml:space="preserve"> </w:t>
      </w:r>
      <w:r>
        <w:t>[nltk_data]</w:t>
      </w:r>
      <w:r>
        <w:tab/>
      </w:r>
      <w:r>
        <w:t>Package</w:t>
      </w:r>
      <w:r>
        <w:rPr>
          <w:spacing w:val="69"/>
        </w:rPr>
        <w:t xml:space="preserve"> </w:t>
      </w:r>
      <w:r>
        <w:t>stopwords</w:t>
      </w:r>
      <w:r>
        <w:rPr>
          <w:spacing w:val="70"/>
        </w:rPr>
        <w:t xml:space="preserve"> </w:t>
      </w:r>
      <w:r>
        <w:t>is</w:t>
      </w:r>
      <w:r>
        <w:rPr>
          <w:spacing w:val="69"/>
        </w:rPr>
        <w:t xml:space="preserve"> </w:t>
      </w:r>
      <w:r>
        <w:t>already</w:t>
      </w:r>
      <w:r>
        <w:rPr>
          <w:spacing w:val="70"/>
        </w:rPr>
        <w:t xml:space="preserve"> </w:t>
      </w:r>
      <w:r>
        <w:t>up-to-date!</w:t>
      </w:r>
      <w:r>
        <w:rPr>
          <w:spacing w:val="1"/>
        </w:rPr>
        <w:t xml:space="preserve"> </w:t>
      </w:r>
      <w:r>
        <w:t>[nltk_data]</w:t>
      </w:r>
      <w:r>
        <w:rPr>
          <w:spacing w:val="40"/>
        </w:rPr>
        <w:t xml:space="preserve"> </w:t>
      </w:r>
      <w:r>
        <w:t>Downloading</w:t>
      </w:r>
      <w:r>
        <w:rPr>
          <w:spacing w:val="40"/>
        </w:rPr>
        <w:t xml:space="preserve"> </w:t>
      </w:r>
      <w:r>
        <w:t>package</w:t>
      </w:r>
      <w:r>
        <w:rPr>
          <w:spacing w:val="40"/>
        </w:rPr>
        <w:t xml:space="preserve"> </w:t>
      </w:r>
      <w:r>
        <w:t>punkt</w:t>
      </w:r>
      <w:r>
        <w:rPr>
          <w:spacing w:val="40"/>
        </w:rPr>
        <w:t xml:space="preserve"> </w:t>
      </w:r>
      <w:r>
        <w:t>to</w:t>
      </w:r>
    </w:p>
    <w:p>
      <w:pPr>
        <w:pStyle w:val="style66"/>
        <w:tabs>
          <w:tab w:val="left" w:leader="none" w:pos="1623"/>
          <w:tab w:val="left" w:leader="none" w:pos="1852"/>
        </w:tabs>
        <w:spacing w:before="2" w:lineRule="auto" w:line="192"/>
        <w:ind w:left="19" w:right="2032"/>
        <w:rPr/>
      </w:pPr>
      <w:r>
        <w:t>[nltk_data]</w:t>
      </w:r>
      <w:r>
        <w:tab/>
      </w:r>
      <w:r>
        <w:tab/>
      </w:r>
      <w:r>
        <w:rPr>
          <w:spacing w:val="-1"/>
          <w:w w:val="95"/>
        </w:rPr>
        <w:t>C:\Users\Administrator\AppData\Roaming\nltk_data…</w:t>
      </w:r>
      <w:r>
        <w:rPr>
          <w:spacing w:val="-64"/>
          <w:w w:val="95"/>
        </w:rPr>
        <w:t xml:space="preserve"> </w:t>
      </w:r>
      <w:r>
        <w:t>[nltk_data]</w:t>
      </w:r>
      <w:r>
        <w:tab/>
      </w:r>
      <w:r>
        <w:t>Package</w:t>
      </w:r>
      <w:r>
        <w:rPr>
          <w:spacing w:val="41"/>
        </w:rPr>
        <w:t xml:space="preserve"> </w:t>
      </w:r>
      <w:r>
        <w:t>punkt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already</w:t>
      </w:r>
      <w:r>
        <w:rPr>
          <w:spacing w:val="42"/>
        </w:rPr>
        <w:t xml:space="preserve"> </w:t>
      </w:r>
      <w:r>
        <w:t>up-to-date!</w:t>
      </w:r>
    </w:p>
    <w:p>
      <w:pPr>
        <w:pStyle w:val="style66"/>
        <w:spacing w:lineRule="exact" w:line="257"/>
        <w:ind w:left="19"/>
        <w:rPr/>
      </w:pPr>
      <w:r>
        <w:t>[nltk_data]</w:t>
      </w:r>
      <w:r>
        <w:rPr>
          <w:spacing w:val="11"/>
        </w:rPr>
        <w:t xml:space="preserve"> </w:t>
      </w:r>
      <w:r>
        <w:t>Downloading</w:t>
      </w:r>
      <w:r>
        <w:rPr>
          <w:spacing w:val="12"/>
        </w:rPr>
        <w:t xml:space="preserve"> </w:t>
      </w:r>
      <w:r>
        <w:t>package</w:t>
      </w:r>
      <w:r>
        <w:rPr>
          <w:spacing w:val="12"/>
        </w:rPr>
        <w:t xml:space="preserve"> </w:t>
      </w:r>
      <w:r>
        <w:t>wordnet</w:t>
      </w:r>
      <w:r>
        <w:rPr>
          <w:spacing w:val="12"/>
        </w:rPr>
        <w:t xml:space="preserve"> </w:t>
      </w:r>
      <w:r>
        <w:t>to</w:t>
      </w:r>
    </w:p>
    <w:p>
      <w:pPr>
        <w:pStyle w:val="style66"/>
        <w:tabs>
          <w:tab w:val="left" w:leader="none" w:pos="1623"/>
          <w:tab w:val="left" w:leader="none" w:pos="1852"/>
        </w:tabs>
        <w:spacing w:before="14" w:lineRule="auto" w:line="192"/>
        <w:ind w:left="19" w:right="2032"/>
        <w:rPr/>
      </w:pPr>
      <w:r>
        <w:rPr/>
        <mc:AlternateContent>
          <mc:Choice Requires="wpg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453389</wp:posOffset>
                </wp:positionV>
                <wp:extent cx="5944235" cy="421005"/>
                <wp:effectExtent l="0" t="0" r="0" b="0"/>
                <wp:wrapNone/>
                <wp:docPr id="1032" name="组合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005"/>
                          <a:chOff x="0" y="0"/>
                          <a:chExt cx="5944235" cy="42100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00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293"/>
                                </a:lnTo>
                                <a:lnTo>
                                  <a:pt x="4" y="749"/>
                                </a:lnTo>
                                <a:lnTo>
                                  <a:pt x="0" y="1238"/>
                                </a:lnTo>
                                <a:lnTo>
                                  <a:pt x="0" y="20264"/>
                                </a:lnTo>
                                <a:lnTo>
                                  <a:pt x="4" y="20752"/>
                                </a:lnTo>
                                <a:lnTo>
                                  <a:pt x="25" y="21176"/>
                                </a:lnTo>
                                <a:lnTo>
                                  <a:pt x="53" y="2143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7"/>
                                </a:lnTo>
                                <a:lnTo>
                                  <a:pt x="21572" y="21176"/>
                                </a:lnTo>
                                <a:lnTo>
                                  <a:pt x="21593" y="20752"/>
                                </a:lnTo>
                                <a:lnTo>
                                  <a:pt x="21600" y="20264"/>
                                </a:lnTo>
                                <a:lnTo>
                                  <a:pt x="21600" y="1238"/>
                                </a:lnTo>
                                <a:lnTo>
                                  <a:pt x="21593" y="749"/>
                                </a:lnTo>
                                <a:lnTo>
                                  <a:pt x="21572" y="293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39560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277"/>
                                </a:lnTo>
                                <a:lnTo>
                                  <a:pt x="0" y="20871"/>
                                </a:lnTo>
                                <a:lnTo>
                                  <a:pt x="0" y="21253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253"/>
                                </a:lnTo>
                                <a:lnTo>
                                  <a:pt x="21600" y="277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395604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spacing w:before="18" w:lineRule="auto" w:line="192"/>
                                <w:ind w:left="59" w:right="4864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>df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8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spacing w:val="-1"/>
                                  <w:w w:val="103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99"/>
                                </w:rPr>
                                <w:t>Tweets.csv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spacing w:val="-1"/>
                                  <w:w w:val="160"/>
                                </w:rPr>
                                <w:t>)</w:t>
                              </w:r>
                              <w:r>
                                <w:rPr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2" fillcolor="white" stroked="t" style="position:absolute;margin-left:72.0pt;margin-top:35.7pt;width:468.05pt;height:33.15pt;z-index:13;mso-position-horizontal-relative:page;mso-position-vertical-relative:text;mso-width-relative:page;mso-height-relative:page;mso-wrap-distance-left:0.0pt;mso-wrap-distance-right:0.0pt;visibility:visible;" coordsize="5944235,421005">
                <v:shape id="1033" coordsize="21600,21600" path="m21507,0l90,0l53,65l25,293l4,749l0,1238l0,20264l4,20752l25,21176l53,21437l90,21600l21507,21600l21544,21437l21572,21176l21593,20752l21600,20264l21600,1238l21593,749l21572,293l21544,65l21507,0l21507,0l21507,0l21507,0xe" fillcolor="#cfcfcf" stroked="f" style="position:absolute;left:0;top:0;width:5944235;height:42100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034" coordsize="21600,21600" path="m21572,0l16,0l0,277l0,20871l0,21253l16,21600l21572,21600l21600,21253l21600,277l21572,0l21572,0l21572,0l21572,0xe" fillcolor="#f7f7f7" stroked="f" style="position:absolute;left:11430;top:12700;width:5918835;height:395604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35" filled="f" stroked="f" style="position:absolute;left:11430;top:12700;width:5918835;height:395604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" w:lineRule="auto" w:line="192"/>
                          <w:ind w:left="59" w:right="4864"/>
                          <w:rPr/>
                        </w:pPr>
                        <w:r>
                          <w:rPr>
                            <w:w w:val="104"/>
                          </w:rPr>
                          <w:t>df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2"/>
                          </w:rPr>
                          <w:t>pd</w:t>
                        </w:r>
                        <w:r>
                          <w:rPr>
                            <w:color w:val="666666"/>
                            <w:spacing w:val="-1"/>
                            <w:w w:val="164"/>
                          </w:rPr>
                          <w:t>.</w:t>
                        </w:r>
                        <w:r>
                          <w:rPr>
                            <w:spacing w:val="-1"/>
                            <w:w w:val="103"/>
                          </w:rPr>
                          <w:t>read_csv(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spacing w:val="-1"/>
                            <w:w w:val="99"/>
                          </w:rPr>
                          <w:t>Tweets.csv</w:t>
                        </w:r>
                        <w:r>
                          <w:rPr>
                            <w:color w:val="ba2121"/>
                            <w:spacing w:val="-1"/>
                            <w:w w:val="227"/>
                          </w:rPr>
                          <w:t>'</w:t>
                        </w:r>
                        <w:r>
                          <w:rPr>
                            <w:spacing w:val="-1"/>
                            <w:w w:val="160"/>
                          </w:rPr>
                          <w:t>)</w:t>
                        </w:r>
                        <w:r>
                          <w:rPr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df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head()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t>[nltk_data]</w:t>
      </w:r>
      <w:r>
        <w:tab/>
      </w:r>
      <w:r>
        <w:tab/>
      </w:r>
      <w:r>
        <w:rPr>
          <w:spacing w:val="-1"/>
          <w:w w:val="95"/>
        </w:rPr>
        <w:t>C:\Users\Administrator\AppData\Roaming\nltk_data…</w:t>
      </w:r>
      <w:r>
        <w:rPr>
          <w:spacing w:val="-64"/>
          <w:w w:val="95"/>
        </w:rPr>
        <w:t xml:space="preserve"> </w:t>
      </w:r>
      <w:r>
        <w:t>[nltk_data]</w:t>
      </w:r>
      <w:r>
        <w:tab/>
      </w:r>
      <w:r>
        <w:t>Package</w:t>
      </w:r>
      <w:r>
        <w:rPr>
          <w:spacing w:val="40"/>
        </w:rPr>
        <w:t xml:space="preserve"> </w:t>
      </w:r>
      <w:r>
        <w:t>wordnet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already</w:t>
      </w:r>
      <w:r>
        <w:rPr>
          <w:spacing w:val="40"/>
        </w:rPr>
        <w:t xml:space="preserve"> </w:t>
      </w:r>
      <w:r>
        <w:t>up-to-date!</w:t>
      </w:r>
    </w:p>
    <w:p>
      <w:pPr>
        <w:pStyle w:val="style0"/>
        <w:spacing w:lineRule="auto" w:line="192"/>
        <w:rPr/>
      </w:pPr>
    </w:p>
    <w:p>
      <w:pPr>
        <w:pStyle w:val="style0"/>
        <w:spacing w:lineRule="auto" w:line="192"/>
        <w:rPr/>
      </w:pPr>
    </w:p>
    <w:p>
      <w:pPr>
        <w:pStyle w:val="style0"/>
        <w:spacing w:lineRule="auto" w:line="192"/>
        <w:rPr/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40" w:num="2">
            <w:col w:w="741" w:space="40"/>
            <w:col w:w="9499"/>
          </w:cols>
          <w:docGrid w:linePitch="312" w:charSpace="0"/>
        </w:sectPr>
      </w:pPr>
    </w:p>
    <w:p>
      <w:pPr>
        <w:pStyle w:val="style4097"/>
        <w:numPr>
          <w:ilvl w:val="0"/>
          <w:numId w:val="28"/>
        </w:numPr>
        <w:tabs>
          <w:tab w:val="left" w:leader="none" w:pos="627"/>
          <w:tab w:val="left" w:leader="none" w:pos="2358"/>
          <w:tab w:val="left" w:leader="none" w:pos="5565"/>
          <w:tab w:val="left" w:leader="none" w:pos="9002"/>
        </w:tabs>
        <w:spacing w:before="60" w:lineRule="auto" w:line="240"/>
        <w:rPr/>
      </w:pP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222885</wp:posOffset>
                </wp:positionV>
                <wp:extent cx="5082540" cy="873125"/>
                <wp:effectExtent l="0" t="0" r="0" b="0"/>
                <wp:wrapNone/>
                <wp:docPr id="1036" name="矩形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82540" cy="873125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028"/>
                              <w:gridCol w:w="2863"/>
                              <w:gridCol w:w="2111"/>
                            </w:tblGrid>
                            <w:tr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570306133677760513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570301130888122368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positive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0.3486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570301083672813571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0.6837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3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570301031407624196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4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570300817074462722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73.0pt;margin-top:17.55pt;width:400.2pt;height:68.75pt;z-index:15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028"/>
                        <w:gridCol w:w="2863"/>
                        <w:gridCol w:w="2111"/>
                      </w:tblGrid>
                      <w:tr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570306133677760513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371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neutral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46"/>
                              <w:jc w:val="right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570301130888122368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ind w:right="1371"/>
                              <w:jc w:val="right"/>
                              <w:rPr/>
                            </w:pPr>
                            <w:r>
                              <w:rPr>
                                <w:w w:val="110"/>
                              </w:rPr>
                              <w:t>positive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ind w:right="46"/>
                              <w:jc w:val="right"/>
                              <w:rPr/>
                            </w:pPr>
                            <w:r>
                              <w:t>0.3486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2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570301083672813571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ind w:right="1371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neutral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ind w:right="46"/>
                              <w:jc w:val="right"/>
                              <w:rPr/>
                            </w:pPr>
                            <w:r>
                              <w:t>0.6837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3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570301031407624196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ind w:right="1371"/>
                              <w:jc w:val="right"/>
                              <w:rPr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ind w:right="46"/>
                              <w:jc w:val="right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4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570300817074462722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371"/>
                              <w:jc w:val="right"/>
                              <w:rPr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46"/>
                              <w:jc w:val="right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rPr>
          <w:w w:val="104"/>
        </w:rPr>
        <w:t>tweet_id</w:t>
      </w:r>
      <w:r>
        <w:rPr>
          <w:spacing w:val="41"/>
          <w:w w:val="104"/>
        </w:rPr>
        <w:t xml:space="preserve"> </w:t>
      </w:r>
      <w:r>
        <w:rPr>
          <w:w w:val="104"/>
        </w:rPr>
        <w:t>airline_sentiment</w:t>
      </w:r>
      <w:r>
        <w:rPr>
          <w:w w:val="104"/>
        </w:rPr>
        <w:tab/>
      </w:r>
      <w:r>
        <w:rPr>
          <w:w w:val="104"/>
        </w:rPr>
        <w:t>airline_sentiment_confidence</w:t>
      </w:r>
      <w:r>
        <w:rPr>
          <w:w w:val="104"/>
        </w:rPr>
        <w:tab/>
      </w:r>
      <w:r>
        <w:rPr>
          <w:w w:val="115"/>
        </w:rPr>
        <w:t>\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6"/>
        <w:rPr>
          <w:sz w:val="17"/>
        </w:rPr>
      </w:pPr>
    </w:p>
    <w:p>
      <w:pPr>
        <w:pStyle w:val="style66"/>
        <w:tabs>
          <w:tab w:val="left" w:leader="none" w:pos="2931"/>
          <w:tab w:val="left" w:leader="none" w:pos="6826"/>
          <w:tab w:val="left" w:leader="none" w:pos="7856"/>
        </w:tabs>
        <w:spacing w:lineRule="exact" w:line="305"/>
        <w:ind w:left="1098"/>
        <w:rPr/>
      </w:pPr>
      <w:r>
        <w:rPr>
          <w:w w:val="104"/>
        </w:rPr>
        <w:t>negativereason</w:t>
      </w:r>
      <w:r>
        <w:rPr>
          <w:w w:val="104"/>
        </w:rPr>
        <w:tab/>
      </w:r>
      <w:r>
        <w:t>negativereason_confidence</w:t>
      </w:r>
      <w:r>
        <w:tab/>
      </w:r>
      <w:r>
        <w:rPr>
          <w:w w:val="104"/>
        </w:rPr>
        <w:t>airline</w:t>
      </w:r>
      <w:r>
        <w:rPr>
          <w:w w:val="104"/>
        </w:rPr>
        <w:tab/>
      </w:r>
      <w:r>
        <w:rPr>
          <w:w w:val="104"/>
        </w:rPr>
        <w:t>\</w:t>
      </w:r>
    </w:p>
    <w:p>
      <w:pPr>
        <w:pStyle w:val="style4097"/>
        <w:numPr>
          <w:ilvl w:val="1"/>
          <w:numId w:val="28"/>
        </w:numPr>
        <w:tabs>
          <w:tab w:val="left" w:leader="none" w:pos="2358"/>
          <w:tab w:val="left" w:leader="none" w:pos="2359"/>
          <w:tab w:val="left" w:leader="none" w:pos="5451"/>
          <w:tab w:val="left" w:leader="none" w:pos="6023"/>
        </w:tabs>
        <w:rPr/>
      </w:pPr>
      <w:r>
        <w:t>NaN</w:t>
      </w:r>
      <w:r>
        <w:tab/>
      </w:r>
      <w:r>
        <w:t>NaN</w:t>
      </w:r>
      <w:r>
        <w:tab/>
      </w:r>
      <w:r>
        <w:t>Virgin</w:t>
      </w:r>
      <w:r>
        <w:rPr>
          <w:spacing w:val="31"/>
        </w:rPr>
        <w:t xml:space="preserve"> </w:t>
      </w:r>
      <w:r>
        <w:t>America</w:t>
      </w:r>
    </w:p>
    <w:p>
      <w:pPr>
        <w:pStyle w:val="style4097"/>
        <w:numPr>
          <w:ilvl w:val="1"/>
          <w:numId w:val="28"/>
        </w:numPr>
        <w:tabs>
          <w:tab w:val="left" w:leader="none" w:pos="2358"/>
          <w:tab w:val="left" w:leader="none" w:pos="2359"/>
          <w:tab w:val="left" w:leader="none" w:pos="5107"/>
          <w:tab w:val="left" w:leader="none" w:pos="6024"/>
        </w:tabs>
        <w:rPr/>
      </w:pPr>
      <w:r>
        <w:t>NaN</w:t>
      </w:r>
      <w:r>
        <w:tab/>
      </w:r>
      <w:r>
        <w:t>0.0000</w:t>
      </w:r>
      <w:r>
        <w:tab/>
      </w:r>
      <w:r>
        <w:t>Virgin</w:t>
      </w:r>
      <w:r>
        <w:rPr>
          <w:spacing w:val="31"/>
        </w:rPr>
        <w:t xml:space="preserve"> </w:t>
      </w:r>
      <w:r>
        <w:t>America</w:t>
      </w:r>
    </w:p>
    <w:p>
      <w:pPr>
        <w:pStyle w:val="style4097"/>
        <w:numPr>
          <w:ilvl w:val="1"/>
          <w:numId w:val="28"/>
        </w:numPr>
        <w:tabs>
          <w:tab w:val="left" w:leader="none" w:pos="2358"/>
          <w:tab w:val="left" w:leader="none" w:pos="2359"/>
          <w:tab w:val="left" w:leader="none" w:pos="5451"/>
          <w:tab w:val="left" w:leader="none" w:pos="6023"/>
        </w:tabs>
        <w:rPr/>
      </w:pPr>
      <w:r>
        <w:t>NaN</w:t>
      </w:r>
      <w:r>
        <w:tab/>
      </w:r>
      <w:r>
        <w:t>NaN</w:t>
      </w:r>
      <w:r>
        <w:tab/>
      </w:r>
      <w:r>
        <w:t>Virgin</w:t>
      </w:r>
      <w:r>
        <w:rPr>
          <w:spacing w:val="31"/>
        </w:rPr>
        <w:t xml:space="preserve"> </w:t>
      </w:r>
      <w:r>
        <w:t>America</w:t>
      </w:r>
    </w:p>
    <w:p>
      <w:pPr>
        <w:pStyle w:val="style4097"/>
        <w:numPr>
          <w:ilvl w:val="1"/>
          <w:numId w:val="28"/>
        </w:numPr>
        <w:tabs>
          <w:tab w:val="left" w:leader="none" w:pos="1556"/>
          <w:tab w:val="left" w:leader="none" w:pos="1557"/>
          <w:tab w:val="left" w:leader="none" w:pos="5107"/>
          <w:tab w:val="left" w:leader="none" w:pos="6024"/>
        </w:tabs>
        <w:ind w:left="1556" w:hanging="688"/>
        <w:rPr/>
      </w:pPr>
      <w:r>
        <w:t>Bad</w:t>
      </w:r>
      <w:r>
        <w:rPr>
          <w:spacing w:val="90"/>
        </w:rPr>
        <w:t xml:space="preserve"> </w:t>
      </w:r>
      <w:r>
        <w:t>Flight</w:t>
      </w:r>
      <w:r>
        <w:tab/>
      </w:r>
      <w:r>
        <w:t>0.7033</w:t>
      </w:r>
      <w:r>
        <w:tab/>
      </w:r>
      <w:r>
        <w:t>Virgin</w:t>
      </w:r>
      <w:r>
        <w:rPr>
          <w:spacing w:val="31"/>
        </w:rPr>
        <w:t xml:space="preserve"> </w:t>
      </w:r>
      <w:r>
        <w:t>America</w:t>
      </w:r>
    </w:p>
    <w:p>
      <w:pPr>
        <w:pStyle w:val="style4097"/>
        <w:numPr>
          <w:ilvl w:val="1"/>
          <w:numId w:val="28"/>
        </w:numPr>
        <w:tabs>
          <w:tab w:val="left" w:leader="none" w:pos="1556"/>
          <w:tab w:val="left" w:leader="none" w:pos="1557"/>
          <w:tab w:val="left" w:leader="none" w:pos="5107"/>
          <w:tab w:val="left" w:leader="none" w:pos="6024"/>
        </w:tabs>
        <w:spacing w:lineRule="exact" w:line="305"/>
        <w:ind w:left="1556" w:hanging="688"/>
        <w:rPr/>
      </w:pPr>
      <w:r>
        <w:t xml:space="preserve">Can't  </w:t>
      </w:r>
      <w:r>
        <w:rPr>
          <w:spacing w:val="10"/>
        </w:rPr>
        <w:t xml:space="preserve"> </w:t>
      </w:r>
      <w:r>
        <w:t>Tell</w:t>
      </w:r>
      <w:r>
        <w:tab/>
      </w:r>
      <w:r>
        <w:t>1.0000</w:t>
      </w:r>
      <w:r>
        <w:tab/>
      </w:r>
      <w:r>
        <w:t>Virgin</w:t>
      </w:r>
      <w:r>
        <w:rPr>
          <w:spacing w:val="32"/>
        </w:rPr>
        <w:t xml:space="preserve"> </w:t>
      </w:r>
      <w:r>
        <w:t>America</w:t>
      </w:r>
    </w:p>
    <w:p>
      <w:pPr>
        <w:pStyle w:val="style66"/>
        <w:tabs>
          <w:tab w:val="left" w:leader="none" w:pos="4535"/>
          <w:tab w:val="left" w:leader="none" w:pos="7513"/>
          <w:tab w:val="left" w:leader="none" w:pos="9231"/>
        </w:tabs>
        <w:spacing w:before="204"/>
        <w:ind w:left="1098"/>
        <w:rPr/>
      </w:pP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314325</wp:posOffset>
                </wp:positionV>
                <wp:extent cx="5227955" cy="873125"/>
                <wp:effectExtent l="0" t="0" r="0" b="0"/>
                <wp:wrapNone/>
                <wp:docPr id="1037" name="矩形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27955" cy="873125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10"/>
                              <w:gridCol w:w="1604"/>
                              <w:gridCol w:w="2234"/>
                              <w:gridCol w:w="2120"/>
                              <w:gridCol w:w="967"/>
                            </w:tblGrid>
                            <w:tr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cairdin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jnardino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t>yvonnalynn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jnardino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jnardino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73.0pt;margin-top:24.75pt;width:411.65pt;height:68.75pt;z-index:16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10"/>
                        <w:gridCol w:w="1604"/>
                        <w:gridCol w:w="2234"/>
                        <w:gridCol w:w="2120"/>
                        <w:gridCol w:w="967"/>
                      </w:tblGrid>
                      <w:tr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972"/>
                              <w:jc w:val="right"/>
                              <w:rPr/>
                            </w:pPr>
                            <w:r>
                              <w:rPr>
                                <w:w w:val="110"/>
                              </w:rPr>
                              <w:t>cairdin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ind w:right="972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jnardino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ind w:right="972"/>
                              <w:jc w:val="right"/>
                              <w:rPr/>
                            </w:pPr>
                            <w:r>
                              <w:t>yvonnalynn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ind w:right="972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jnardino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972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jnardino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t>airline_sentiment_gold</w:t>
      </w:r>
      <w:r>
        <w:tab/>
      </w:r>
      <w:r>
        <w:rPr>
          <w:w w:val="95"/>
        </w:rPr>
        <w:t>name</w:t>
      </w:r>
      <w:r>
        <w:rPr>
          <w:spacing w:val="42"/>
          <w:w w:val="95"/>
        </w:rPr>
        <w:t xml:space="preserve"> </w:t>
      </w:r>
      <w:r>
        <w:rPr>
          <w:w w:val="95"/>
        </w:rPr>
        <w:t>negativereason_gold</w:t>
      </w:r>
      <w:r>
        <w:rPr>
          <w:w w:val="95"/>
        </w:rPr>
        <w:tab/>
      </w:r>
      <w:r>
        <w:t>retweet_count</w:t>
      </w:r>
      <w:r>
        <w:tab/>
      </w:r>
      <w:r>
        <w:t>\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6"/>
        </w:rPr>
      </w:pPr>
    </w:p>
    <w:p>
      <w:pPr>
        <w:pStyle w:val="style66"/>
        <w:tabs>
          <w:tab w:val="left" w:leader="none" w:pos="8429"/>
        </w:tabs>
        <w:spacing w:before="81" w:lineRule="exact" w:line="305"/>
        <w:ind w:left="6367"/>
        <w:rPr/>
      </w:pPr>
      <w:r>
        <w:t>text</w:t>
      </w:r>
      <w:r>
        <w:rPr>
          <w:spacing w:val="42"/>
        </w:rPr>
        <w:t xml:space="preserve"> </w:t>
      </w:r>
      <w:r>
        <w:t>tweet_coord</w:t>
      </w:r>
      <w:r>
        <w:tab/>
      </w:r>
      <w:r>
        <w:t>\</w:t>
      </w:r>
    </w:p>
    <w:p>
      <w:pPr>
        <w:pStyle w:val="style4097"/>
        <w:numPr>
          <w:ilvl w:val="0"/>
          <w:numId w:val="29"/>
        </w:numPr>
        <w:tabs>
          <w:tab w:val="left" w:leader="none" w:pos="2816"/>
          <w:tab w:val="left" w:leader="none" w:pos="2818"/>
          <w:tab w:val="left" w:leader="none" w:pos="7856"/>
        </w:tabs>
        <w:ind w:left="2817" w:hanging="1949"/>
        <w:rPr/>
      </w:pPr>
      <w:r>
        <w:rPr>
          <w:w w:val="95"/>
        </w:rPr>
        <w:t>@VirginAmerica</w:t>
      </w:r>
      <w:r>
        <w:rPr>
          <w:spacing w:val="28"/>
          <w:w w:val="95"/>
        </w:rPr>
        <w:t xml:space="preserve"> </w:t>
      </w:r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@dhepburn</w:t>
      </w:r>
      <w:r>
        <w:rPr>
          <w:spacing w:val="29"/>
          <w:w w:val="95"/>
        </w:rPr>
        <w:t xml:space="preserve"> </w:t>
      </w:r>
      <w:r>
        <w:rPr>
          <w:w w:val="95"/>
        </w:rPr>
        <w:t>said.</w:t>
      </w:r>
      <w:r>
        <w:rPr>
          <w:w w:val="95"/>
        </w:rPr>
        <w:tab/>
      </w:r>
      <w:r>
        <w:t>NaN</w:t>
      </w:r>
    </w:p>
    <w:p>
      <w:pPr>
        <w:pStyle w:val="style4097"/>
        <w:numPr>
          <w:ilvl w:val="0"/>
          <w:numId w:val="29"/>
        </w:numPr>
        <w:tabs>
          <w:tab w:val="left" w:leader="none" w:pos="1213"/>
          <w:tab w:val="left" w:leader="none" w:pos="1214"/>
          <w:tab w:val="left" w:leader="none" w:pos="7627"/>
        </w:tabs>
        <w:ind w:left="1213" w:hanging="345"/>
        <w:rPr/>
      </w:pPr>
      <w:r>
        <w:rPr>
          <w:w w:val="95"/>
        </w:rPr>
        <w:t>@VirginAmerica</w:t>
      </w:r>
      <w:r>
        <w:rPr>
          <w:spacing w:val="39"/>
          <w:w w:val="95"/>
        </w:rPr>
        <w:t xml:space="preserve"> </w:t>
      </w:r>
      <w:r>
        <w:rPr>
          <w:w w:val="95"/>
        </w:rPr>
        <w:t>plus</w:t>
      </w:r>
      <w:r>
        <w:rPr>
          <w:spacing w:val="40"/>
          <w:w w:val="95"/>
        </w:rPr>
        <w:t xml:space="preserve"> </w:t>
      </w:r>
      <w:r>
        <w:rPr>
          <w:w w:val="95"/>
        </w:rPr>
        <w:t>you've</w:t>
      </w:r>
      <w:r>
        <w:rPr>
          <w:spacing w:val="39"/>
          <w:w w:val="95"/>
        </w:rPr>
        <w:t xml:space="preserve"> </w:t>
      </w:r>
      <w:r>
        <w:rPr>
          <w:w w:val="95"/>
        </w:rPr>
        <w:t>added</w:t>
      </w:r>
      <w:r>
        <w:rPr>
          <w:spacing w:val="40"/>
          <w:w w:val="95"/>
        </w:rPr>
        <w:t xml:space="preserve"> </w:t>
      </w:r>
      <w:r>
        <w:rPr>
          <w:w w:val="95"/>
        </w:rPr>
        <w:t>commercials</w:t>
      </w:r>
      <w:r>
        <w:rPr>
          <w:spacing w:val="40"/>
          <w:w w:val="95"/>
        </w:rPr>
        <w:t xml:space="preserve"> </w:t>
      </w:r>
      <w:r>
        <w:rPr>
          <w:w w:val="95"/>
        </w:rPr>
        <w:t>t…</w:t>
      </w:r>
      <w:r>
        <w:rPr>
          <w:w w:val="95"/>
        </w:rPr>
        <w:tab/>
      </w:r>
      <w:r>
        <w:t>NaN</w:t>
      </w:r>
    </w:p>
    <w:p>
      <w:pPr>
        <w:pStyle w:val="style4097"/>
        <w:numPr>
          <w:ilvl w:val="0"/>
          <w:numId w:val="29"/>
        </w:numPr>
        <w:tabs>
          <w:tab w:val="left" w:leader="none" w:pos="1213"/>
          <w:tab w:val="left" w:leader="none" w:pos="1214"/>
          <w:tab w:val="left" w:leader="none" w:pos="7398"/>
        </w:tabs>
        <w:ind w:left="1213" w:hanging="345"/>
        <w:rPr/>
      </w:pPr>
      <w:r>
        <w:rPr>
          <w:w w:val="95"/>
        </w:rPr>
        <w:t>@VirginAmerica</w:t>
      </w:r>
      <w:r>
        <w:rPr>
          <w:spacing w:val="34"/>
          <w:w w:val="95"/>
        </w:rPr>
        <w:t xml:space="preserve"> </w:t>
      </w:r>
      <w:r>
        <w:rPr>
          <w:w w:val="95"/>
        </w:rPr>
        <w:t>I</w:t>
      </w:r>
      <w:r>
        <w:rPr>
          <w:spacing w:val="35"/>
          <w:w w:val="95"/>
        </w:rPr>
        <w:t xml:space="preserve"> </w:t>
      </w:r>
      <w:r>
        <w:rPr>
          <w:w w:val="95"/>
        </w:rPr>
        <w:t>didn't</w:t>
      </w:r>
      <w:r>
        <w:rPr>
          <w:spacing w:val="34"/>
          <w:w w:val="95"/>
        </w:rPr>
        <w:t xml:space="preserve"> </w:t>
      </w:r>
      <w:r>
        <w:rPr>
          <w:w w:val="95"/>
        </w:rPr>
        <w:t>today…</w:t>
      </w:r>
      <w:r>
        <w:rPr>
          <w:spacing w:val="35"/>
          <w:w w:val="95"/>
        </w:rPr>
        <w:t xml:space="preserve"> </w:t>
      </w:r>
      <w:r>
        <w:rPr>
          <w:w w:val="95"/>
        </w:rPr>
        <w:t>Must</w:t>
      </w:r>
      <w:r>
        <w:rPr>
          <w:spacing w:val="34"/>
          <w:w w:val="95"/>
        </w:rPr>
        <w:t xml:space="preserve"> </w:t>
      </w:r>
      <w:r>
        <w:rPr>
          <w:w w:val="95"/>
        </w:rPr>
        <w:t>mean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pacing w:val="34"/>
          <w:w w:val="95"/>
        </w:rPr>
        <w:t xml:space="preserve"> </w:t>
      </w:r>
      <w:r>
        <w:rPr>
          <w:w w:val="95"/>
        </w:rPr>
        <w:t>n…</w:t>
      </w:r>
      <w:r>
        <w:rPr>
          <w:w w:val="95"/>
        </w:rPr>
        <w:tab/>
      </w:r>
      <w:r>
        <w:t>NaN</w:t>
      </w:r>
    </w:p>
    <w:p>
      <w:pPr>
        <w:pStyle w:val="style4097"/>
        <w:numPr>
          <w:ilvl w:val="0"/>
          <w:numId w:val="29"/>
        </w:numPr>
        <w:tabs>
          <w:tab w:val="left" w:leader="none" w:pos="1213"/>
          <w:tab w:val="left" w:leader="none" w:pos="1214"/>
          <w:tab w:val="left" w:leader="none" w:pos="7627"/>
        </w:tabs>
        <w:ind w:left="1213" w:hanging="345"/>
        <w:rPr/>
      </w:pPr>
      <w:r>
        <w:t>@VirginAmerica</w:t>
      </w:r>
      <w:r>
        <w:rPr>
          <w:spacing w:val="61"/>
        </w:rPr>
        <w:t xml:space="preserve"> </w:t>
      </w:r>
      <w:r>
        <w:rPr>
          <w:w w:val="120"/>
        </w:rPr>
        <w:t>it's</w:t>
      </w:r>
      <w:r>
        <w:rPr>
          <w:spacing w:val="48"/>
          <w:w w:val="120"/>
        </w:rPr>
        <w:t xml:space="preserve"> </w:t>
      </w:r>
      <w:r>
        <w:t>really</w:t>
      </w:r>
      <w:r>
        <w:rPr>
          <w:spacing w:val="62"/>
        </w:rPr>
        <w:t xml:space="preserve"> </w:t>
      </w:r>
      <w:r>
        <w:t>aggressive</w:t>
      </w:r>
      <w:r>
        <w:rPr>
          <w:spacing w:val="62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blast…</w:t>
      </w:r>
      <w:r>
        <w:tab/>
      </w:r>
      <w:r>
        <w:t>NaN</w:t>
      </w:r>
    </w:p>
    <w:p>
      <w:pPr>
        <w:pStyle w:val="style4097"/>
        <w:numPr>
          <w:ilvl w:val="0"/>
          <w:numId w:val="29"/>
        </w:numPr>
        <w:tabs>
          <w:tab w:val="left" w:leader="none" w:pos="1213"/>
          <w:tab w:val="left" w:leader="none" w:pos="1214"/>
          <w:tab w:val="left" w:leader="none" w:pos="7627"/>
        </w:tabs>
        <w:spacing w:lineRule="exact" w:line="305"/>
        <w:ind w:left="1213" w:hanging="345"/>
        <w:rPr/>
      </w:pPr>
      <w:r>
        <w:t>@VirginAmerica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20"/>
        </w:rPr>
        <w:t>it's</w:t>
      </w:r>
      <w:r>
        <w:rPr>
          <w:spacing w:val="21"/>
          <w:w w:val="12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really</w:t>
      </w:r>
      <w:r>
        <w:rPr>
          <w:spacing w:val="34"/>
        </w:rPr>
        <w:t xml:space="preserve"> </w:t>
      </w:r>
      <w:r>
        <w:t>big</w:t>
      </w:r>
      <w:r>
        <w:rPr>
          <w:spacing w:val="34"/>
        </w:rPr>
        <w:t xml:space="preserve"> </w:t>
      </w:r>
      <w:r>
        <w:t>bad</w:t>
      </w:r>
      <w:r>
        <w:rPr>
          <w:spacing w:val="35"/>
        </w:rPr>
        <w:t xml:space="preserve"> </w:t>
      </w:r>
      <w:r>
        <w:t>thing…</w:t>
      </w:r>
      <w:r>
        <w:tab/>
      </w:r>
      <w:r>
        <w:t>NaN</w:t>
      </w:r>
    </w:p>
    <w:p>
      <w:pPr>
        <w:pStyle w:val="style66"/>
        <w:spacing w:before="6"/>
        <w:rPr>
          <w:sz w:val="16"/>
        </w:rPr>
      </w:pPr>
    </w:p>
    <w:p>
      <w:pPr>
        <w:pStyle w:val="style66"/>
        <w:tabs>
          <w:tab w:val="left" w:leader="none" w:pos="5451"/>
          <w:tab w:val="left" w:leader="none" w:pos="7513"/>
        </w:tabs>
        <w:spacing w:lineRule="auto" w:line="192"/>
        <w:ind w:left="869" w:right="1275" w:firstLine="1718"/>
        <w:jc w:val="both"/>
        <w:rPr/>
      </w:pPr>
      <w:r>
        <w:t>tweet_created</w:t>
      </w:r>
      <w:r>
        <w:rPr>
          <w:spacing w:val="118"/>
        </w:rPr>
        <w:t xml:space="preserve"> </w:t>
      </w:r>
      <w:r>
        <w:t>tweet_location</w:t>
      </w:r>
      <w:r>
        <w:tab/>
      </w:r>
      <w:r>
        <w:rPr>
          <w:spacing w:val="-1"/>
          <w:w w:val="95"/>
        </w:rPr>
        <w:t>user_timezone</w:t>
      </w:r>
      <w:r>
        <w:rPr>
          <w:spacing w:val="-64"/>
          <w:w w:val="95"/>
        </w:rPr>
        <w:t xml:space="preserve"> </w:t>
      </w:r>
      <w:r>
        <w:rPr>
          <w:w w:val="90"/>
        </w:rPr>
        <w:t>0</w:t>
      </w:r>
      <w:r>
        <w:rPr>
          <w:spacing w:val="123"/>
        </w:rPr>
        <w:t xml:space="preserve"> </w:t>
      </w:r>
      <w:r>
        <w:rPr>
          <w:w w:val="90"/>
        </w:rPr>
        <w:t>2015-02-24</w:t>
      </w:r>
      <w:r>
        <w:rPr>
          <w:spacing w:val="33"/>
          <w:w w:val="90"/>
        </w:rPr>
        <w:t xml:space="preserve"> </w:t>
      </w:r>
      <w:r>
        <w:rPr>
          <w:w w:val="90"/>
        </w:rPr>
        <w:t>11:35:52</w:t>
      </w:r>
      <w:r>
        <w:rPr>
          <w:spacing w:val="34"/>
          <w:w w:val="90"/>
        </w:rPr>
        <w:t xml:space="preserve"> </w:t>
      </w:r>
      <w:r>
        <w:rPr>
          <w:w w:val="90"/>
        </w:rPr>
        <w:t>-0800</w:t>
      </w:r>
      <w:r>
        <w:rPr>
          <w:w w:val="90"/>
        </w:rPr>
        <w:tab/>
      </w:r>
      <w:r>
        <w:rPr>
          <w:w w:val="95"/>
        </w:rPr>
        <w:t>NaN</w:t>
      </w:r>
      <w:r>
        <w:rPr>
          <w:spacing w:val="120"/>
        </w:rPr>
        <w:t xml:space="preserve"> </w:t>
      </w:r>
      <w:r>
        <w:rPr>
          <w:w w:val="95"/>
        </w:rPr>
        <w:t>Eastern</w:t>
      </w:r>
      <w:r>
        <w:rPr>
          <w:spacing w:val="29"/>
          <w:w w:val="95"/>
        </w:rPr>
        <w:t xml:space="preserve"> </w:t>
      </w:r>
      <w:r>
        <w:rPr>
          <w:w w:val="95"/>
        </w:rPr>
        <w:t>Time</w:t>
      </w:r>
      <w:r>
        <w:rPr>
          <w:spacing w:val="29"/>
          <w:w w:val="95"/>
        </w:rPr>
        <w:t xml:space="preserve"> </w:t>
      </w:r>
      <w:r>
        <w:rPr>
          <w:w w:val="95"/>
        </w:rPr>
        <w:t>(US</w:t>
      </w:r>
      <w:r>
        <w:rPr>
          <w:spacing w:val="28"/>
          <w:w w:val="95"/>
        </w:rPr>
        <w:t xml:space="preserve"> </w:t>
      </w:r>
      <w:r>
        <w:rPr>
          <w:w w:val="95"/>
        </w:rPr>
        <w:t>&amp;</w:t>
      </w:r>
      <w:r>
        <w:rPr>
          <w:spacing w:val="29"/>
          <w:w w:val="95"/>
        </w:rPr>
        <w:t xml:space="preserve"> </w:t>
      </w:r>
      <w:r>
        <w:rPr>
          <w:w w:val="95"/>
        </w:rPr>
        <w:t>Canada)</w:t>
      </w:r>
    </w:p>
    <w:p>
      <w:pPr>
        <w:pStyle w:val="style66"/>
        <w:tabs>
          <w:tab w:val="left" w:leader="none" w:pos="5451"/>
        </w:tabs>
        <w:spacing w:lineRule="exact" w:line="257"/>
        <w:ind w:left="869"/>
        <w:jc w:val="both"/>
        <w:rPr/>
      </w:pPr>
      <w:r>
        <w:rPr>
          <w:w w:val="90"/>
        </w:rPr>
        <w:t>1</w:t>
      </w:r>
      <w:r>
        <w:rPr>
          <w:spacing w:val="123"/>
        </w:rPr>
        <w:t xml:space="preserve"> </w:t>
      </w:r>
      <w:r>
        <w:rPr>
          <w:w w:val="90"/>
        </w:rPr>
        <w:t>2015-02-24</w:t>
      </w:r>
      <w:r>
        <w:rPr>
          <w:spacing w:val="33"/>
          <w:w w:val="90"/>
        </w:rPr>
        <w:t xml:space="preserve"> </w:t>
      </w:r>
      <w:r>
        <w:rPr>
          <w:w w:val="90"/>
        </w:rPr>
        <w:t>11:15:59</w:t>
      </w:r>
      <w:r>
        <w:rPr>
          <w:spacing w:val="34"/>
          <w:w w:val="90"/>
        </w:rPr>
        <w:t xml:space="preserve"> </w:t>
      </w:r>
      <w:r>
        <w:rPr>
          <w:w w:val="90"/>
        </w:rPr>
        <w:t>-0800</w:t>
      </w:r>
      <w:r>
        <w:rPr>
          <w:w w:val="90"/>
        </w:rPr>
        <w:tab/>
      </w:r>
      <w:r>
        <w:t>NaN</w:t>
      </w:r>
      <w:r>
        <w:rPr>
          <w:spacing w:val="109"/>
        </w:rPr>
        <w:t xml:space="preserve"> </w:t>
      </w:r>
      <w:r>
        <w:t>Pacific</w:t>
      </w:r>
      <w:r>
        <w:rPr>
          <w:spacing w:val="20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(US</w:t>
      </w:r>
      <w:r>
        <w:rPr>
          <w:spacing w:val="20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Canada)</w:t>
      </w:r>
    </w:p>
    <w:p>
      <w:pPr>
        <w:pStyle w:val="style66"/>
        <w:tabs>
          <w:tab w:val="left" w:leader="none" w:pos="5451"/>
        </w:tabs>
        <w:spacing w:before="15" w:lineRule="auto" w:line="192"/>
        <w:ind w:left="869" w:right="1275"/>
        <w:jc w:val="both"/>
        <w:rPr/>
      </w:pPr>
      <w:r>
        <w:t>2   2015-02-24 11:15:48 -0800       Lets Play   Central Time (US &amp; Canada)</w:t>
      </w:r>
      <w:r>
        <w:rPr>
          <w:spacing w:val="-67"/>
        </w:rPr>
        <w:t xml:space="preserve"> </w:t>
      </w:r>
      <w:r>
        <w:rPr>
          <w:w w:val="90"/>
        </w:rPr>
        <w:t>3</w:t>
      </w:r>
      <w:r>
        <w:rPr>
          <w:spacing w:val="123"/>
        </w:rPr>
        <w:t xml:space="preserve"> </w:t>
      </w:r>
      <w:r>
        <w:rPr>
          <w:w w:val="90"/>
        </w:rPr>
        <w:t>2015-02-24</w:t>
      </w:r>
      <w:r>
        <w:rPr>
          <w:spacing w:val="33"/>
          <w:w w:val="90"/>
        </w:rPr>
        <w:t xml:space="preserve"> </w:t>
      </w:r>
      <w:r>
        <w:rPr>
          <w:w w:val="90"/>
        </w:rPr>
        <w:t>11:15:36</w:t>
      </w:r>
      <w:r>
        <w:rPr>
          <w:spacing w:val="34"/>
          <w:w w:val="90"/>
        </w:rPr>
        <w:t xml:space="preserve"> </w:t>
      </w:r>
      <w:r>
        <w:rPr>
          <w:w w:val="90"/>
        </w:rPr>
        <w:t>-0800</w:t>
      </w:r>
      <w:r>
        <w:rPr>
          <w:w w:val="90"/>
        </w:rPr>
        <w:tab/>
      </w:r>
      <w:r>
        <w:t>NaN</w:t>
      </w:r>
      <w:r>
        <w:rPr>
          <w:spacing w:val="37"/>
        </w:rPr>
        <w:t xml:space="preserve"> </w:t>
      </w:r>
      <w:r>
        <w:t>Pacific</w:t>
      </w:r>
      <w:r>
        <w:rPr>
          <w:spacing w:val="18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(US</w:t>
      </w:r>
      <w:r>
        <w:rPr>
          <w:spacing w:val="1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Canada)</w:t>
      </w:r>
      <w:r>
        <w:rPr>
          <w:spacing w:val="-68"/>
        </w:rPr>
        <w:t xml:space="preserve"> </w:t>
      </w:r>
      <w:r>
        <w:rPr>
          <w:w w:val="90"/>
        </w:rPr>
        <w:t>4</w:t>
      </w:r>
      <w:r>
        <w:rPr>
          <w:spacing w:val="123"/>
        </w:rPr>
        <w:t xml:space="preserve"> </w:t>
      </w:r>
      <w:r>
        <w:rPr>
          <w:w w:val="90"/>
        </w:rPr>
        <w:t>2015-02-24</w:t>
      </w:r>
      <w:r>
        <w:rPr>
          <w:spacing w:val="33"/>
          <w:w w:val="90"/>
        </w:rPr>
        <w:t xml:space="preserve"> </w:t>
      </w:r>
      <w:r>
        <w:rPr>
          <w:w w:val="90"/>
        </w:rPr>
        <w:t>11:14:45</w:t>
      </w:r>
      <w:r>
        <w:rPr>
          <w:spacing w:val="34"/>
          <w:w w:val="90"/>
        </w:rPr>
        <w:t xml:space="preserve"> </w:t>
      </w:r>
      <w:r>
        <w:rPr>
          <w:w w:val="90"/>
        </w:rPr>
        <w:t>-0800</w:t>
      </w:r>
      <w:r>
        <w:rPr>
          <w:w w:val="90"/>
        </w:rPr>
        <w:tab/>
      </w:r>
      <w:r>
        <w:t>NaN</w:t>
      </w:r>
      <w:r>
        <w:rPr>
          <w:spacing w:val="104"/>
        </w:rPr>
        <w:t xml:space="preserve"> </w:t>
      </w:r>
      <w:r>
        <w:t>Pacific</w:t>
      </w:r>
      <w:r>
        <w:rPr>
          <w:spacing w:val="17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(US</w:t>
      </w:r>
      <w:r>
        <w:rPr>
          <w:spacing w:val="18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Canada)</w:t>
      </w:r>
    </w:p>
    <w:p>
      <w:pPr>
        <w:pStyle w:val="style66"/>
        <w:spacing w:before="220"/>
        <w:ind w:left="282"/>
        <w:rPr/>
      </w:pPr>
      <w:r>
        <w:rPr/>
        <mc:AlternateContent>
          <mc:Choice Requires="wpg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146049</wp:posOffset>
                </wp:positionV>
                <wp:extent cx="5944235" cy="421005"/>
                <wp:effectExtent l="0" t="0" r="0" b="0"/>
                <wp:wrapNone/>
                <wp:docPr id="1038" name="组合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005"/>
                          <a:chOff x="0" y="0"/>
                          <a:chExt cx="5944235" cy="42100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00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25"/>
                                </a:lnTo>
                                <a:lnTo>
                                  <a:pt x="4" y="749"/>
                                </a:lnTo>
                                <a:lnTo>
                                  <a:pt x="0" y="1238"/>
                                </a:lnTo>
                                <a:lnTo>
                                  <a:pt x="0" y="20264"/>
                                </a:lnTo>
                                <a:lnTo>
                                  <a:pt x="4" y="20752"/>
                                </a:lnTo>
                                <a:lnTo>
                                  <a:pt x="25" y="21209"/>
                                </a:lnTo>
                                <a:lnTo>
                                  <a:pt x="53" y="2143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7"/>
                                </a:lnTo>
                                <a:lnTo>
                                  <a:pt x="21572" y="21209"/>
                                </a:lnTo>
                                <a:lnTo>
                                  <a:pt x="21593" y="20752"/>
                                </a:lnTo>
                                <a:lnTo>
                                  <a:pt x="21600" y="20264"/>
                                </a:lnTo>
                                <a:lnTo>
                                  <a:pt x="21600" y="1238"/>
                                </a:lnTo>
                                <a:lnTo>
                                  <a:pt x="21593" y="749"/>
                                </a:lnTo>
                                <a:lnTo>
                                  <a:pt x="21572" y="325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064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0873"/>
                                </a:lnTo>
                                <a:lnTo>
                                  <a:pt x="0" y="21253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253"/>
                                </a:lnTo>
                                <a:lnTo>
                                  <a:pt x="21600" y="276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064"/>
                            <a:ext cx="5918835" cy="396240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spacing w:before="18" w:lineRule="auto" w:line="192"/>
                                <w:ind w:left="59" w:right="1923"/>
                                <w:rPr/>
                              </w:pPr>
                              <w:r>
                                <w:rPr>
                                  <w:w w:val="120"/>
                                </w:rPr>
                                <w:t xml:space="preserve">texts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[[word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 xml:space="preserve">lower()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20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18"/>
                                  <w:w w:val="120"/>
                                </w:rPr>
                                <w:t xml:space="preserve"> </w:t>
                              </w:r>
                              <w:r>
                                <w:t>word</w:t>
                              </w:r>
                              <w:r>
                                <w:rPr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spacing w:val="1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text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 xml:space="preserve">split()]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20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1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 xml:space="preserve">text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w w:val="120"/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spacing w:val="1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df]</w:t>
                              </w:r>
                              <w:r>
                                <w:rPr>
                                  <w:spacing w:val="-8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8" fillcolor="white" stroked="t" style="position:absolute;margin-left:72.0pt;margin-top:11.5pt;width:468.05pt;height:33.15pt;z-index:14;mso-position-horizontal-relative:page;mso-position-vertical-relative:text;mso-width-relative:page;mso-height-relative:page;mso-wrap-distance-left:0.0pt;mso-wrap-distance-right:0.0pt;visibility:visible;" coordsize="5944235,421005">
                <v:shape id="1039" coordsize="21600,21600" path="m21507,0l90,0l53,65l25,325l4,749l0,1238l0,20264l4,20752l25,21209l53,21437l90,21600l21507,21600l21544,21437l21572,21209l21593,20752l21600,20264l21600,1238l21593,749l21572,325l21544,65l21507,0l21507,0l21507,0l21507,0xe" fillcolor="#cfcfcf" stroked="f" style="position:absolute;left:0;top:0;width:5944235;height:42100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040" coordsize="21600,21600" path="m21572,0l16,0l0,276l0,20873l0,21253l16,21600l21572,21600l21600,21253l21600,276l21572,0l21572,0l21572,0l21572,0xe" fillcolor="#f7f7f7" stroked="f" style="position:absolute;left:11430;top:12064;width:5918835;height:396240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41" filled="f" stroked="f" style="position:absolute;left:11430;top:12064;width:5918835;height:396240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" w:lineRule="auto" w:line="192"/>
                          <w:ind w:left="59" w:right="1923"/>
                          <w:rPr/>
                        </w:pPr>
                        <w:r>
                          <w:rPr>
                            <w:w w:val="120"/>
                          </w:rPr>
                          <w:t xml:space="preserve">texts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4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[[word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 xml:space="preserve">lower()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20"/>
                          </w:rPr>
                          <w:t>for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18"/>
                            <w:w w:val="120"/>
                          </w:rPr>
                          <w:t xml:space="preserve"> </w:t>
                        </w:r>
                        <w:r>
                          <w:t>word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w w:val="120"/>
                          </w:rPr>
                          <w:t>in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spacing w:val="18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text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 xml:space="preserve">split()]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20"/>
                          </w:rPr>
                          <w:t>for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18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text 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w w:val="120"/>
                          </w:rPr>
                          <w:t>in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spacing w:val="17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df]</w:t>
                        </w:r>
                        <w:r>
                          <w:rPr>
                            <w:spacing w:val="-80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df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head()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30"/>
        </w:rPr>
        <w:t>[3]:</w:t>
      </w:r>
    </w:p>
    <w:p>
      <w:pPr>
        <w:pStyle w:val="style66"/>
        <w:spacing w:before="6"/>
        <w:rPr>
          <w:sz w:val="25"/>
        </w:rPr>
      </w:pPr>
    </w:p>
    <w:p>
      <w:pPr>
        <w:pStyle w:val="style4097"/>
        <w:numPr>
          <w:ilvl w:val="0"/>
          <w:numId w:val="28"/>
        </w:numPr>
        <w:tabs>
          <w:tab w:val="left" w:leader="none" w:pos="627"/>
          <w:tab w:val="left" w:leader="none" w:pos="2358"/>
          <w:tab w:val="left" w:leader="none" w:pos="5565"/>
          <w:tab w:val="left" w:leader="none" w:pos="9002"/>
        </w:tabs>
        <w:spacing w:before="80" w:lineRule="auto" w:line="240"/>
        <w:rPr/>
      </w:pP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235584</wp:posOffset>
                </wp:positionV>
                <wp:extent cx="5082540" cy="873125"/>
                <wp:effectExtent l="0" t="0" r="0" b="0"/>
                <wp:wrapNone/>
                <wp:docPr id="1042" name="矩形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82540" cy="873125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028"/>
                              <w:gridCol w:w="2863"/>
                              <w:gridCol w:w="2111"/>
                            </w:tblGrid>
                            <w:tr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570306133677760513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570301130888122368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positive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0.3486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570301083672813571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0.6837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3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570301031407624196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302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4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570300817074462722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371"/>
                                    <w:jc w:val="right"/>
                                    <w:rPr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ed="f" stroked="f" style="position:absolute;margin-left:73.0pt;margin-top:18.55pt;width:400.2pt;height:68.75pt;z-index:17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028"/>
                        <w:gridCol w:w="2863"/>
                        <w:gridCol w:w="2111"/>
                      </w:tblGrid>
                      <w:tr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570306133677760513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371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neutral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46"/>
                              <w:jc w:val="right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570301130888122368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ind w:right="1371"/>
                              <w:jc w:val="right"/>
                              <w:rPr/>
                            </w:pPr>
                            <w:r>
                              <w:rPr>
                                <w:w w:val="110"/>
                              </w:rPr>
                              <w:t>positive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ind w:right="46"/>
                              <w:jc w:val="right"/>
                              <w:rPr/>
                            </w:pPr>
                            <w:r>
                              <w:t>0.3486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2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570301083672813571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ind w:right="1371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neutral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ind w:right="46"/>
                              <w:jc w:val="right"/>
                              <w:rPr/>
                            </w:pPr>
                            <w:r>
                              <w:t>0.6837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3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570301031407624196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ind w:right="1371"/>
                              <w:jc w:val="right"/>
                              <w:rPr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ind w:right="46"/>
                              <w:jc w:val="right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3028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4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570300817074462722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371"/>
                              <w:jc w:val="right"/>
                              <w:rPr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46"/>
                              <w:jc w:val="right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rPr>
          <w:w w:val="104"/>
        </w:rPr>
        <w:t>tweet_id</w:t>
      </w:r>
      <w:r>
        <w:rPr>
          <w:spacing w:val="41"/>
          <w:w w:val="104"/>
        </w:rPr>
        <w:t xml:space="preserve"> </w:t>
      </w:r>
      <w:r>
        <w:rPr>
          <w:w w:val="104"/>
        </w:rPr>
        <w:t>airline_sentiment</w:t>
      </w:r>
      <w:r>
        <w:rPr>
          <w:w w:val="104"/>
        </w:rPr>
        <w:tab/>
      </w:r>
      <w:r>
        <w:rPr>
          <w:w w:val="104"/>
        </w:rPr>
        <w:t>airline_sentiment_confidence</w:t>
      </w:r>
      <w:r>
        <w:rPr>
          <w:w w:val="104"/>
        </w:rPr>
        <w:tab/>
      </w:r>
      <w:r>
        <w:rPr>
          <w:w w:val="115"/>
        </w:rPr>
        <w:t>\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7"/>
        <w:rPr>
          <w:sz w:val="17"/>
        </w:rPr>
      </w:pPr>
    </w:p>
    <w:p>
      <w:pPr>
        <w:pStyle w:val="style66"/>
        <w:tabs>
          <w:tab w:val="left" w:leader="none" w:pos="2931"/>
          <w:tab w:val="left" w:leader="none" w:pos="6826"/>
          <w:tab w:val="left" w:leader="none" w:pos="7856"/>
        </w:tabs>
        <w:spacing w:lineRule="exact" w:line="305"/>
        <w:ind w:left="1098"/>
        <w:rPr/>
      </w:pPr>
      <w:r>
        <w:rPr>
          <w:w w:val="104"/>
        </w:rPr>
        <w:t>negativereason</w:t>
      </w:r>
      <w:r>
        <w:rPr>
          <w:w w:val="104"/>
        </w:rPr>
        <w:tab/>
      </w:r>
      <w:r>
        <w:t>negativereason_confidence</w:t>
      </w:r>
      <w:r>
        <w:tab/>
      </w:r>
      <w:r>
        <w:rPr>
          <w:w w:val="104"/>
        </w:rPr>
        <w:t>airline</w:t>
      </w:r>
      <w:r>
        <w:rPr>
          <w:w w:val="104"/>
        </w:rPr>
        <w:tab/>
      </w:r>
      <w:r>
        <w:rPr>
          <w:w w:val="104"/>
        </w:rPr>
        <w:t>\</w:t>
      </w:r>
    </w:p>
    <w:p>
      <w:pPr>
        <w:pStyle w:val="style66"/>
        <w:tabs>
          <w:tab w:val="left" w:leader="none" w:pos="2358"/>
          <w:tab w:val="left" w:leader="none" w:pos="5451"/>
          <w:tab w:val="left" w:leader="none" w:pos="6023"/>
        </w:tabs>
        <w:spacing w:lineRule="exact" w:line="305"/>
        <w:ind w:left="869"/>
        <w:rPr/>
      </w:pPr>
      <w:r>
        <w:t>0</w:t>
      </w:r>
      <w:r>
        <w:tab/>
      </w:r>
      <w:r>
        <w:t>NaN</w:t>
      </w:r>
      <w:r>
        <w:tab/>
      </w:r>
      <w:r>
        <w:t>NaN</w:t>
      </w:r>
      <w:r>
        <w:tab/>
      </w:r>
      <w:r>
        <w:t>Virgin</w:t>
      </w:r>
      <w:r>
        <w:rPr>
          <w:spacing w:val="36"/>
        </w:rPr>
        <w:t xml:space="preserve"> </w:t>
      </w:r>
      <w:r>
        <w:t>America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tbl>
      <w:tblPr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"/>
        <w:gridCol w:w="2635"/>
        <w:gridCol w:w="3773"/>
      </w:tblGrid>
      <w:tr>
        <w:trPr>
          <w:trHeight w:val="280" w:hRule="atLeast"/>
          <w:jc w:val="left"/>
        </w:trPr>
        <w:tc>
          <w:tcPr>
            <w:tcW w:w="451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82"/>
              </w:rPr>
              <w:t>1</w:t>
            </w:r>
          </w:p>
        </w:tc>
        <w:tc>
          <w:tcPr>
            <w:tcW w:w="2635" w:type="dxa"/>
            <w:tcBorders/>
          </w:tcPr>
          <w:p>
            <w:pPr>
              <w:pStyle w:val="style4098"/>
              <w:spacing w:lineRule="exact" w:line="261"/>
              <w:ind w:right="1201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773" w:type="dxa"/>
            <w:tcBorders/>
          </w:tcPr>
          <w:p>
            <w:pPr>
              <w:pStyle w:val="style4098"/>
              <w:tabs>
                <w:tab w:val="left" w:leader="none" w:pos="916"/>
              </w:tabs>
              <w:spacing w:lineRule="exact" w:line="261"/>
              <w:ind w:right="48"/>
              <w:jc w:val="right"/>
              <w:rPr/>
            </w:pPr>
            <w:r>
              <w:t>0.0000</w:t>
            </w:r>
            <w:r>
              <w:tab/>
            </w:r>
            <w:r>
              <w:t>Virgin</w:t>
            </w:r>
            <w:r>
              <w:rPr>
                <w:spacing w:val="36"/>
              </w:rPr>
              <w:t xml:space="preserve"> </w:t>
            </w:r>
            <w:r>
              <w:t>America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1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2</w:t>
            </w:r>
          </w:p>
        </w:tc>
        <w:tc>
          <w:tcPr>
            <w:tcW w:w="2635" w:type="dxa"/>
            <w:tcBorders/>
          </w:tcPr>
          <w:p>
            <w:pPr>
              <w:pStyle w:val="style4098"/>
              <w:ind w:right="1201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773" w:type="dxa"/>
            <w:tcBorders/>
          </w:tcPr>
          <w:p>
            <w:pPr>
              <w:pStyle w:val="style4098"/>
              <w:tabs>
                <w:tab w:val="left" w:leader="none" w:pos="572"/>
              </w:tabs>
              <w:ind w:right="48"/>
              <w:jc w:val="right"/>
              <w:rPr/>
            </w:pPr>
            <w:r>
              <w:t>NaN</w:t>
            </w:r>
            <w:r>
              <w:tab/>
            </w:r>
            <w:r>
              <w:t>Virgin</w:t>
            </w:r>
            <w:r>
              <w:rPr>
                <w:spacing w:val="36"/>
              </w:rPr>
              <w:t xml:space="preserve"> </w:t>
            </w:r>
            <w:r>
              <w:t>America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1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3</w:t>
            </w:r>
          </w:p>
        </w:tc>
        <w:tc>
          <w:tcPr>
            <w:tcW w:w="2635" w:type="dxa"/>
            <w:tcBorders/>
          </w:tcPr>
          <w:p>
            <w:pPr>
              <w:pStyle w:val="style4098"/>
              <w:ind w:right="1201"/>
              <w:jc w:val="right"/>
              <w:rPr/>
            </w:pPr>
            <w:r>
              <w:rPr>
                <w:w w:val="104"/>
              </w:rPr>
              <w:t>Bad</w:t>
            </w:r>
            <w:r>
              <w:rPr>
                <w:spacing w:val="37"/>
                <w:w w:val="104"/>
              </w:rPr>
              <w:t xml:space="preserve"> </w:t>
            </w:r>
            <w:r>
              <w:rPr>
                <w:w w:val="104"/>
              </w:rPr>
              <w:t>Flight</w:t>
            </w:r>
          </w:p>
        </w:tc>
        <w:tc>
          <w:tcPr>
            <w:tcW w:w="3773" w:type="dxa"/>
            <w:tcBorders/>
          </w:tcPr>
          <w:p>
            <w:pPr>
              <w:pStyle w:val="style4098"/>
              <w:tabs>
                <w:tab w:val="left" w:leader="none" w:pos="916"/>
              </w:tabs>
              <w:ind w:right="48"/>
              <w:jc w:val="right"/>
              <w:rPr/>
            </w:pPr>
            <w:r>
              <w:t>0.7033</w:t>
            </w:r>
            <w:r>
              <w:tab/>
            </w:r>
            <w:r>
              <w:t>Virgin</w:t>
            </w:r>
            <w:r>
              <w:rPr>
                <w:spacing w:val="36"/>
              </w:rPr>
              <w:t xml:space="preserve"> </w:t>
            </w:r>
            <w:r>
              <w:t>America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451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82"/>
              </w:rPr>
              <w:t>4</w:t>
            </w:r>
          </w:p>
        </w:tc>
        <w:tc>
          <w:tcPr>
            <w:tcW w:w="2635" w:type="dxa"/>
            <w:tcBorders/>
          </w:tcPr>
          <w:p>
            <w:pPr>
              <w:pStyle w:val="style4098"/>
              <w:spacing w:lineRule="exact" w:line="261"/>
              <w:ind w:right="1201"/>
              <w:jc w:val="right"/>
              <w:rPr/>
            </w:pPr>
            <w:r>
              <w:rPr>
                <w:w w:val="115"/>
              </w:rPr>
              <w:t>Can't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Tell</w:t>
            </w:r>
          </w:p>
        </w:tc>
        <w:tc>
          <w:tcPr>
            <w:tcW w:w="3773" w:type="dxa"/>
            <w:tcBorders/>
          </w:tcPr>
          <w:p>
            <w:pPr>
              <w:pStyle w:val="style4098"/>
              <w:tabs>
                <w:tab w:val="left" w:leader="none" w:pos="916"/>
              </w:tabs>
              <w:spacing w:lineRule="exact" w:line="261"/>
              <w:ind w:right="48"/>
              <w:jc w:val="right"/>
              <w:rPr/>
            </w:pPr>
            <w:r>
              <w:t>1.0000</w:t>
            </w:r>
            <w:r>
              <w:tab/>
            </w:r>
            <w:r>
              <w:t>Virgin</w:t>
            </w:r>
            <w:r>
              <w:rPr>
                <w:spacing w:val="36"/>
              </w:rPr>
              <w:t xml:space="preserve"> </w:t>
            </w:r>
            <w:r>
              <w:t>America</w:t>
            </w:r>
          </w:p>
        </w:tc>
      </w:tr>
    </w:tbl>
    <w:p>
      <w:pPr>
        <w:pStyle w:val="style66"/>
        <w:spacing w:before="2"/>
        <w:rPr>
          <w:sz w:val="10"/>
        </w:rPr>
      </w:pPr>
    </w:p>
    <w:p>
      <w:pPr>
        <w:pStyle w:val="style66"/>
        <w:tabs>
          <w:tab w:val="left" w:leader="none" w:pos="4535"/>
          <w:tab w:val="left" w:leader="none" w:pos="7513"/>
          <w:tab w:val="left" w:leader="none" w:pos="9231"/>
        </w:tabs>
        <w:spacing w:before="81"/>
        <w:ind w:left="1098"/>
        <w:rPr/>
      </w:pP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236220</wp:posOffset>
                </wp:positionV>
                <wp:extent cx="5227955" cy="873125"/>
                <wp:effectExtent l="0" t="0" r="0" b="0"/>
                <wp:wrapNone/>
                <wp:docPr id="1043" name="矩形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27955" cy="873125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10"/>
                              <w:gridCol w:w="1604"/>
                              <w:gridCol w:w="2234"/>
                              <w:gridCol w:w="2120"/>
                              <w:gridCol w:w="967"/>
                            </w:tblGrid>
                            <w:tr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cairdin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jnardino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t>yvonnalynn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jnardino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131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223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97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jnardino</w:t>
                                  </w:r>
                                </w:p>
                              </w:tc>
                              <w:tc>
                                <w:tcPr>
                                  <w:tcW w:w="2120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80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50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73.0pt;margin-top:18.6pt;width:411.65pt;height:68.75pt;z-index:18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10"/>
                        <w:gridCol w:w="1604"/>
                        <w:gridCol w:w="2234"/>
                        <w:gridCol w:w="2120"/>
                        <w:gridCol w:w="967"/>
                      </w:tblGrid>
                      <w:tr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972"/>
                              <w:jc w:val="right"/>
                              <w:rPr/>
                            </w:pPr>
                            <w:r>
                              <w:rPr>
                                <w:w w:val="110"/>
                              </w:rPr>
                              <w:t>cairdin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ind w:right="972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jnardino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ind w:right="972"/>
                              <w:jc w:val="right"/>
                              <w:rPr/>
                            </w:pPr>
                            <w:r>
                              <w:t>yvonnalynn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ind w:right="972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jnardino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1310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223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972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jnardino</w:t>
                            </w:r>
                          </w:p>
                        </w:tc>
                        <w:tc>
                          <w:tcPr>
                            <w:tcW w:w="2120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80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967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50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t>airline_sentiment_gold</w:t>
      </w:r>
      <w:r>
        <w:tab/>
      </w:r>
      <w:r>
        <w:rPr>
          <w:w w:val="95"/>
        </w:rPr>
        <w:t>name</w:t>
      </w:r>
      <w:r>
        <w:rPr>
          <w:spacing w:val="42"/>
          <w:w w:val="95"/>
        </w:rPr>
        <w:t xml:space="preserve"> </w:t>
      </w:r>
      <w:r>
        <w:rPr>
          <w:w w:val="95"/>
        </w:rPr>
        <w:t>negativereason_gold</w:t>
      </w:r>
      <w:r>
        <w:rPr>
          <w:w w:val="95"/>
        </w:rPr>
        <w:tab/>
      </w:r>
      <w:r>
        <w:t>retweet_count</w:t>
      </w:r>
      <w:r>
        <w:tab/>
      </w:r>
      <w:r>
        <w:t>\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6"/>
        </w:rPr>
      </w:pPr>
    </w:p>
    <w:p>
      <w:pPr>
        <w:pStyle w:val="style0"/>
        <w:rPr>
          <w:sz w:val="16"/>
        </w:rPr>
        <w:sectPr>
          <w:pgSz w:w="12240" w:h="15840" w:orient="portrait"/>
          <w:pgMar w:top="14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12"/>
        <w:rPr>
          <w:sz w:val="27"/>
        </w:rPr>
      </w:pPr>
    </w:p>
    <w:p>
      <w:pPr>
        <w:pStyle w:val="style66"/>
        <w:spacing w:before="1"/>
        <w:ind w:left="282"/>
        <w:rPr/>
      </w:pPr>
      <w:r>
        <w:rPr>
          <w:color w:val="2f3e9f"/>
          <w:w w:val="130"/>
        </w:rPr>
        <w:t>[4]:</w:t>
      </w:r>
    </w:p>
    <w:p>
      <w:pPr>
        <w:pStyle w:val="style66"/>
        <w:tabs>
          <w:tab w:val="left" w:leader="none" w:pos="7649"/>
        </w:tabs>
        <w:spacing w:before="80" w:lineRule="exact" w:line="305"/>
        <w:ind w:left="5587"/>
        <w:rPr/>
      </w:pPr>
      <w:r>
        <w:br w:type="column"/>
      </w:r>
      <w:r>
        <w:t>text</w:t>
      </w:r>
      <w:r>
        <w:rPr>
          <w:spacing w:val="42"/>
        </w:rPr>
        <w:t xml:space="preserve"> </w:t>
      </w:r>
      <w:r>
        <w:t>tweet_coord</w:t>
      </w:r>
      <w:r>
        <w:tab/>
      </w:r>
      <w:r>
        <w:t>\</w:t>
      </w:r>
    </w:p>
    <w:p>
      <w:pPr>
        <w:pStyle w:val="style4097"/>
        <w:numPr>
          <w:ilvl w:val="0"/>
          <w:numId w:val="30"/>
        </w:numPr>
        <w:tabs>
          <w:tab w:val="left" w:leader="none" w:pos="2036"/>
          <w:tab w:val="left" w:leader="none" w:pos="2037"/>
          <w:tab w:val="left" w:leader="none" w:pos="7076"/>
        </w:tabs>
        <w:rPr/>
      </w:pPr>
      <w:r>
        <w:rPr>
          <w:w w:val="95"/>
        </w:rPr>
        <w:t>@VirginAmerica</w:t>
      </w:r>
      <w:r>
        <w:rPr>
          <w:spacing w:val="28"/>
          <w:w w:val="95"/>
        </w:rPr>
        <w:t xml:space="preserve"> </w:t>
      </w:r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@dhepburn</w:t>
      </w:r>
      <w:r>
        <w:rPr>
          <w:spacing w:val="29"/>
          <w:w w:val="95"/>
        </w:rPr>
        <w:t xml:space="preserve"> </w:t>
      </w:r>
      <w:r>
        <w:rPr>
          <w:w w:val="95"/>
        </w:rPr>
        <w:t>said.</w:t>
      </w:r>
      <w:r>
        <w:rPr>
          <w:w w:val="95"/>
        </w:rPr>
        <w:tab/>
      </w:r>
      <w:r>
        <w:t>NaN</w:t>
      </w:r>
    </w:p>
    <w:p>
      <w:pPr>
        <w:pStyle w:val="style4097"/>
        <w:numPr>
          <w:ilvl w:val="0"/>
          <w:numId w:val="30"/>
        </w:numPr>
        <w:tabs>
          <w:tab w:val="left" w:leader="none" w:pos="433"/>
          <w:tab w:val="left" w:leader="none" w:pos="434"/>
          <w:tab w:val="left" w:leader="none" w:pos="6847"/>
        </w:tabs>
        <w:ind w:left="432" w:hanging="345"/>
        <w:rPr/>
      </w:pPr>
      <w:r>
        <w:rPr>
          <w:w w:val="95"/>
        </w:rPr>
        <w:t>@VirginAmerica</w:t>
      </w:r>
      <w:r>
        <w:rPr>
          <w:spacing w:val="39"/>
          <w:w w:val="95"/>
        </w:rPr>
        <w:t xml:space="preserve"> </w:t>
      </w:r>
      <w:r>
        <w:rPr>
          <w:w w:val="95"/>
        </w:rPr>
        <w:t>plus</w:t>
      </w:r>
      <w:r>
        <w:rPr>
          <w:spacing w:val="40"/>
          <w:w w:val="95"/>
        </w:rPr>
        <w:t xml:space="preserve"> </w:t>
      </w:r>
      <w:r>
        <w:rPr>
          <w:w w:val="95"/>
        </w:rPr>
        <w:t>you've</w:t>
      </w:r>
      <w:r>
        <w:rPr>
          <w:spacing w:val="39"/>
          <w:w w:val="95"/>
        </w:rPr>
        <w:t xml:space="preserve"> </w:t>
      </w:r>
      <w:r>
        <w:rPr>
          <w:w w:val="95"/>
        </w:rPr>
        <w:t>added</w:t>
      </w:r>
      <w:r>
        <w:rPr>
          <w:spacing w:val="40"/>
          <w:w w:val="95"/>
        </w:rPr>
        <w:t xml:space="preserve"> </w:t>
      </w:r>
      <w:r>
        <w:rPr>
          <w:w w:val="95"/>
        </w:rPr>
        <w:t>commercials</w:t>
      </w:r>
      <w:r>
        <w:rPr>
          <w:spacing w:val="40"/>
          <w:w w:val="95"/>
        </w:rPr>
        <w:t xml:space="preserve"> </w:t>
      </w:r>
      <w:r>
        <w:rPr>
          <w:w w:val="95"/>
        </w:rPr>
        <w:t>t…</w:t>
      </w:r>
      <w:r>
        <w:rPr>
          <w:w w:val="95"/>
        </w:rPr>
        <w:tab/>
      </w:r>
      <w:r>
        <w:t>NaN</w:t>
      </w:r>
    </w:p>
    <w:p>
      <w:pPr>
        <w:pStyle w:val="style4097"/>
        <w:numPr>
          <w:ilvl w:val="0"/>
          <w:numId w:val="30"/>
        </w:numPr>
        <w:tabs>
          <w:tab w:val="left" w:leader="none" w:pos="433"/>
          <w:tab w:val="left" w:leader="none" w:pos="434"/>
          <w:tab w:val="left" w:leader="none" w:pos="6618"/>
        </w:tabs>
        <w:ind w:left="432" w:hanging="345"/>
        <w:rPr/>
      </w:pPr>
      <w:r>
        <w:rPr>
          <w:w w:val="95"/>
        </w:rPr>
        <w:t>@VirginAmerica</w:t>
      </w:r>
      <w:r>
        <w:rPr>
          <w:spacing w:val="34"/>
          <w:w w:val="95"/>
        </w:rPr>
        <w:t xml:space="preserve"> </w:t>
      </w:r>
      <w:r>
        <w:rPr>
          <w:w w:val="95"/>
        </w:rPr>
        <w:t>I</w:t>
      </w:r>
      <w:r>
        <w:rPr>
          <w:spacing w:val="35"/>
          <w:w w:val="95"/>
        </w:rPr>
        <w:t xml:space="preserve"> </w:t>
      </w:r>
      <w:r>
        <w:rPr>
          <w:w w:val="95"/>
        </w:rPr>
        <w:t>didn't</w:t>
      </w:r>
      <w:r>
        <w:rPr>
          <w:spacing w:val="34"/>
          <w:w w:val="95"/>
        </w:rPr>
        <w:t xml:space="preserve"> </w:t>
      </w:r>
      <w:r>
        <w:rPr>
          <w:w w:val="95"/>
        </w:rPr>
        <w:t>today…</w:t>
      </w:r>
      <w:r>
        <w:rPr>
          <w:spacing w:val="35"/>
          <w:w w:val="95"/>
        </w:rPr>
        <w:t xml:space="preserve"> </w:t>
      </w:r>
      <w:r>
        <w:rPr>
          <w:w w:val="95"/>
        </w:rPr>
        <w:t>Must</w:t>
      </w:r>
      <w:r>
        <w:rPr>
          <w:spacing w:val="34"/>
          <w:w w:val="95"/>
        </w:rPr>
        <w:t xml:space="preserve"> </w:t>
      </w:r>
      <w:r>
        <w:rPr>
          <w:w w:val="95"/>
        </w:rPr>
        <w:t>mean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pacing w:val="34"/>
          <w:w w:val="95"/>
        </w:rPr>
        <w:t xml:space="preserve"> </w:t>
      </w:r>
      <w:r>
        <w:rPr>
          <w:w w:val="95"/>
        </w:rPr>
        <w:t>n…</w:t>
      </w:r>
      <w:r>
        <w:rPr>
          <w:w w:val="95"/>
        </w:rPr>
        <w:tab/>
      </w:r>
      <w:r>
        <w:t>NaN</w:t>
      </w:r>
    </w:p>
    <w:p>
      <w:pPr>
        <w:pStyle w:val="style4097"/>
        <w:numPr>
          <w:ilvl w:val="0"/>
          <w:numId w:val="30"/>
        </w:numPr>
        <w:tabs>
          <w:tab w:val="left" w:leader="none" w:pos="433"/>
          <w:tab w:val="left" w:leader="none" w:pos="434"/>
          <w:tab w:val="left" w:leader="none" w:pos="6847"/>
        </w:tabs>
        <w:ind w:left="432" w:hanging="345"/>
        <w:rPr/>
      </w:pPr>
      <w:r>
        <w:t>@VirginAmerica</w:t>
      </w:r>
      <w:r>
        <w:rPr>
          <w:spacing w:val="61"/>
        </w:rPr>
        <w:t xml:space="preserve"> </w:t>
      </w:r>
      <w:r>
        <w:rPr>
          <w:w w:val="120"/>
        </w:rPr>
        <w:t>it's</w:t>
      </w:r>
      <w:r>
        <w:rPr>
          <w:spacing w:val="48"/>
          <w:w w:val="120"/>
        </w:rPr>
        <w:t xml:space="preserve"> </w:t>
      </w:r>
      <w:r>
        <w:t>really</w:t>
      </w:r>
      <w:r>
        <w:rPr>
          <w:spacing w:val="62"/>
        </w:rPr>
        <w:t xml:space="preserve"> </w:t>
      </w:r>
      <w:r>
        <w:t>aggressive</w:t>
      </w:r>
      <w:r>
        <w:rPr>
          <w:spacing w:val="61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blast…</w:t>
      </w:r>
      <w:r>
        <w:tab/>
      </w:r>
      <w:r>
        <w:t>NaN</w:t>
      </w:r>
    </w:p>
    <w:p>
      <w:pPr>
        <w:pStyle w:val="style4097"/>
        <w:numPr>
          <w:ilvl w:val="0"/>
          <w:numId w:val="30"/>
        </w:numPr>
        <w:tabs>
          <w:tab w:val="left" w:leader="none" w:pos="433"/>
          <w:tab w:val="left" w:leader="none" w:pos="434"/>
          <w:tab w:val="left" w:leader="none" w:pos="6847"/>
        </w:tabs>
        <w:spacing w:lineRule="exact" w:line="305"/>
        <w:ind w:left="432" w:hanging="345"/>
        <w:rPr/>
      </w:pPr>
      <w:r>
        <w:t>@VirginAmerica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20"/>
        </w:rPr>
        <w:t>it's</w:t>
      </w:r>
      <w:r>
        <w:rPr>
          <w:spacing w:val="20"/>
          <w:w w:val="120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really</w:t>
      </w:r>
      <w:r>
        <w:rPr>
          <w:spacing w:val="34"/>
        </w:rPr>
        <w:t xml:space="preserve"> </w:t>
      </w:r>
      <w:r>
        <w:t>big</w:t>
      </w:r>
      <w:r>
        <w:rPr>
          <w:spacing w:val="34"/>
        </w:rPr>
        <w:t xml:space="preserve"> </w:t>
      </w:r>
      <w:r>
        <w:t>bad</w:t>
      </w:r>
      <w:r>
        <w:rPr>
          <w:spacing w:val="35"/>
        </w:rPr>
        <w:t xml:space="preserve"> </w:t>
      </w:r>
      <w:r>
        <w:t>thing…</w:t>
      </w:r>
      <w:r>
        <w:tab/>
      </w:r>
      <w:r>
        <w:t>NaN</w:t>
      </w:r>
    </w:p>
    <w:p>
      <w:pPr>
        <w:pStyle w:val="style66"/>
        <w:spacing w:before="6"/>
        <w:rPr>
          <w:sz w:val="16"/>
        </w:rPr>
      </w:pPr>
    </w:p>
    <w:p>
      <w:pPr>
        <w:pStyle w:val="style66"/>
        <w:tabs>
          <w:tab w:val="left" w:leader="none" w:pos="4671"/>
          <w:tab w:val="left" w:leader="none" w:pos="6733"/>
        </w:tabs>
        <w:spacing w:lineRule="auto" w:line="192"/>
        <w:ind w:left="89" w:right="1275" w:firstLine="1718"/>
        <w:jc w:val="both"/>
        <w:rPr/>
      </w:pPr>
      <w:r>
        <w:t>tweet_created</w:t>
      </w:r>
      <w:r>
        <w:rPr>
          <w:spacing w:val="118"/>
        </w:rPr>
        <w:t xml:space="preserve"> </w:t>
      </w:r>
      <w:r>
        <w:t>tweet_location</w:t>
      </w:r>
      <w:r>
        <w:tab/>
      </w:r>
      <w:r>
        <w:rPr>
          <w:spacing w:val="-1"/>
          <w:w w:val="95"/>
        </w:rPr>
        <w:t>user_timezone</w:t>
      </w:r>
      <w:r>
        <w:rPr>
          <w:spacing w:val="-64"/>
          <w:w w:val="95"/>
        </w:rPr>
        <w:t xml:space="preserve"> </w:t>
      </w:r>
      <w:r>
        <w:rPr>
          <w:w w:val="90"/>
        </w:rPr>
        <w:t>0</w:t>
      </w:r>
      <w:r>
        <w:rPr>
          <w:spacing w:val="123"/>
        </w:rPr>
        <w:t xml:space="preserve"> </w:t>
      </w:r>
      <w:r>
        <w:rPr>
          <w:w w:val="90"/>
        </w:rPr>
        <w:t>2015-02-24</w:t>
      </w:r>
      <w:r>
        <w:rPr>
          <w:spacing w:val="33"/>
          <w:w w:val="90"/>
        </w:rPr>
        <w:t xml:space="preserve"> </w:t>
      </w:r>
      <w:r>
        <w:rPr>
          <w:w w:val="90"/>
        </w:rPr>
        <w:t>11:35:52</w:t>
      </w:r>
      <w:r>
        <w:rPr>
          <w:spacing w:val="34"/>
          <w:w w:val="90"/>
        </w:rPr>
        <w:t xml:space="preserve"> </w:t>
      </w:r>
      <w:r>
        <w:rPr>
          <w:w w:val="90"/>
        </w:rPr>
        <w:t>-0800</w:t>
      </w:r>
      <w:r>
        <w:rPr>
          <w:w w:val="90"/>
        </w:rPr>
        <w:tab/>
      </w:r>
      <w:r>
        <w:rPr>
          <w:w w:val="95"/>
        </w:rPr>
        <w:t>NaN</w:t>
      </w:r>
      <w:r>
        <w:rPr>
          <w:spacing w:val="120"/>
        </w:rPr>
        <w:t xml:space="preserve"> </w:t>
      </w:r>
      <w:r>
        <w:rPr>
          <w:w w:val="95"/>
        </w:rPr>
        <w:t>Eastern</w:t>
      </w:r>
      <w:r>
        <w:rPr>
          <w:spacing w:val="29"/>
          <w:w w:val="95"/>
        </w:rPr>
        <w:t xml:space="preserve"> </w:t>
      </w:r>
      <w:r>
        <w:rPr>
          <w:w w:val="95"/>
        </w:rPr>
        <w:t>Time</w:t>
      </w:r>
      <w:r>
        <w:rPr>
          <w:spacing w:val="29"/>
          <w:w w:val="95"/>
        </w:rPr>
        <w:t xml:space="preserve"> </w:t>
      </w:r>
      <w:r>
        <w:rPr>
          <w:w w:val="95"/>
        </w:rPr>
        <w:t>(US</w:t>
      </w:r>
      <w:r>
        <w:rPr>
          <w:spacing w:val="28"/>
          <w:w w:val="95"/>
        </w:rPr>
        <w:t xml:space="preserve"> </w:t>
      </w:r>
      <w:r>
        <w:rPr>
          <w:w w:val="95"/>
        </w:rPr>
        <w:t>&amp;</w:t>
      </w:r>
      <w:r>
        <w:rPr>
          <w:spacing w:val="29"/>
          <w:w w:val="95"/>
        </w:rPr>
        <w:t xml:space="preserve"> </w:t>
      </w:r>
      <w:r>
        <w:rPr>
          <w:w w:val="95"/>
        </w:rPr>
        <w:t>Canada)</w:t>
      </w:r>
    </w:p>
    <w:p>
      <w:pPr>
        <w:pStyle w:val="style66"/>
        <w:tabs>
          <w:tab w:val="left" w:leader="none" w:pos="4671"/>
        </w:tabs>
        <w:spacing w:lineRule="exact" w:line="257"/>
        <w:ind w:left="89"/>
        <w:jc w:val="both"/>
        <w:rPr/>
      </w:pPr>
      <w:r>
        <w:rPr>
          <w:w w:val="90"/>
        </w:rPr>
        <w:t>1</w:t>
      </w:r>
      <w:r>
        <w:rPr>
          <w:spacing w:val="123"/>
        </w:rPr>
        <w:t xml:space="preserve"> </w:t>
      </w:r>
      <w:r>
        <w:rPr>
          <w:w w:val="90"/>
        </w:rPr>
        <w:t>2015-02-24</w:t>
      </w:r>
      <w:r>
        <w:rPr>
          <w:spacing w:val="33"/>
          <w:w w:val="90"/>
        </w:rPr>
        <w:t xml:space="preserve"> </w:t>
      </w:r>
      <w:r>
        <w:rPr>
          <w:w w:val="90"/>
        </w:rPr>
        <w:t>11:15:59</w:t>
      </w:r>
      <w:r>
        <w:rPr>
          <w:spacing w:val="34"/>
          <w:w w:val="90"/>
        </w:rPr>
        <w:t xml:space="preserve"> </w:t>
      </w:r>
      <w:r>
        <w:rPr>
          <w:w w:val="90"/>
        </w:rPr>
        <w:t>-0800</w:t>
      </w:r>
      <w:r>
        <w:rPr>
          <w:w w:val="90"/>
        </w:rPr>
        <w:tab/>
      </w:r>
      <w:r>
        <w:t>NaN</w:t>
      </w:r>
      <w:r>
        <w:rPr>
          <w:spacing w:val="109"/>
        </w:rPr>
        <w:t xml:space="preserve"> </w:t>
      </w:r>
      <w:r>
        <w:t>Pacific</w:t>
      </w:r>
      <w:r>
        <w:rPr>
          <w:spacing w:val="20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(US</w:t>
      </w:r>
      <w:r>
        <w:rPr>
          <w:spacing w:val="20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Canada)</w:t>
      </w:r>
    </w:p>
    <w:p>
      <w:pPr>
        <w:pStyle w:val="style66"/>
        <w:tabs>
          <w:tab w:val="left" w:leader="none" w:pos="4671"/>
        </w:tabs>
        <w:spacing w:before="15" w:lineRule="auto" w:line="192"/>
        <w:ind w:left="89" w:right="1275"/>
        <w:jc w:val="both"/>
        <w:rPr/>
      </w:pPr>
      <w:r>
        <w:rPr/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1381125</wp:posOffset>
                </wp:positionV>
                <wp:extent cx="4250689" cy="2938144"/>
                <wp:effectExtent l="0" t="0" r="0" b="0"/>
                <wp:wrapNone/>
                <wp:docPr id="1044" name="矩形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50689" cy="2938144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73"/>
                              <w:gridCol w:w="3437"/>
                              <w:gridCol w:w="1604"/>
                              <w:gridCol w:w="229"/>
                              <w:gridCol w:w="852"/>
                            </w:tblGrid>
                            <w:tr>
                              <w:trPr>
                                <w:trHeight w:val="686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>
                                    <w:bottom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style4098"/>
                                    <w:spacing w:before="28" w:lineRule="auto" w:line="192"/>
                                    <w:ind w:left="114" w:right="13" w:hanging="115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60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28" w:lineRule="auto" w:line="192"/>
                                    <w:ind w:left="-1" w:right="338"/>
                                    <w:rPr/>
                                  </w:pPr>
                                  <w:r>
                                    <w:t>columns</w:t>
                                  </w:r>
                                  <w:r>
                                    <w:rPr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(total</w:t>
                                  </w:r>
                                  <w:r>
                                    <w:rPr>
                                      <w:spacing w:val="18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t>15</w:t>
                                  </w:r>
                                  <w:r>
                                    <w:rPr>
                                      <w:spacing w:val="21"/>
                                    </w:rPr>
                                    <w:t xml:space="preserve"> </w:t>
                                  </w:r>
                                  <w:r>
                                    <w:t>columns):</w:t>
                                  </w:r>
                                  <w:r>
                                    <w:rPr>
                                      <w:spacing w:val="-67"/>
                                    </w:rPr>
                                    <w:t xml:space="preserve"> </w:t>
                                  </w:r>
                                  <w:r>
                                    <w:t>Column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bottom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style4098"/>
                                    <w:spacing w:before="251" w:lineRule="auto" w:line="240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  <w:r>
                                    <w:rPr>
                                      <w:spacing w:val="54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bottom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style4098"/>
                                    <w:spacing w:before="251" w:lineRule="auto" w:line="240"/>
                                    <w:ind w:left="-2"/>
                                    <w:rPr/>
                                  </w:pPr>
                                  <w:r>
                                    <w:t>Dtype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386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>
                                    <w:top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style4098"/>
                                    <w:spacing w:before="86" w:lineRule="exact" w:line="280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86" w:lineRule="exact" w:line="280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tweet_id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style4098"/>
                                    <w:spacing w:before="86" w:lineRule="exact" w:line="280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14640</w:t>
                                  </w:r>
                                  <w:r>
                                    <w:rPr>
                                      <w:spacing w:val="5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dashed" w:sz="8" w:space="0" w:color="000000"/>
                                  </w:tcBorders>
                                </w:tcPr>
                                <w:p>
                                  <w:pPr>
                                    <w:pStyle w:val="style4098"/>
                                    <w:spacing w:before="86" w:lineRule="exact" w:line="280"/>
                                    <w:ind w:left="-2"/>
                                    <w:rPr/>
                                  </w:pPr>
                                  <w:r>
                                    <w:t>int64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airline_sentiment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14640</w:t>
                                  </w:r>
                                  <w:r>
                                    <w:rPr>
                                      <w:spacing w:val="5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airline_sentiment_confidence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14640</w:t>
                                  </w:r>
                                  <w:r>
                                    <w:rPr>
                                      <w:spacing w:val="5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float64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1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t>negativereason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9178</w:t>
                                  </w:r>
                                  <w:r>
                                    <w:rPr>
                                      <w:spacing w:val="2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t>negativereason_confidence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10522</w:t>
                                  </w:r>
                                  <w:r>
                                    <w:rPr>
                                      <w:spacing w:val="5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float64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120"/>
                                    </w:rPr>
                                    <w:t>airline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14640</w:t>
                                  </w:r>
                                  <w:r>
                                    <w:rPr>
                                      <w:spacing w:val="5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airline_sentiment_gold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40</w:t>
                                  </w:r>
                                  <w:r>
                                    <w:rPr>
                                      <w:spacing w:val="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14640</w:t>
                                  </w:r>
                                  <w:r>
                                    <w:rPr>
                                      <w:spacing w:val="5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t>negativereason_gold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32</w:t>
                                  </w:r>
                                  <w:r>
                                    <w:rPr>
                                      <w:spacing w:val="4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t>retweet_count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14640</w:t>
                                  </w:r>
                                  <w:r>
                                    <w:rPr>
                                      <w:spacing w:val="5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t>int64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14640</w:t>
                                  </w:r>
                                  <w:r>
                                    <w:rPr>
                                      <w:spacing w:val="5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t>tweet_coord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1019</w:t>
                                  </w:r>
                                  <w:r>
                                    <w:rPr>
                                      <w:spacing w:val="2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t>tweet_created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14640</w:t>
                                  </w:r>
                                  <w:r>
                                    <w:rPr>
                                      <w:spacing w:val="53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57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437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tweet_location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-1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9907</w:t>
                                  </w:r>
                                  <w:r>
                                    <w:rPr>
                                      <w:spacing w:val="21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non-null</w:t>
                                  </w:r>
                                </w:p>
                              </w:tc>
                              <w:tc>
                                <w:tcPr>
                                  <w:tcW w:w="22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auto" w:line="24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-2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72.0pt;margin-top:108.75pt;width:334.7pt;height:231.35pt;z-index:20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73"/>
                        <w:gridCol w:w="3437"/>
                        <w:gridCol w:w="1604"/>
                        <w:gridCol w:w="229"/>
                        <w:gridCol w:w="852"/>
                      </w:tblGrid>
                      <w:tr>
                        <w:trPr>
                          <w:trHeight w:val="686" w:hRule="atLeast"/>
                          <w:jc w:val="left"/>
                        </w:trPr>
                        <w:tc>
                          <w:tcPr>
                            <w:tcW w:w="573" w:type="dxa"/>
                            <w:tcBorders>
                              <w:bottom w:val="dashed" w:sz="8" w:space="0" w:color="000000"/>
                            </w:tcBorders>
                          </w:tcPr>
                          <w:p>
                            <w:pPr>
                              <w:pStyle w:val="style4098"/>
                              <w:spacing w:before="28" w:lineRule="auto" w:line="192"/>
                              <w:ind w:left="114" w:right="13" w:hanging="115"/>
                              <w:rPr/>
                            </w:pPr>
                            <w:r>
                              <w:rPr>
                                <w:w w:val="90"/>
                              </w:rPr>
                              <w:t>Data</w:t>
                            </w:r>
                            <w:r>
                              <w:rPr>
                                <w:spacing w:val="-60"/>
                                <w:w w:val="90"/>
                              </w:rPr>
                              <w:t xml:space="preserve"> </w:t>
                            </w:r>
                            <w:r>
                              <w:t>#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spacing w:before="28" w:lineRule="auto" w:line="192"/>
                              <w:ind w:left="-1" w:right="338"/>
                              <w:rPr/>
                            </w:pPr>
                            <w:r>
                              <w:t>columns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(total</w:t>
                            </w:r>
                            <w:r>
                              <w:rPr>
                                <w:spacing w:val="18"/>
                                <w:w w:val="104"/>
                              </w:rPr>
                              <w:t xml:space="preserve"> </w:t>
                            </w:r>
                            <w:r>
                              <w:t>15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columns):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Column</w:t>
                            </w:r>
                          </w:p>
                        </w:tc>
                        <w:tc>
                          <w:tcPr>
                            <w:tcW w:w="1604" w:type="dxa"/>
                            <w:tcBorders>
                              <w:bottom w:val="dashed" w:sz="8" w:space="0" w:color="000000"/>
                            </w:tcBorders>
                          </w:tcPr>
                          <w:p>
                            <w:pPr>
                              <w:pStyle w:val="style4098"/>
                              <w:spacing w:before="251" w:lineRule="auto" w:line="240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Non-Null</w:t>
                            </w:r>
                            <w:r>
                              <w:rPr>
                                <w:spacing w:val="5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bottom w:val="dashed" w:sz="8" w:space="0" w:color="000000"/>
                            </w:tcBorders>
                          </w:tcPr>
                          <w:p>
                            <w:pPr>
                              <w:pStyle w:val="style4098"/>
                              <w:spacing w:before="251" w:lineRule="auto" w:line="240"/>
                              <w:ind w:left="-2"/>
                              <w:rPr/>
                            </w:pPr>
                            <w:r>
                              <w:t>Dtype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386" w:hRule="atLeast"/>
                          <w:jc w:val="left"/>
                        </w:trPr>
                        <w:tc>
                          <w:tcPr>
                            <w:tcW w:w="573" w:type="dxa"/>
                            <w:tcBorders>
                              <w:top w:val="dashed" w:sz="8" w:space="0" w:color="000000"/>
                            </w:tcBorders>
                          </w:tcPr>
                          <w:p>
                            <w:pPr>
                              <w:pStyle w:val="style4098"/>
                              <w:spacing w:before="86" w:lineRule="exact" w:line="280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spacing w:before="86" w:lineRule="exact" w:line="280"/>
                              <w:ind w:left="-1"/>
                              <w:rPr/>
                            </w:pPr>
                            <w:r>
                              <w:rPr>
                                <w:w w:val="104"/>
                              </w:rPr>
                              <w:t>tweet_id</w:t>
                            </w: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dashed" w:sz="8" w:space="0" w:color="000000"/>
                            </w:tcBorders>
                          </w:tcPr>
                          <w:p>
                            <w:pPr>
                              <w:pStyle w:val="style4098"/>
                              <w:spacing w:before="86" w:lineRule="exact" w:line="280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14640</w:t>
                            </w:r>
                            <w:r>
                              <w:rPr>
                                <w:spacing w:val="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dashed" w:sz="8" w:space="0" w:color="000000"/>
                            </w:tcBorders>
                          </w:tcPr>
                          <w:p>
                            <w:pPr>
                              <w:pStyle w:val="style4098"/>
                              <w:spacing w:before="86" w:lineRule="exact" w:line="280"/>
                              <w:ind w:left="-2"/>
                              <w:rPr/>
                            </w:pPr>
                            <w:r>
                              <w:t>int64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104"/>
                              </w:rPr>
                              <w:t>airline_sentiment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14640</w:t>
                            </w:r>
                            <w:r>
                              <w:rPr>
                                <w:spacing w:val="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104"/>
                              </w:rPr>
                              <w:t>airline_sentiment_confidence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14640</w:t>
                            </w:r>
                            <w:r>
                              <w:rPr>
                                <w:spacing w:val="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float64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1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t>negativereason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5"/>
                              </w:rPr>
                              <w:t>9178</w:t>
                            </w:r>
                            <w:r>
                              <w:rPr>
                                <w:spacing w:val="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t>negativereason_confidence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10522</w:t>
                            </w:r>
                            <w:r>
                              <w:rPr>
                                <w:spacing w:val="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float64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120"/>
                              </w:rPr>
                              <w:t>airline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14640</w:t>
                            </w:r>
                            <w:r>
                              <w:rPr>
                                <w:spacing w:val="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104"/>
                              </w:rPr>
                              <w:t>airline_sentiment_gold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5"/>
                              </w:rPr>
                              <w:t>40</w:t>
                            </w:r>
                            <w:r>
                              <w:rPr>
                                <w:spacing w:val="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14640</w:t>
                            </w:r>
                            <w:r>
                              <w:rPr>
                                <w:spacing w:val="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t>negativereason_gold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5"/>
                              </w:rPr>
                              <w:t>32</w:t>
                            </w:r>
                            <w:r>
                              <w:rPr>
                                <w:spacing w:val="4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8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t>retweet_count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14640</w:t>
                            </w:r>
                            <w:r>
                              <w:rPr>
                                <w:spacing w:val="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t>int64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9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11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14640</w:t>
                            </w:r>
                            <w:r>
                              <w:rPr>
                                <w:spacing w:val="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9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t>tweet_coord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5"/>
                              </w:rPr>
                              <w:t>1019</w:t>
                            </w:r>
                            <w:r>
                              <w:rPr>
                                <w:spacing w:val="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9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t>tweet_created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ind w:left="-1"/>
                              <w:rPr/>
                            </w:pPr>
                            <w:r>
                              <w:rPr>
                                <w:w w:val="90"/>
                              </w:rPr>
                              <w:t>14640</w:t>
                            </w:r>
                            <w:r>
                              <w:rPr>
                                <w:spacing w:val="5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573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114"/>
                              <w:rPr/>
                            </w:pPr>
                            <w:r>
                              <w:rPr>
                                <w:w w:val="9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437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-1"/>
                              <w:rPr/>
                            </w:pPr>
                            <w:r>
                              <w:rPr>
                                <w:w w:val="104"/>
                              </w:rPr>
                              <w:t>tweet_location</w:t>
                            </w:r>
                          </w:p>
                        </w:tc>
                        <w:tc>
                          <w:tcPr>
                            <w:tcW w:w="160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-1"/>
                              <w:rPr/>
                            </w:pPr>
                            <w:r>
                              <w:rPr>
                                <w:w w:val="95"/>
                              </w:rPr>
                              <w:t>9907</w:t>
                            </w:r>
                            <w:r>
                              <w:rPr>
                                <w:spacing w:val="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non-null</w:t>
                            </w:r>
                          </w:p>
                        </w:tc>
                        <w:tc>
                          <w:tcPr>
                            <w:tcW w:w="229" w:type="dxa"/>
                            <w:tcBorders/>
                          </w:tcPr>
                          <w:p>
                            <w:pPr>
                              <w:pStyle w:val="style4098"/>
                              <w:spacing w:lineRule="auto" w:line="24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-2"/>
                              <w:rPr/>
                            </w:pPr>
                            <w:r>
                              <w:rPr>
                                <w:w w:val="104"/>
                              </w:rPr>
                              <w:t>object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t>2   2015-02-24 11:15:48 -0800       Lets Play   Central Time (US &amp; Canada)</w:t>
      </w:r>
      <w:r>
        <w:rPr>
          <w:spacing w:val="-67"/>
        </w:rPr>
        <w:t xml:space="preserve"> </w:t>
      </w:r>
      <w:r>
        <w:rPr>
          <w:w w:val="90"/>
        </w:rPr>
        <w:t>3</w:t>
      </w:r>
      <w:r>
        <w:rPr>
          <w:spacing w:val="123"/>
        </w:rPr>
        <w:t xml:space="preserve"> </w:t>
      </w:r>
      <w:r>
        <w:rPr>
          <w:w w:val="90"/>
        </w:rPr>
        <w:t>2015-02-24</w:t>
      </w:r>
      <w:r>
        <w:rPr>
          <w:spacing w:val="33"/>
          <w:w w:val="90"/>
        </w:rPr>
        <w:t xml:space="preserve"> </w:t>
      </w:r>
      <w:r>
        <w:rPr>
          <w:w w:val="90"/>
        </w:rPr>
        <w:t>11:15:36</w:t>
      </w:r>
      <w:r>
        <w:rPr>
          <w:spacing w:val="34"/>
          <w:w w:val="90"/>
        </w:rPr>
        <w:t xml:space="preserve"> </w:t>
      </w:r>
      <w:r>
        <w:rPr>
          <w:w w:val="90"/>
        </w:rPr>
        <w:t>-0800</w:t>
      </w:r>
      <w:r>
        <w:rPr>
          <w:w w:val="90"/>
        </w:rPr>
        <w:tab/>
      </w:r>
      <w:r>
        <w:t>NaN</w:t>
      </w:r>
      <w:r>
        <w:rPr>
          <w:spacing w:val="38"/>
        </w:rPr>
        <w:t xml:space="preserve"> </w:t>
      </w:r>
      <w:r>
        <w:t>Pacific</w:t>
      </w:r>
      <w:r>
        <w:rPr>
          <w:spacing w:val="18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(US</w:t>
      </w:r>
      <w:r>
        <w:rPr>
          <w:spacing w:val="18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Canada)</w:t>
      </w:r>
      <w:r>
        <w:rPr>
          <w:spacing w:val="-68"/>
        </w:rPr>
        <w:t xml:space="preserve"> </w:t>
      </w:r>
      <w:r>
        <w:rPr>
          <w:w w:val="90"/>
        </w:rPr>
        <w:t>4</w:t>
      </w:r>
      <w:r>
        <w:rPr>
          <w:spacing w:val="123"/>
        </w:rPr>
        <w:t xml:space="preserve"> </w:t>
      </w:r>
      <w:r>
        <w:rPr>
          <w:w w:val="90"/>
        </w:rPr>
        <w:t>2015-02-24</w:t>
      </w:r>
      <w:r>
        <w:rPr>
          <w:spacing w:val="33"/>
          <w:w w:val="90"/>
        </w:rPr>
        <w:t xml:space="preserve"> </w:t>
      </w:r>
      <w:r>
        <w:rPr>
          <w:w w:val="90"/>
        </w:rPr>
        <w:t>11:14:45</w:t>
      </w:r>
      <w:r>
        <w:rPr>
          <w:spacing w:val="34"/>
          <w:w w:val="90"/>
        </w:rPr>
        <w:t xml:space="preserve"> </w:t>
      </w:r>
      <w:r>
        <w:rPr>
          <w:w w:val="90"/>
        </w:rPr>
        <w:t>-0800</w:t>
      </w:r>
      <w:r>
        <w:rPr>
          <w:w w:val="90"/>
        </w:rPr>
        <w:tab/>
      </w:r>
      <w:r>
        <w:t>NaN</w:t>
      </w:r>
      <w:r>
        <w:rPr>
          <w:spacing w:val="104"/>
        </w:rPr>
        <w:t xml:space="preserve"> </w:t>
      </w:r>
      <w:r>
        <w:t>Pacific</w:t>
      </w:r>
      <w:r>
        <w:rPr>
          <w:spacing w:val="17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(US</w:t>
      </w:r>
      <w:r>
        <w:rPr>
          <w:spacing w:val="18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Canada)</w:t>
      </w:r>
    </w:p>
    <w:p>
      <w:pPr>
        <w:pStyle w:val="style66"/>
        <w:spacing w:before="7"/>
        <w:rPr>
          <w:sz w:val="12"/>
        </w:rPr>
      </w:pPr>
      <w:r>
        <w:rPr/>
        <mc:AlternateContent>
          <mc:Choice Requires="wpg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146049</wp:posOffset>
                </wp:positionV>
                <wp:extent cx="5944235" cy="248284"/>
                <wp:effectExtent l="0" t="0" r="0" b="0"/>
                <wp:wrapTopAndBottom/>
                <wp:docPr id="1045" name="组合 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10"/>
                                </a:lnTo>
                                <a:lnTo>
                                  <a:pt x="25" y="552"/>
                                </a:lnTo>
                                <a:lnTo>
                                  <a:pt x="4" y="1325"/>
                                </a:lnTo>
                                <a:lnTo>
                                  <a:pt x="0" y="2099"/>
                                </a:lnTo>
                                <a:lnTo>
                                  <a:pt x="0" y="19445"/>
                                </a:lnTo>
                                <a:lnTo>
                                  <a:pt x="4" y="20274"/>
                                </a:lnTo>
                                <a:lnTo>
                                  <a:pt x="25" y="20992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0992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445"/>
                                </a:lnTo>
                                <a:lnTo>
                                  <a:pt x="21600" y="2099"/>
                                </a:lnTo>
                                <a:lnTo>
                                  <a:pt x="21593" y="1325"/>
                                </a:lnTo>
                                <a:lnTo>
                                  <a:pt x="21572" y="552"/>
                                </a:lnTo>
                                <a:lnTo>
                                  <a:pt x="21544" y="11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2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5"/>
                                  <w:shd w:val="clear" w:color="auto" w:fill="f7f7f7"/>
                                </w:rPr>
                                <w:t>info()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5" fillcolor="white" stroked="t" style="position:absolute;margin-left:72.0pt;margin-top:11.5pt;width:468.05pt;height:19.55pt;z-index:-2147483628;mso-position-horizontal-relative:page;mso-position-vertical-relative:text;mso-width-relative:page;mso-height-relative:page;mso-wrap-distance-left:0.0pt;mso-wrap-distance-right:0.0pt;visibility:visible;" coordsize="5944235,248285">
                <v:shape id="1046" coordsize="21600,21600" path="m21507,0l90,0l53,110l25,552l4,1325l0,2099l0,19445l4,20274l25,20992l53,21434l90,21600l21507,21600l21544,21434l21572,20992l21593,20274l21600,19445l21600,2099l21593,1325l21572,552l21544,110l21507,0l21507,0l21507,0l21507,0xe" fillcolor="#cfcfcf" stroked="f" style="position:absolute;left:0;top:0;width:5944235;height:24828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47" filled="f" stroked="f" style="position:absolute;left:0;top:0;width:5944235;height:24828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w w:val="12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5"/>
                            <w:shd w:val="clear" w:color="auto" w:fill="f7f7f7"/>
                          </w:rPr>
                          <w:t>info()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84" w:lineRule="auto" w:line="192"/>
        <w:ind w:left="19" w:right="5232"/>
        <w:rPr/>
      </w:pPr>
      <w:r>
        <w:rPr>
          <w:spacing w:val="-1"/>
        </w:rPr>
        <w:t>&lt;class</w:t>
      </w:r>
      <w:r>
        <w:rPr>
          <w:spacing w:val="14"/>
        </w:rPr>
        <w:t xml:space="preserve"> </w:t>
      </w:r>
      <w:r>
        <w:rPr>
          <w:spacing w:val="-1"/>
        </w:rPr>
        <w:t>'pandas.core.frame.DataFrame'&gt;</w:t>
      </w:r>
      <w:r>
        <w:rPr>
          <w:spacing w:val="-66"/>
        </w:rPr>
        <w:t xml:space="preserve"> </w:t>
      </w:r>
      <w:r>
        <w:rPr>
          <w:spacing w:val="-1"/>
        </w:rPr>
        <w:t>RangeIndex:</w:t>
      </w:r>
      <w:r>
        <w:rPr>
          <w:spacing w:val="5"/>
        </w:rPr>
        <w:t xml:space="preserve"> </w:t>
      </w:r>
      <w:r>
        <w:rPr>
          <w:spacing w:val="-1"/>
        </w:rPr>
        <w:t>14640</w:t>
      </w:r>
      <w:r>
        <w:rPr>
          <w:spacing w:val="5"/>
        </w:rPr>
        <w:t xml:space="preserve"> </w:t>
      </w:r>
      <w:r>
        <w:t>entries,</w:t>
      </w:r>
      <w:r>
        <w:rPr>
          <w:spacing w:val="6"/>
        </w:rPr>
        <w:t xml:space="preserve"> </w:t>
      </w:r>
      <w:r>
        <w:t>0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14639</w:t>
      </w:r>
    </w:p>
    <w:p>
      <w:pPr>
        <w:pStyle w:val="style0"/>
        <w:spacing w:lineRule="auto" w:line="192"/>
        <w:rPr/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40" w:num="2">
            <w:col w:w="741" w:space="40"/>
            <w:col w:w="9499"/>
          </w:cols>
          <w:docGrid w:linePitch="312" w:charSpace="0"/>
        </w:sectPr>
      </w:pPr>
    </w:p>
    <w:p>
      <w:pPr>
        <w:pStyle w:val="style66"/>
        <w:rPr>
          <w:sz w:val="28"/>
        </w:rPr>
      </w:pPr>
    </w:p>
    <w:p>
      <w:pPr>
        <w:pStyle w:val="style66"/>
        <w:spacing w:before="7"/>
        <w:rPr>
          <w:sz w:val="41"/>
        </w:rPr>
      </w:pPr>
    </w:p>
    <w:p>
      <w:pPr>
        <w:pStyle w:val="style66"/>
        <w:ind w:left="282"/>
        <w:rPr/>
      </w:pPr>
      <w:r>
        <w:rPr>
          <w:color w:val="2f3e9f"/>
          <w:w w:val="130"/>
        </w:rPr>
        <w:t>[5]:</w:t>
      </w:r>
    </w:p>
    <w:p>
      <w:pPr>
        <w:pStyle w:val="style66"/>
        <w:tabs>
          <w:tab w:val="left" w:leader="none" w:pos="592"/>
          <w:tab w:val="left" w:leader="none" w:pos="4028"/>
          <w:tab w:val="left" w:leader="none" w:pos="5861"/>
        </w:tabs>
        <w:spacing w:before="106" w:lineRule="auto" w:line="192"/>
        <w:ind w:left="19" w:right="2949" w:firstLine="114"/>
        <w:rPr/>
      </w:pPr>
      <w:r>
        <w:br w:type="column"/>
      </w:r>
      <w:r>
        <w:t>14</w:t>
      </w:r>
      <w:r>
        <w:tab/>
      </w:r>
      <w:r>
        <w:t>user_timezone</w:t>
      </w:r>
      <w:r>
        <w:tab/>
      </w:r>
      <w:r>
        <w:rPr>
          <w:w w:val="95"/>
        </w:rPr>
        <w:t>9820</w:t>
      </w:r>
      <w:r>
        <w:rPr>
          <w:spacing w:val="30"/>
          <w:w w:val="95"/>
        </w:rPr>
        <w:t xml:space="preserve"> </w:t>
      </w:r>
      <w:r>
        <w:rPr>
          <w:w w:val="95"/>
        </w:rPr>
        <w:t>non-null</w:t>
      </w:r>
      <w:r>
        <w:rPr>
          <w:w w:val="95"/>
        </w:rPr>
        <w:tab/>
      </w:r>
      <w:r>
        <w:t>object</w:t>
      </w:r>
      <w:r>
        <w:rPr>
          <w:spacing w:val="-66"/>
        </w:rPr>
        <w:t xml:space="preserve"> </w:t>
      </w:r>
      <w:r>
        <w:t>dtypes:</w:t>
      </w:r>
      <w:r>
        <w:rPr>
          <w:spacing w:val="62"/>
        </w:rPr>
        <w:t xml:space="preserve"> </w:t>
      </w:r>
      <w:r>
        <w:t>float64(2),</w:t>
      </w:r>
      <w:r>
        <w:rPr>
          <w:spacing w:val="62"/>
        </w:rPr>
        <w:t xml:space="preserve"> </w:t>
      </w:r>
      <w:r>
        <w:t>int64(2),</w:t>
      </w:r>
      <w:r>
        <w:rPr>
          <w:spacing w:val="62"/>
        </w:rPr>
        <w:t xml:space="preserve"> </w:t>
      </w:r>
      <w:r>
        <w:t>object(11)</w:t>
      </w:r>
    </w:p>
    <w:p>
      <w:pPr>
        <w:pStyle w:val="style66"/>
        <w:spacing w:lineRule="exact" w:line="291"/>
        <w:ind w:left="19"/>
        <w:rPr>
          <w:w w:val="90"/>
        </w:rPr>
      </w:pPr>
      <w:r>
        <w:rPr/>
        <mc:AlternateContent>
          <mc:Choice Requires="wpg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273049</wp:posOffset>
                </wp:positionV>
                <wp:extent cx="5944235" cy="248284"/>
                <wp:effectExtent l="0" t="0" r="0" b="0"/>
                <wp:wrapNone/>
                <wp:docPr id="1048" name="组合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4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55"/>
                                </a:lnTo>
                                <a:lnTo>
                                  <a:pt x="25" y="551"/>
                                </a:lnTo>
                                <a:lnTo>
                                  <a:pt x="4" y="1267"/>
                                </a:lnTo>
                                <a:lnTo>
                                  <a:pt x="0" y="2148"/>
                                </a:lnTo>
                                <a:lnTo>
                                  <a:pt x="0" y="19340"/>
                                </a:lnTo>
                                <a:lnTo>
                                  <a:pt x="4" y="20222"/>
                                </a:lnTo>
                                <a:lnTo>
                                  <a:pt x="25" y="20883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0883"/>
                                </a:lnTo>
                                <a:lnTo>
                                  <a:pt x="21593" y="20222"/>
                                </a:lnTo>
                                <a:lnTo>
                                  <a:pt x="21600" y="19340"/>
                                </a:lnTo>
                                <a:lnTo>
                                  <a:pt x="21600" y="2148"/>
                                </a:lnTo>
                                <a:lnTo>
                                  <a:pt x="21593" y="1267"/>
                                </a:lnTo>
                                <a:lnTo>
                                  <a:pt x="21572" y="551"/>
                                </a:lnTo>
                                <a:lnTo>
                                  <a:pt x="21544" y="5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4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sum()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8" fillcolor="white" stroked="t" style="position:absolute;margin-left:72.0pt;margin-top:21.5pt;width:468.05pt;height:19.55pt;z-index:21;mso-position-horizontal-relative:page;mso-position-vertical-relative:text;mso-width-relative:page;mso-height-relative:page;mso-wrap-distance-left:0.0pt;mso-wrap-distance-right:0.0pt;visibility:visible;" coordsize="5944235,248284">
                <v:shape id="1049" coordsize="21600,21600" path="m21507,0l90,0l53,55l25,551l4,1267l0,2148l0,19340l4,20222l25,20883l53,21434l90,21600l21507,21600l21544,21434l21572,20883l21593,20222l21600,19340l21600,2148l21593,1267l21572,551l21544,55l21507,0l21507,0l21507,0l21507,0xe" fillcolor="#cfcfcf" stroked="f" style="position:absolute;left:0;top:0;width:5944235;height:248284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50" filled="f" stroked="f" style="position:absolute;left:0;top:0;width:5944235;height:248284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isnull()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sum()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w w:val="90"/>
        </w:rPr>
        <w:t>memory</w:t>
      </w:r>
      <w:r>
        <w:rPr>
          <w:spacing w:val="21"/>
          <w:w w:val="90"/>
        </w:rPr>
        <w:t xml:space="preserve"> </w:t>
      </w:r>
      <w:r>
        <w:rPr>
          <w:w w:val="90"/>
        </w:rPr>
        <w:t>usage:</w:t>
      </w:r>
      <w:r>
        <w:rPr>
          <w:spacing w:val="22"/>
          <w:w w:val="90"/>
        </w:rPr>
        <w:t xml:space="preserve"> </w:t>
      </w:r>
      <w:r>
        <w:rPr>
          <w:w w:val="90"/>
        </w:rPr>
        <w:t>1.7+</w:t>
      </w:r>
      <w:r>
        <w:rPr>
          <w:spacing w:val="22"/>
          <w:w w:val="90"/>
        </w:rPr>
        <w:t xml:space="preserve"> </w:t>
      </w:r>
      <w:r>
        <w:rPr>
          <w:w w:val="90"/>
        </w:rPr>
        <w:t>MB</w:t>
      </w:r>
    </w:p>
    <w:p>
      <w:pPr>
        <w:pStyle w:val="style66"/>
        <w:spacing w:lineRule="exact" w:line="291"/>
        <w:rPr/>
      </w:pPr>
    </w:p>
    <w:p>
      <w:pPr>
        <w:pStyle w:val="style0"/>
        <w:spacing w:lineRule="exact" w:line="291"/>
        <w:rPr/>
      </w:pPr>
    </w:p>
    <w:p>
      <w:pPr>
        <w:pStyle w:val="style0"/>
        <w:spacing w:lineRule="exact" w:line="291"/>
        <w:rPr/>
        <w:sectPr>
          <w:pgSz w:w="12240" w:h="15840" w:orient="portrait"/>
          <w:pgMar w:top="13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40" w:num="2">
            <w:col w:w="741" w:space="40"/>
            <w:col w:w="9499"/>
          </w:cols>
          <w:docGrid w:linePitch="312" w:charSpace="0"/>
        </w:sectPr>
      </w:pPr>
    </w:p>
    <w:p>
      <w:pPr>
        <w:pStyle w:val="style66"/>
        <w:spacing w:before="4"/>
        <w:rPr>
          <w:sz w:val="14"/>
        </w:rPr>
      </w:pPr>
    </w:p>
    <w:tbl>
      <w:tblPr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3501"/>
        <w:gridCol w:w="852"/>
      </w:tblGrid>
      <w:tr>
        <w:trPr>
          <w:trHeight w:val="28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color w:val="d74314"/>
                <w:w w:val="130"/>
              </w:rPr>
              <w:t>[5]:</w:t>
            </w:r>
          </w:p>
        </w:tc>
        <w:tc>
          <w:tcPr>
            <w:tcW w:w="3501" w:type="dxa"/>
            <w:tcBorders/>
          </w:tcPr>
          <w:p>
            <w:pPr>
              <w:pStyle w:val="style4098"/>
              <w:spacing w:lineRule="exact" w:line="261"/>
              <w:ind w:left="64"/>
              <w:rPr/>
            </w:pPr>
            <w:r>
              <w:rPr>
                <w:w w:val="104"/>
              </w:rPr>
              <w:t>tweet_id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spacing w:lineRule="exact" w:line="261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airline_sentiment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airline_sentiment_confidence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negativereason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90"/>
              </w:rPr>
              <w:t>5462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negativereason_confidence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90"/>
              </w:rPr>
              <w:t>4118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20"/>
              </w:rPr>
              <w:t>airline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airline_sentiment_gold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90"/>
              </w:rPr>
              <w:t>14600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90"/>
              </w:rPr>
              <w:t>name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negativereason_gold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90"/>
              </w:rPr>
              <w:t>14608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retweet_count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10"/>
              </w:rPr>
              <w:t>text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tweet_coord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90"/>
              </w:rPr>
              <w:t>13621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tweet_created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tweet_location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90"/>
              </w:rPr>
              <w:t>4733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user_timezone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90"/>
              </w:rPr>
              <w:t>4820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spacing w:lineRule="exact" w:line="261"/>
              <w:ind w:left="64"/>
              <w:rPr/>
            </w:pPr>
            <w:r>
              <w:rPr>
                <w:w w:val="104"/>
              </w:rPr>
              <w:t>dtype:</w:t>
            </w:r>
            <w:r>
              <w:rPr>
                <w:spacing w:val="23"/>
                <w:w w:val="104"/>
              </w:rPr>
              <w:t xml:space="preserve"> </w:t>
            </w:r>
            <w:r>
              <w:rPr>
                <w:w w:val="104"/>
              </w:rPr>
              <w:t>int64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pStyle w:val="style66"/>
        <w:spacing w:before="8"/>
        <w:rPr>
          <w:sz w:val="9"/>
        </w:rPr>
      </w:pPr>
    </w:p>
    <w:p>
      <w:pPr>
        <w:pStyle w:val="style66"/>
        <w:spacing w:before="81"/>
        <w:ind w:left="282"/>
        <w:rPr/>
      </w:pPr>
      <w:r>
        <w:rPr/>
        <mc:AlternateContent>
          <mc:Choice Requires="wpg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4"/>
                <wp:effectExtent l="0" t="0" r="0" b="0"/>
                <wp:wrapNone/>
                <wp:docPr id="1051" name="组合 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9554"/>
                          <a:chOff x="0" y="0"/>
                          <a:chExt cx="5944235" cy="249554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10"/>
                                </a:lnTo>
                                <a:lnTo>
                                  <a:pt x="25" y="606"/>
                                </a:lnTo>
                                <a:lnTo>
                                  <a:pt x="4" y="1267"/>
                                </a:lnTo>
                                <a:lnTo>
                                  <a:pt x="0" y="2148"/>
                                </a:lnTo>
                                <a:lnTo>
                                  <a:pt x="0" y="19285"/>
                                </a:lnTo>
                                <a:lnTo>
                                  <a:pt x="4" y="20222"/>
                                </a:lnTo>
                                <a:lnTo>
                                  <a:pt x="25" y="20938"/>
                                </a:lnTo>
                                <a:lnTo>
                                  <a:pt x="53" y="21379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379"/>
                                </a:lnTo>
                                <a:lnTo>
                                  <a:pt x="21572" y="20938"/>
                                </a:lnTo>
                                <a:lnTo>
                                  <a:pt x="21593" y="20222"/>
                                </a:lnTo>
                                <a:lnTo>
                                  <a:pt x="21600" y="19285"/>
                                </a:lnTo>
                                <a:lnTo>
                                  <a:pt x="21600" y="2148"/>
                                </a:lnTo>
                                <a:lnTo>
                                  <a:pt x="21593" y="1267"/>
                                </a:lnTo>
                                <a:lnTo>
                                  <a:pt x="21572" y="606"/>
                                </a:lnTo>
                                <a:lnTo>
                                  <a:pt x="21544" y="11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9554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isnull()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sum()</w:t>
                              </w:r>
                              <w:r>
                                <w:rPr>
                                  <w:spacing w:val="42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pacing w:val="43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0"/>
                                  <w:shd w:val="clear" w:color="auto" w:fill="f7f7f7"/>
                                </w:rPr>
                                <w:t>len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(df)</w:t>
                              </w:r>
                              <w:r>
                                <w:rPr>
                                  <w:spacing w:val="42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*</w:t>
                              </w:r>
                              <w:r>
                                <w:rPr>
                                  <w:color w:val="666666"/>
                                  <w:spacing w:val="43"/>
                                  <w:w w:val="110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100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1" fillcolor="white" stroked="t" style="position:absolute;margin-left:72.0pt;margin-top:4.55pt;width:468.05pt;height:19.65pt;z-index:22;mso-position-horizontal-relative:page;mso-position-vertical-relative:text;mso-width-relative:page;mso-height-relative:page;mso-wrap-distance-left:0.0pt;mso-wrap-distance-right:0.0pt;visibility:visible;" coordsize="5944235,249554">
                <v:shape id="1052" coordsize="21600,21600" path="m21507,0l90,0l53,110l25,606l4,1267l0,2148l0,19285l4,20222l25,20938l53,21379l90,21600l21507,21600l21544,21379l21572,20938l21593,20222l21600,19285l21600,2148l21593,1267l21572,606l21544,110l21507,0l21507,0l21507,0l21507,0xe" fillcolor="#cfcfcf" stroked="f" style="position:absolute;left:0;top:0;width:5944235;height:249554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53" filled="f" stroked="f" style="position:absolute;left:0;top:0;width:5944235;height:249554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isnull()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sum()</w:t>
                        </w:r>
                        <w:r>
                          <w:rPr>
                            <w:spacing w:val="42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/</w:t>
                        </w:r>
                        <w:r>
                          <w:rPr>
                            <w:color w:val="666666"/>
                            <w:spacing w:val="43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0"/>
                            <w:shd w:val="clear" w:color="auto" w:fill="f7f7f7"/>
                          </w:rPr>
                          <w:t>len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(df)</w:t>
                        </w:r>
                        <w:r>
                          <w:rPr>
                            <w:spacing w:val="42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*</w:t>
                        </w:r>
                        <w:r>
                          <w:rPr>
                            <w:color w:val="666666"/>
                            <w:spacing w:val="43"/>
                            <w:w w:val="110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100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30"/>
        </w:rPr>
        <w:t>[6]:</w:t>
      </w:r>
    </w:p>
    <w:p>
      <w:pPr>
        <w:pStyle w:val="style66"/>
        <w:spacing w:before="4"/>
        <w:rPr>
          <w:sz w:val="14"/>
        </w:rPr>
      </w:pPr>
    </w:p>
    <w:tbl>
      <w:tblPr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3501"/>
        <w:gridCol w:w="1310"/>
      </w:tblGrid>
      <w:tr>
        <w:trPr>
          <w:trHeight w:val="28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color w:val="d74314"/>
                <w:w w:val="130"/>
              </w:rPr>
              <w:t>[6]:</w:t>
            </w:r>
          </w:p>
        </w:tc>
        <w:tc>
          <w:tcPr>
            <w:tcW w:w="3501" w:type="dxa"/>
            <w:tcBorders/>
          </w:tcPr>
          <w:p>
            <w:pPr>
              <w:pStyle w:val="style4098"/>
              <w:spacing w:lineRule="exact" w:line="261"/>
              <w:ind w:left="64"/>
              <w:rPr/>
            </w:pPr>
            <w:r>
              <w:rPr>
                <w:w w:val="104"/>
              </w:rPr>
              <w:t>tweet_id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spacing w:lineRule="exact" w:line="261"/>
              <w:ind w:right="47"/>
              <w:jc w:val="right"/>
              <w:rPr/>
            </w:pPr>
            <w:r>
              <w:t>0.000000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airline_sentiment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t>0.000000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airline_sentiment_confidence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t>0.000000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negativereason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5"/>
              </w:rPr>
              <w:t>37.308743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negativereason_confidence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5"/>
              </w:rPr>
              <w:t>28.128415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20"/>
              </w:rPr>
              <w:t>airline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t>0.000000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airline_sentiment_gold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5"/>
              </w:rPr>
              <w:t>99.726776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90"/>
              </w:rPr>
              <w:t>name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t>0.000000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negativereason_gold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5"/>
              </w:rPr>
              <w:t>99.781421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retweet_count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t>0.000000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10"/>
              </w:rPr>
              <w:t>text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t>0.000000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tweet_coord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5"/>
              </w:rPr>
              <w:t>93.039617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tweet_created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t>0.000000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tweet_location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5"/>
              </w:rPr>
              <w:t>32.329235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user_timezone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5"/>
              </w:rPr>
              <w:t>32.923497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spacing w:lineRule="exact" w:line="261"/>
              <w:ind w:left="64"/>
              <w:rPr/>
            </w:pPr>
            <w:r>
              <w:rPr>
                <w:w w:val="104"/>
              </w:rPr>
              <w:t>dtype:</w:t>
            </w:r>
            <w:r>
              <w:rPr>
                <w:spacing w:val="34"/>
                <w:w w:val="104"/>
              </w:rPr>
              <w:t xml:space="preserve"> </w:t>
            </w:r>
            <w:r>
              <w:rPr>
                <w:w w:val="104"/>
              </w:rPr>
              <w:t>float64</w:t>
            </w:r>
          </w:p>
        </w:tc>
        <w:tc>
          <w:tcPr>
            <w:tcW w:w="1310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pStyle w:val="style66"/>
        <w:spacing w:before="227"/>
        <w:ind w:left="282"/>
        <w:rPr/>
      </w:pPr>
      <w:r>
        <w:rPr/>
        <mc:AlternateContent>
          <mc:Choice Requires="wpg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150494</wp:posOffset>
                </wp:positionV>
                <wp:extent cx="5944235" cy="248284"/>
                <wp:effectExtent l="0" t="0" r="0" b="0"/>
                <wp:wrapNone/>
                <wp:docPr id="1054" name="组合 8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55"/>
                                </a:lnTo>
                                <a:lnTo>
                                  <a:pt x="25" y="607"/>
                                </a:lnTo>
                                <a:lnTo>
                                  <a:pt x="4" y="1270"/>
                                </a:lnTo>
                                <a:lnTo>
                                  <a:pt x="0" y="2154"/>
                                </a:lnTo>
                                <a:lnTo>
                                  <a:pt x="0" y="19390"/>
                                </a:lnTo>
                                <a:lnTo>
                                  <a:pt x="4" y="20274"/>
                                </a:lnTo>
                                <a:lnTo>
                                  <a:pt x="25" y="20992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0992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390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270"/>
                                </a:lnTo>
                                <a:lnTo>
                                  <a:pt x="21572" y="607"/>
                                </a:lnTo>
                                <a:lnTo>
                                  <a:pt x="21544" y="5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prstGeom prst="rect"/>
                          <a:ln>
                            <a:noFill/>
                          </a:ln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77"/>
                                  <w:shd w:val="clear" w:color="auto" w:fill="f7f7f7"/>
                                </w:rPr>
                                <w:t>msno</w:t>
                              </w:r>
                              <w:r>
                                <w:rPr>
                                  <w:color w:val="666666"/>
                                  <w:w w:val="16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>matrix(df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4" fillcolor="white" stroked="t" style="position:absolute;margin-left:72.0pt;margin-top:11.85pt;width:468.05pt;height:19.55pt;z-index:23;mso-position-horizontal-relative:page;mso-position-vertical-relative:text;mso-width-relative:page;mso-height-relative:page;mso-wrap-distance-left:0.0pt;mso-wrap-distance-right:0.0pt;visibility:visible;" coordsize="5944235,248285">
                <v:shape id="1055" coordsize="21600,21600" path="m21507,0l90,0l53,55l25,607l4,1270l0,2154l0,19390l4,20274l25,20992l53,21434l90,21600l21507,21600l21544,21434l21572,20992l21593,20274l21600,19390l21600,2154l21593,1270l21572,607l21544,55l21507,0l21507,0l21507,0l21507,0xe" fillcolor="#cfcfcf" stroked="f" style="position:absolute;left:0;top:0;width:5944235;height:24828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56" filled="f" stroked="f" style="position:absolute;left:0;top:0;width:5944235;height:24828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77"/>
                            <w:shd w:val="clear" w:color="auto" w:fill="f7f7f7"/>
                          </w:rPr>
                          <w:t>msno</w:t>
                        </w:r>
                        <w:r>
                          <w:rPr>
                            <w:color w:val="666666"/>
                            <w:w w:val="16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>matrix(df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30"/>
        </w:rPr>
        <w:t>[7]:</w:t>
      </w:r>
    </w:p>
    <w:p>
      <w:pPr>
        <w:pStyle w:val="style66"/>
        <w:spacing w:before="200"/>
        <w:ind w:left="282"/>
        <w:rPr/>
      </w:pPr>
      <w:r>
        <w:rPr>
          <w:color w:val="d74314"/>
        </w:rPr>
        <w:t>[7]:</w:t>
      </w:r>
      <w:r>
        <w:rPr>
          <w:color w:val="d74314"/>
          <w:spacing w:val="31"/>
        </w:rPr>
        <w:t xml:space="preserve"> </w:t>
      </w:r>
      <w:r>
        <w:t>&lt;AxesSubplot:&gt;</w:t>
      </w:r>
    </w:p>
    <w:p>
      <w:pPr>
        <w:pStyle w:val="style0"/>
        <w:rPr/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ind w:left="1320"/>
        <w:rPr>
          <w:sz w:val="20"/>
        </w:rPr>
      </w:pPr>
      <w:r>
        <w:rPr>
          <w:sz w:val="20"/>
        </w:rPr>
        <w:drawing>
          <wp:inline distL="0" distT="0" distB="0" distR="0">
            <wp:extent cx="5282374" cy="2651474"/>
            <wp:effectExtent l="0" t="0" r="0" b="0"/>
            <wp:docPr id="1057" name="图片 8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2374" cy="26514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2"/>
        </w:rPr>
      </w:pPr>
    </w:p>
    <w:p>
      <w:pPr>
        <w:pStyle w:val="style66"/>
        <w:spacing w:before="81"/>
        <w:ind w:left="282"/>
        <w:rPr/>
      </w:pPr>
      <w:r>
        <w:rPr/>
        <mc:AlternateContent>
          <mc:Choice Requires="wpg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948689"/>
                <wp:effectExtent l="0" t="0" r="0" b="0"/>
                <wp:wrapNone/>
                <wp:docPr id="1058" name="组合 9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948689"/>
                          <a:chOff x="0" y="0"/>
                          <a:chExt cx="5944235" cy="948689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94868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0"/>
                                </a:lnTo>
                                <a:lnTo>
                                  <a:pt x="25" y="130"/>
                                </a:lnTo>
                                <a:lnTo>
                                  <a:pt x="4" y="303"/>
                                </a:lnTo>
                                <a:lnTo>
                                  <a:pt x="0" y="534"/>
                                </a:lnTo>
                                <a:lnTo>
                                  <a:pt x="0" y="21036"/>
                                </a:lnTo>
                                <a:lnTo>
                                  <a:pt x="4" y="21253"/>
                                </a:lnTo>
                                <a:lnTo>
                                  <a:pt x="25" y="21455"/>
                                </a:lnTo>
                                <a:lnTo>
                                  <a:pt x="53" y="21556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556"/>
                                </a:lnTo>
                                <a:lnTo>
                                  <a:pt x="21572" y="21455"/>
                                </a:lnTo>
                                <a:lnTo>
                                  <a:pt x="21593" y="21253"/>
                                </a:lnTo>
                                <a:lnTo>
                                  <a:pt x="21600" y="21036"/>
                                </a:lnTo>
                                <a:lnTo>
                                  <a:pt x="21600" y="534"/>
                                </a:lnTo>
                                <a:lnTo>
                                  <a:pt x="21593" y="303"/>
                                </a:lnTo>
                                <a:lnTo>
                                  <a:pt x="21572" y="130"/>
                                </a:lnTo>
                                <a:lnTo>
                                  <a:pt x="21544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699"/>
                            <a:ext cx="5918835" cy="9251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03"/>
                                </a:lnTo>
                                <a:lnTo>
                                  <a:pt x="0" y="21288"/>
                                </a:lnTo>
                                <a:lnTo>
                                  <a:pt x="0" y="21451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451"/>
                                </a:lnTo>
                                <a:lnTo>
                                  <a:pt x="21600" y="103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9530" y="5714"/>
                            <a:ext cx="3140710" cy="885189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spacing w:before="28" w:lineRule="auto" w:line="192"/>
                                <w:rPr/>
                              </w:pPr>
                              <w:r>
                                <w:rPr>
                                  <w:w w:val="1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3"/>
                                </w:rPr>
                                <w:t>figure(figsize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w w:val="16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12</w:t>
                              </w:r>
                              <w:r>
                                <w:rPr>
                                  <w:w w:val="164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w w:val="82"/>
                                </w:rPr>
                                <w:t>7</w:t>
                              </w:r>
                              <w:r>
                                <w:rPr>
                                  <w:w w:val="160"/>
                                </w:rPr>
                                <w:t xml:space="preserve">)) </w:t>
                              </w:r>
                              <w:r>
                                <w:rPr>
                                  <w:w w:val="104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heatmap(df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isnull(),</w:t>
                              </w:r>
                              <w:r>
                                <w:rPr>
                                  <w:spacing w:val="40"/>
                                  <w:w w:val="104"/>
                                </w:rPr>
                                <w:t xml:space="preserve"> </w:t>
                              </w:r>
                              <w:r>
                                <w:t>cmap</w:t>
                              </w:r>
                              <w:r>
                                <w:rPr>
                                  <w:spacing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"Blues"</w:t>
                              </w:r>
                              <w:r>
                                <w:rPr>
                                  <w:w w:val="104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248"/>
                                <w:ind w:left="162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of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missing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value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using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15"/>
                                </w:rPr>
                                <w:t>heatmap</w:t>
                              </w:r>
                            </w:p>
                            <w:p>
                              <w:pPr>
                                <w:pStyle w:val="style0"/>
                                <w:spacing w:before="41" w:lineRule="auto" w:line="192"/>
                                <w:rPr/>
                              </w:pPr>
                              <w:r>
                                <w:rPr>
                                  <w:w w:val="11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title(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"Missing</w:t>
                              </w:r>
                              <w:r>
                                <w:rPr>
                                  <w:color w:val="ba2121"/>
                                  <w:spacing w:val="4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values?"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4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fontsize</w:t>
                              </w:r>
                              <w:r>
                                <w:rPr>
                                  <w:spacing w:val="4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15</w:t>
                              </w:r>
                              <w:r>
                                <w:rPr>
                                  <w:w w:val="110"/>
                                </w:rPr>
                                <w:t>)</w:t>
                              </w:r>
                              <w:r>
                                <w:rPr>
                                  <w:spacing w:val="-7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632325" y="177799"/>
                            <a:ext cx="1104265" cy="184784"/>
                          </a:xfrm>
                          <a:prstGeom prst="rect"/>
                          <a:ln>
                            <a:noFill/>
                          </a:ln>
                        </wps:spPr>
                        <wps:txbx id="1062">
                          <w:txbxContent>
                            <w:p>
                              <w:pPr>
                                <w:pStyle w:val="style0"/>
                                <w:spacing w:lineRule="exact" w:line="291"/>
                                <w:rPr/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30"/>
                                </w:rPr>
                                <w:t>#Visualization</w:t>
                              </w:r>
                              <w:r>
                                <w:rPr>
                                  <w:color w:val="ff0000"/>
                                  <w:w w:val="130"/>
                                </w:rPr>
                                <w:t>␣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8" fillcolor="white" stroked="t" style="position:absolute;margin-left:72.0pt;margin-top:4.55pt;width:468.05pt;height:74.7pt;z-index:24;mso-position-horizontal-relative:page;mso-position-vertical-relative:text;mso-width-relative:page;mso-height-relative:page;mso-wrap-distance-left:0.0pt;mso-wrap-distance-right:0.0pt;visibility:visible;" coordsize="5944235,948689">
                <v:shape id="1059" coordsize="21600,21600" path="m21507,0l90,0l53,0l25,130l4,303l0,534l0,21036l4,21253l25,21455l53,21556l90,21600l21507,21600l21544,21556l21572,21455l21593,21253l21600,21036l21600,534l21593,303l21572,130l21544,0l21507,0l21507,0l21507,0l21507,0xe" fillcolor="#cfcfcf" stroked="f" style="position:absolute;left:0;top:0;width:5944235;height:948689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060" coordsize="21600,21600" path="m21572,0l16,0l0,103l0,21288l0,21451l16,21600l21572,21600l21600,21451l21600,103l21572,0l21572,0l21572,0l21572,0xe" fillcolor="#f7f7f7" stroked="f" style="position:absolute;left:11430;top:12699;width:5918835;height:925194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61" filled="f" stroked="f" style="position:absolute;left:49530;top:5714;width:3140710;height:885189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28" w:lineRule="auto" w:line="192"/>
                          <w:rPr/>
                        </w:pPr>
                        <w:r>
                          <w:rPr>
                            <w:w w:val="120"/>
                          </w:rPr>
                          <w:t>plt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3"/>
                          </w:rPr>
                          <w:t>figure(figsize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w w:val="160"/>
                          </w:rPr>
                          <w:t>(</w:t>
                        </w:r>
                        <w:r>
                          <w:rPr>
                            <w:color w:val="666666"/>
                            <w:w w:val="82"/>
                          </w:rPr>
                          <w:t>12</w:t>
                        </w:r>
                        <w:r>
                          <w:rPr>
                            <w:w w:val="164"/>
                          </w:rPr>
                          <w:t>,</w:t>
                        </w:r>
                        <w:r>
                          <w:rPr>
                            <w:color w:val="666666"/>
                            <w:w w:val="82"/>
                          </w:rPr>
                          <w:t>7</w:t>
                        </w:r>
                        <w:r>
                          <w:rPr>
                            <w:w w:val="160"/>
                          </w:rPr>
                          <w:t xml:space="preserve">)) </w:t>
                        </w:r>
                        <w:r>
                          <w:rPr>
                            <w:w w:val="104"/>
                          </w:rPr>
                          <w:t>sns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heatmap(df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isnull(),</w:t>
                        </w:r>
                        <w:r>
                          <w:rPr>
                            <w:spacing w:val="40"/>
                            <w:w w:val="104"/>
                          </w:rPr>
                          <w:t xml:space="preserve"> </w:t>
                        </w:r>
                        <w:r>
                          <w:t>cmap</w:t>
                        </w:r>
                        <w:r>
                          <w:rPr>
                            <w:spacing w:val="4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4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4"/>
                          </w:rPr>
                          <w:t>"Blues"</w:t>
                        </w:r>
                        <w:r>
                          <w:rPr>
                            <w:w w:val="104"/>
                          </w:rPr>
                          <w:t>)</w:t>
                        </w:r>
                      </w:p>
                      <w:p>
                        <w:pPr>
                          <w:pStyle w:val="style0"/>
                          <w:spacing w:lineRule="exact" w:line="248"/>
                          <w:ind w:left="162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of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missing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value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using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15"/>
                          </w:rPr>
                          <w:t>heatmap</w:t>
                        </w:r>
                      </w:p>
                      <w:p>
                        <w:pPr>
                          <w:pStyle w:val="style0"/>
                          <w:spacing w:before="41" w:lineRule="auto" w:line="192"/>
                          <w:rPr/>
                        </w:pPr>
                        <w:r>
                          <w:rPr>
                            <w:w w:val="110"/>
                          </w:rPr>
                          <w:t>plt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title(</w:t>
                        </w:r>
                        <w:r>
                          <w:rPr>
                            <w:color w:val="ba2121"/>
                            <w:w w:val="110"/>
                          </w:rPr>
                          <w:t>"Missing</w:t>
                        </w:r>
                        <w:r>
                          <w:rPr>
                            <w:color w:val="ba2121"/>
                            <w:spacing w:val="4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values?"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4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fontsize</w:t>
                        </w:r>
                        <w:r>
                          <w:rPr>
                            <w:spacing w:val="4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>15</w:t>
                        </w:r>
                        <w:r>
                          <w:rPr>
                            <w:w w:val="110"/>
                          </w:rPr>
                          <w:t>)</w:t>
                        </w:r>
                        <w:r>
                          <w:rPr>
                            <w:spacing w:val="-7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plt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show()</w:t>
                        </w:r>
                      </w:p>
                    </w:txbxContent>
                  </v:textbox>
                </v:rect>
                <v:rect id="1062" filled="f" stroked="f" style="position:absolute;left:4632325;top:177799;width:1104265;height:184784;z-index:5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91"/>
                          <w:rPr/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30"/>
                          </w:rPr>
                          <w:t>#Visualization</w:t>
                        </w:r>
                        <w:r>
                          <w:rPr>
                            <w:color w:val="ff0000"/>
                            <w:w w:val="130"/>
                          </w:rPr>
                          <w:t>␣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30"/>
        </w:rPr>
        <w:t>[8]:</w:t>
      </w:r>
    </w:p>
    <w:p>
      <w:pPr>
        <w:pStyle w:val="style0"/>
        <w:rPr/>
        <w:sectPr>
          <w:pgSz w:w="12240" w:h="15840" w:orient="portrait"/>
          <w:pgMar w:top="150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rPr>
          <w:sz w:val="2"/>
        </w:rPr>
      </w:pPr>
    </w:p>
    <w:p>
      <w:pPr>
        <w:pStyle w:val="style66"/>
        <w:ind w:left="1377"/>
        <w:rPr>
          <w:sz w:val="20"/>
        </w:rPr>
      </w:pPr>
      <w:r>
        <w:rPr>
          <w:sz w:val="20"/>
        </w:rPr>
        <w:drawing>
          <wp:inline distL="0" distT="0" distB="0" distR="0">
            <wp:extent cx="5235035" cy="4514564"/>
            <wp:effectExtent l="0" t="0" r="0" b="0"/>
            <wp:docPr id="1063" name="图片 10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5035" cy="451456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2"/>
        </w:rPr>
      </w:pPr>
    </w:p>
    <w:p>
      <w:pPr>
        <w:pStyle w:val="style66"/>
        <w:spacing w:before="81"/>
        <w:ind w:left="282"/>
        <w:rPr/>
      </w:pPr>
      <w:r>
        <w:rPr/>
        <mc:AlternateContent>
          <mc:Choice Requires="wpg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1064" name="组合 10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640"/>
                          <a:chOff x="0" y="0"/>
                          <a:chExt cx="5944235" cy="421641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64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25"/>
                                </a:lnTo>
                                <a:lnTo>
                                  <a:pt x="4" y="749"/>
                                </a:lnTo>
                                <a:lnTo>
                                  <a:pt x="0" y="1238"/>
                                </a:lnTo>
                                <a:lnTo>
                                  <a:pt x="0" y="20264"/>
                                </a:lnTo>
                                <a:lnTo>
                                  <a:pt x="4" y="20752"/>
                                </a:lnTo>
                                <a:lnTo>
                                  <a:pt x="25" y="21209"/>
                                </a:lnTo>
                                <a:lnTo>
                                  <a:pt x="53" y="2143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7"/>
                                </a:lnTo>
                                <a:lnTo>
                                  <a:pt x="21572" y="21209"/>
                                </a:lnTo>
                                <a:lnTo>
                                  <a:pt x="21593" y="20752"/>
                                </a:lnTo>
                                <a:lnTo>
                                  <a:pt x="21600" y="20264"/>
                                </a:lnTo>
                                <a:lnTo>
                                  <a:pt x="21600" y="1238"/>
                                </a:lnTo>
                                <a:lnTo>
                                  <a:pt x="21593" y="749"/>
                                </a:lnTo>
                                <a:lnTo>
                                  <a:pt x="21572" y="325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19"/>
                            <a:ext cx="5918835" cy="39620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277"/>
                                </a:lnTo>
                                <a:lnTo>
                                  <a:pt x="0" y="20871"/>
                                </a:lnTo>
                                <a:lnTo>
                                  <a:pt x="0" y="21253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253"/>
                                </a:lnTo>
                                <a:lnTo>
                                  <a:pt x="21600" y="277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19"/>
                            <a:ext cx="5918835" cy="396202"/>
                          </a:xfrm>
                          <a:prstGeom prst="rect"/>
                          <a:ln>
                            <a:noFill/>
                          </a:ln>
                        </wps:spPr>
                        <wps:txbx id="1067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"Percentage</w:t>
                              </w:r>
                              <w:r>
                                <w:rPr>
                                  <w:color w:val="ba2121"/>
                                  <w:spacing w:val="1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null</w:t>
                              </w:r>
                              <w:r>
                                <w:rPr>
                                  <w:color w:val="ba2121"/>
                                  <w:spacing w:val="2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or</w:t>
                              </w:r>
                              <w:r>
                                <w:rPr>
                                  <w:color w:val="ba2121"/>
                                  <w:spacing w:val="2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na</w:t>
                              </w:r>
                              <w:r>
                                <w:rPr>
                                  <w:color w:val="ba2121"/>
                                  <w:spacing w:val="2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values</w:t>
                              </w:r>
                              <w:r>
                                <w:rPr>
                                  <w:color w:val="ba2121"/>
                                  <w:spacing w:val="1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color w:val="ba2121"/>
                                  <w:spacing w:val="2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df"</w:t>
                              </w:r>
                              <w:r>
                                <w:rPr>
                                  <w:w w:val="110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05"/>
                                <w:ind w:left="59"/>
                                <w:rPr/>
                              </w:pPr>
                              <w:r>
                                <w:rPr>
                                  <w:w w:val="115"/>
                                </w:rPr>
                                <w:t>((df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isnull()</w:t>
                              </w:r>
                              <w:r>
                                <w:rPr>
                                  <w:spacing w:val="1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|</w:t>
                              </w:r>
                              <w:r>
                                <w:rPr>
                                  <w:color w:val="666666"/>
                                  <w:spacing w:val="1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isna())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sum()</w:t>
                              </w:r>
                              <w:r>
                                <w:rPr>
                                  <w:spacing w:val="1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*</w:t>
                              </w:r>
                              <w:r>
                                <w:rPr>
                                  <w:color w:val="666666"/>
                                  <w:spacing w:val="1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100</w:t>
                              </w:r>
                              <w:r>
                                <w:rPr>
                                  <w:color w:val="666666"/>
                                  <w:spacing w:val="1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pacing w:val="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index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size)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round(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2</w:t>
                              </w:r>
                              <w:r>
                                <w:rPr>
                                  <w:w w:val="115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64" fillcolor="white" stroked="t" style="position:absolute;margin-left:72.0pt;margin-top:4.55pt;width:468.05pt;height:33.2pt;z-index:25;mso-position-horizontal-relative:page;mso-position-vertical-relative:text;mso-width-relative:page;mso-height-relative:page;mso-wrap-distance-left:0.0pt;mso-wrap-distance-right:0.0pt;visibility:visible;" coordsize="5944235,421641">
                <v:shape id="1065" coordsize="21600,21600" path="m21507,0l90,0l53,65l25,325l4,749l0,1238l0,20264l4,20752l25,21209l53,21437l90,21600l21507,21600l21544,21437l21572,21209l21593,20752l21600,20264l21600,1238l21593,749l21572,325l21544,65l21507,0l21507,0l21507,0l21507,0xe" fillcolor="#cfcfcf" stroked="f" style="position:absolute;left:0;top:0;width:5944235;height:421641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066" coordsize="21600,21600" path="m21572,0l16,0l0,277l0,20871l0,21253l16,21600l21572,21600l21600,21253l21600,277l21572,0l21572,0l21572,0l21572,0xe" fillcolor="#f7f7f7" stroked="f" style="position:absolute;left:11430;top:12719;width:5918835;height:396202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67" filled="f" stroked="f" style="position:absolute;left:11430;top:12719;width:5918835;height:396202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</w:rPr>
                          <w:t>"Percentage</w:t>
                        </w:r>
                        <w:r>
                          <w:rPr>
                            <w:color w:val="ba2121"/>
                            <w:spacing w:val="1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null</w:t>
                        </w:r>
                        <w:r>
                          <w:rPr>
                            <w:color w:val="ba2121"/>
                            <w:spacing w:val="2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or</w:t>
                        </w:r>
                        <w:r>
                          <w:rPr>
                            <w:color w:val="ba2121"/>
                            <w:spacing w:val="2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na</w:t>
                        </w:r>
                        <w:r>
                          <w:rPr>
                            <w:color w:val="ba2121"/>
                            <w:spacing w:val="2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values</w:t>
                        </w:r>
                        <w:r>
                          <w:rPr>
                            <w:color w:val="ba2121"/>
                            <w:spacing w:val="1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in</w:t>
                        </w:r>
                        <w:r>
                          <w:rPr>
                            <w:color w:val="ba2121"/>
                            <w:spacing w:val="2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df"</w:t>
                        </w:r>
                        <w:r>
                          <w:rPr>
                            <w:w w:val="110"/>
                          </w:rPr>
                          <w:t>)</w:t>
                        </w:r>
                      </w:p>
                      <w:p>
                        <w:pPr>
                          <w:pStyle w:val="style0"/>
                          <w:spacing w:lineRule="exact" w:line="305"/>
                          <w:ind w:left="59"/>
                          <w:rPr/>
                        </w:pPr>
                        <w:r>
                          <w:rPr>
                            <w:w w:val="115"/>
                          </w:rPr>
                          <w:t>((df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isnull()</w:t>
                        </w:r>
                        <w:r>
                          <w:rPr>
                            <w:spacing w:val="1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|</w:t>
                        </w:r>
                        <w:r>
                          <w:rPr>
                            <w:color w:val="666666"/>
                            <w:spacing w:val="14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isna())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sum()</w:t>
                        </w:r>
                        <w:r>
                          <w:rPr>
                            <w:spacing w:val="1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*</w:t>
                        </w:r>
                        <w:r>
                          <w:rPr>
                            <w:color w:val="666666"/>
                            <w:spacing w:val="15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>100</w:t>
                        </w:r>
                        <w:r>
                          <w:rPr>
                            <w:color w:val="666666"/>
                            <w:spacing w:val="1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>/</w:t>
                        </w:r>
                        <w:r>
                          <w:rPr>
                            <w:color w:val="666666"/>
                            <w:spacing w:val="1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index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size)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round(</w:t>
                        </w:r>
                        <w:r>
                          <w:rPr>
                            <w:color w:val="666666"/>
                            <w:w w:val="115"/>
                          </w:rPr>
                          <w:t>2</w:t>
                        </w:r>
                        <w:r>
                          <w:rPr>
                            <w:w w:val="115"/>
                          </w:rPr>
                          <w:t>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30"/>
        </w:rPr>
        <w:t>[9]: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81"/>
        <w:ind w:left="800"/>
        <w:rPr/>
      </w:pPr>
      <w:r>
        <w:rPr>
          <w:w w:val="104"/>
        </w:rPr>
        <w:t>Percentage</w:t>
      </w:r>
      <w:r>
        <w:rPr>
          <w:spacing w:val="27"/>
          <w:w w:val="104"/>
        </w:rPr>
        <w:t xml:space="preserve"> </w:t>
      </w:r>
      <w:r>
        <w:rPr>
          <w:w w:val="104"/>
        </w:rPr>
        <w:t>null</w:t>
      </w:r>
      <w:r>
        <w:rPr>
          <w:spacing w:val="27"/>
          <w:w w:val="104"/>
        </w:rPr>
        <w:t xml:space="preserve"> </w:t>
      </w:r>
      <w:r>
        <w:rPr>
          <w:w w:val="104"/>
        </w:rPr>
        <w:t>or</w:t>
      </w:r>
      <w:r>
        <w:rPr>
          <w:spacing w:val="27"/>
          <w:w w:val="104"/>
        </w:rPr>
        <w:t xml:space="preserve"> </w:t>
      </w:r>
      <w:r>
        <w:rPr>
          <w:w w:val="104"/>
        </w:rPr>
        <w:t>na</w:t>
      </w:r>
      <w:r>
        <w:rPr>
          <w:spacing w:val="27"/>
          <w:w w:val="104"/>
        </w:rPr>
        <w:t xml:space="preserve"> </w:t>
      </w:r>
      <w:r>
        <w:rPr>
          <w:w w:val="104"/>
        </w:rPr>
        <w:t>values</w:t>
      </w:r>
      <w:r>
        <w:rPr>
          <w:spacing w:val="28"/>
          <w:w w:val="104"/>
        </w:rPr>
        <w:t xml:space="preserve"> </w:t>
      </w:r>
      <w:r>
        <w:rPr>
          <w:w w:val="104"/>
        </w:rPr>
        <w:t>in</w:t>
      </w:r>
      <w:r>
        <w:rPr>
          <w:spacing w:val="27"/>
          <w:w w:val="104"/>
        </w:rPr>
        <w:t xml:space="preserve"> </w:t>
      </w:r>
      <w:r>
        <w:rPr>
          <w:w w:val="104"/>
        </w:rPr>
        <w:t>df</w:t>
      </w:r>
    </w:p>
    <w:p>
      <w:pPr>
        <w:pStyle w:val="style66"/>
        <w:spacing w:after="1"/>
        <w:rPr>
          <w:sz w:val="9"/>
        </w:rPr>
      </w:pPr>
    </w:p>
    <w:tbl>
      <w:tblPr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3501"/>
        <w:gridCol w:w="852"/>
      </w:tblGrid>
      <w:tr>
        <w:trPr>
          <w:trHeight w:val="28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color w:val="d74314"/>
                <w:w w:val="130"/>
              </w:rPr>
              <w:t>[9]:</w:t>
            </w:r>
          </w:p>
        </w:tc>
        <w:tc>
          <w:tcPr>
            <w:tcW w:w="3501" w:type="dxa"/>
            <w:tcBorders/>
          </w:tcPr>
          <w:p>
            <w:pPr>
              <w:pStyle w:val="style4098"/>
              <w:spacing w:lineRule="exact" w:line="261"/>
              <w:ind w:left="64"/>
              <w:rPr/>
            </w:pPr>
            <w:r>
              <w:rPr>
                <w:w w:val="104"/>
              </w:rPr>
              <w:t>tweet_id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spacing w:lineRule="exact" w:line="261"/>
              <w:ind w:right="48"/>
              <w:jc w:val="right"/>
              <w:rPr/>
            </w:pPr>
            <w:r>
              <w:t>0.00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airline_sentiment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0.00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airline_sentiment_confidence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0.00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negativereason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37.31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negativereason_confidence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28.13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20"/>
              </w:rPr>
              <w:t>airline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0.00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04"/>
              </w:rPr>
              <w:t>airline_sentiment_gold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99.73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90"/>
              </w:rPr>
              <w:t>name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0.00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negativereason_gold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99.78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t>retweet_count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0.00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4"/>
              <w:rPr/>
            </w:pPr>
            <w:r>
              <w:rPr>
                <w:w w:val="110"/>
              </w:rPr>
              <w:t>text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t>0.00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spacing w:lineRule="exact" w:line="261"/>
              <w:ind w:left="64"/>
              <w:rPr/>
            </w:pPr>
            <w:r>
              <w:t>tweet_coord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spacing w:lineRule="exact" w:line="261"/>
              <w:ind w:right="48"/>
              <w:jc w:val="right"/>
              <w:rPr/>
            </w:pPr>
            <w:r>
              <w:t>93.04</w:t>
            </w:r>
          </w:p>
        </w:tc>
      </w:tr>
    </w:tbl>
    <w:p>
      <w:pPr>
        <w:pStyle w:val="style0"/>
        <w:spacing w:lineRule="exact" w:line="261"/>
        <w:jc w:val="right"/>
        <w:rPr/>
        <w:sectPr>
          <w:pgSz w:w="12240" w:h="15840" w:orient="portrait"/>
          <w:pgMar w:top="150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tabs>
          <w:tab w:val="left" w:leader="none" w:pos="4649"/>
        </w:tabs>
        <w:spacing w:before="65" w:lineRule="exact" w:line="305"/>
        <w:ind w:left="869"/>
        <w:rPr/>
      </w:pPr>
      <w:r>
        <w:t>tweet_created</w:t>
      </w:r>
      <w:r>
        <w:rPr>
          <w:rFonts w:ascii="Times New Roman" w:hAnsi="Times New Roman"/>
        </w:rPr>
        <w:tab/>
      </w:r>
      <w:r>
        <w:t>0.00</w:t>
      </w:r>
    </w:p>
    <w:p>
      <w:pPr>
        <w:pStyle w:val="style66"/>
        <w:tabs>
          <w:tab w:val="right" w:leader="none" w:pos="5107"/>
        </w:tabs>
        <w:spacing w:lineRule="exact" w:line="271"/>
        <w:ind w:left="869"/>
        <w:rPr/>
      </w:pPr>
      <w:r>
        <w:t>tweet_location</w:t>
      </w:r>
      <w:r>
        <w:rPr>
          <w:rFonts w:ascii="Times New Roman" w:hAnsi="Times New Roman"/>
        </w:rPr>
        <w:tab/>
      </w:r>
      <w:r>
        <w:t>32.33</w:t>
      </w:r>
    </w:p>
    <w:p>
      <w:pPr>
        <w:pStyle w:val="style66"/>
        <w:tabs>
          <w:tab w:val="right" w:leader="none" w:pos="5107"/>
        </w:tabs>
        <w:spacing w:lineRule="exact" w:line="271"/>
        <w:ind w:left="869"/>
        <w:rPr/>
      </w:pPr>
      <w:r>
        <w:t>user_timezone</w:t>
      </w:r>
      <w:r>
        <w:rPr>
          <w:rFonts w:ascii="Times New Roman" w:hAnsi="Times New Roman"/>
        </w:rPr>
        <w:tab/>
      </w:r>
      <w:r>
        <w:t>32.92</w:t>
      </w:r>
    </w:p>
    <w:p>
      <w:pPr>
        <w:pStyle w:val="style66"/>
        <w:spacing w:lineRule="exact" w:line="305"/>
        <w:ind w:left="869"/>
        <w:rPr/>
      </w:pPr>
      <w:r>
        <w:rPr>
          <w:w w:val="104"/>
        </w:rPr>
        <w:t>dtype:</w:t>
      </w:r>
      <w:r>
        <w:rPr>
          <w:spacing w:val="34"/>
          <w:w w:val="104"/>
        </w:rPr>
        <w:t xml:space="preserve"> </w:t>
      </w:r>
      <w:r>
        <w:rPr>
          <w:w w:val="104"/>
        </w:rPr>
        <w:t>float64</w:t>
      </w:r>
    </w:p>
    <w:p>
      <w:pPr>
        <w:pStyle w:val="style66"/>
        <w:spacing w:before="199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593724"/>
                <wp:effectExtent l="0" t="0" r="0" b="0"/>
                <wp:wrapNone/>
                <wp:docPr id="1068" name="组合 1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593724"/>
                          <a:chOff x="0" y="0"/>
                          <a:chExt cx="5944235" cy="593724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5937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23"/>
                                </a:lnTo>
                                <a:lnTo>
                                  <a:pt x="25" y="254"/>
                                </a:lnTo>
                                <a:lnTo>
                                  <a:pt x="4" y="508"/>
                                </a:lnTo>
                                <a:lnTo>
                                  <a:pt x="0" y="878"/>
                                </a:lnTo>
                                <a:lnTo>
                                  <a:pt x="0" y="20651"/>
                                </a:lnTo>
                                <a:lnTo>
                                  <a:pt x="4" y="21021"/>
                                </a:lnTo>
                                <a:lnTo>
                                  <a:pt x="25" y="21299"/>
                                </a:lnTo>
                                <a:lnTo>
                                  <a:pt x="53" y="2150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507"/>
                                </a:lnTo>
                                <a:lnTo>
                                  <a:pt x="21572" y="21299"/>
                                </a:lnTo>
                                <a:lnTo>
                                  <a:pt x="21593" y="21021"/>
                                </a:lnTo>
                                <a:lnTo>
                                  <a:pt x="21600" y="20651"/>
                                </a:lnTo>
                                <a:lnTo>
                                  <a:pt x="21600" y="878"/>
                                </a:lnTo>
                                <a:lnTo>
                                  <a:pt x="21593" y="508"/>
                                </a:lnTo>
                                <a:lnTo>
                                  <a:pt x="21572" y="254"/>
                                </a:lnTo>
                                <a:lnTo>
                                  <a:pt x="21544" y="23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1442"/>
                            <a:ext cx="5918835" cy="56829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69"/>
                                </a:lnTo>
                                <a:lnTo>
                                  <a:pt x="0" y="21116"/>
                                </a:lnTo>
                                <a:lnTo>
                                  <a:pt x="0" y="21382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382"/>
                                </a:lnTo>
                                <a:lnTo>
                                  <a:pt x="21600" y="169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1442"/>
                            <a:ext cx="5918835" cy="568297"/>
                          </a:xfrm>
                          <a:prstGeom prst="rect"/>
                          <a:ln>
                            <a:noFill/>
                          </a:ln>
                        </wps:spPr>
                        <wps:txbx id="1071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10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3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"tweet_coord"</w:t>
                              </w:r>
                              <w:r>
                                <w:rPr>
                                  <w:w w:val="110"/>
                                </w:rPr>
                                <w:t>]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271"/>
                                <w:ind w:left="5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10"/>
                                </w:rPr>
                                <w:t>del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5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"airline_sentiment_gold"</w:t>
                              </w:r>
                              <w:r>
                                <w:rPr>
                                  <w:w w:val="110"/>
                                </w:rPr>
                                <w:t>]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05"/>
                                <w:ind w:left="5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04"/>
                                </w:rPr>
                                <w:t xml:space="preserve">del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2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"negativereason_gold"</w:t>
                              </w:r>
                              <w:r>
                                <w:rPr>
                                  <w:w w:val="104"/>
                                </w:rPr>
                                <w:t>]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68" fillcolor="white" stroked="t" style="position:absolute;margin-left:72.0pt;margin-top:10.45pt;width:468.05pt;height:46.75pt;z-index:26;mso-position-horizontal-relative:page;mso-position-vertical-relative:text;mso-width-relative:page;mso-height-relative:page;mso-wrap-distance-left:0.0pt;mso-wrap-distance-right:0.0pt;visibility:visible;" coordsize="5944235,593724">
                <v:shape id="1069" coordsize="21600,21600" path="m21507,0l90,0l53,23l25,254l4,508l0,878l0,20651l4,21021l25,21299l53,21507l90,21600l21507,21600l21544,21507l21572,21299l21593,21021l21600,20651l21600,878l21593,508l21572,254l21544,23l21507,0l21507,0l21507,0l21507,0xe" fillcolor="#cfcfcf" stroked="f" style="position:absolute;left:0;top:0;width:5944235;height:593724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070" coordsize="21600,21600" path="m21572,0l16,0l0,169l0,21116l0,21382l16,21600l21572,21600l21600,21382l21600,169l21572,0l21572,0l21572,0l21572,0xe" fillcolor="#f7f7f7" stroked="f" style="position:absolute;left:11430;top:11442;width:5918835;height:568297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71" filled="f" stroked="f" style="position:absolute;left:11430;top:11442;width:5918835;height:568297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10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36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df[</w:t>
                        </w:r>
                        <w:r>
                          <w:rPr>
                            <w:color w:val="ba2121"/>
                            <w:w w:val="110"/>
                          </w:rPr>
                          <w:t>"tweet_coord"</w:t>
                        </w:r>
                        <w:r>
                          <w:rPr>
                            <w:w w:val="110"/>
                          </w:rPr>
                          <w:t>]</w:t>
                        </w:r>
                      </w:p>
                      <w:p>
                        <w:pPr>
                          <w:pStyle w:val="style0"/>
                          <w:spacing w:lineRule="exact" w:line="271"/>
                          <w:ind w:left="59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10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5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df[</w:t>
                        </w:r>
                        <w:r>
                          <w:rPr>
                            <w:color w:val="ba2121"/>
                            <w:w w:val="110"/>
                          </w:rPr>
                          <w:t>"airline_sentiment_gold"</w:t>
                        </w:r>
                        <w:r>
                          <w:rPr>
                            <w:w w:val="110"/>
                          </w:rPr>
                          <w:t>]</w:t>
                        </w:r>
                      </w:p>
                      <w:p>
                        <w:pPr>
                          <w:pStyle w:val="style0"/>
                          <w:spacing w:lineRule="exact" w:line="305"/>
                          <w:ind w:left="59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04"/>
                          </w:rPr>
                          <w:t xml:space="preserve">del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2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df[</w:t>
                        </w:r>
                        <w:r>
                          <w:rPr>
                            <w:color w:val="ba2121"/>
                            <w:w w:val="104"/>
                          </w:rPr>
                          <w:t>"negativereason_gold"</w:t>
                        </w:r>
                        <w:r>
                          <w:rPr>
                            <w:w w:val="104"/>
                          </w:rPr>
                          <w:t>]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[10]:</w:t>
      </w:r>
    </w:p>
    <w:p>
      <w:pPr>
        <w:pStyle w:val="style66"/>
        <w:rPr>
          <w:sz w:val="28"/>
        </w:rPr>
      </w:pPr>
    </w:p>
    <w:p>
      <w:pPr>
        <w:pStyle w:val="style66"/>
        <w:spacing w:before="14"/>
        <w:rPr>
          <w:sz w:val="20"/>
        </w:rPr>
      </w:pPr>
    </w:p>
    <w:p>
      <w:pPr>
        <w:pStyle w:val="style66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6349</wp:posOffset>
                </wp:positionV>
                <wp:extent cx="5944235" cy="248920"/>
                <wp:effectExtent l="0" t="0" r="0" b="0"/>
                <wp:wrapNone/>
                <wp:docPr id="1072" name="组合 1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920"/>
                          <a:chOff x="0" y="0"/>
                          <a:chExt cx="5944235" cy="248920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55"/>
                                </a:lnTo>
                                <a:lnTo>
                                  <a:pt x="25" y="606"/>
                                </a:lnTo>
                                <a:lnTo>
                                  <a:pt x="4" y="1212"/>
                                </a:lnTo>
                                <a:lnTo>
                                  <a:pt x="0" y="2093"/>
                                </a:lnTo>
                                <a:lnTo>
                                  <a:pt x="0" y="19340"/>
                                </a:lnTo>
                                <a:lnTo>
                                  <a:pt x="4" y="20167"/>
                                </a:lnTo>
                                <a:lnTo>
                                  <a:pt x="25" y="20938"/>
                                </a:lnTo>
                                <a:lnTo>
                                  <a:pt x="53" y="21379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379"/>
                                </a:lnTo>
                                <a:lnTo>
                                  <a:pt x="21572" y="20938"/>
                                </a:lnTo>
                                <a:lnTo>
                                  <a:pt x="21593" y="20167"/>
                                </a:lnTo>
                                <a:lnTo>
                                  <a:pt x="21600" y="19340"/>
                                </a:lnTo>
                                <a:lnTo>
                                  <a:pt x="21600" y="2093"/>
                                </a:lnTo>
                                <a:lnTo>
                                  <a:pt x="21593" y="1212"/>
                                </a:lnTo>
                                <a:lnTo>
                                  <a:pt x="21572" y="606"/>
                                </a:lnTo>
                                <a:lnTo>
                                  <a:pt x="21544" y="5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920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head()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72" fillcolor="white" stroked="t" style="position:absolute;margin-left:72.0pt;margin-top:0.5pt;width:468.05pt;height:19.6pt;z-index:27;mso-position-horizontal-relative:page;mso-position-vertical-relative:text;mso-width-relative:page;mso-height-relative:page;mso-wrap-distance-left:0.0pt;mso-wrap-distance-right:0.0pt;visibility:visible;" coordsize="5944235,248920">
                <v:shape id="1073" coordsize="21600,21600" path="m21507,0l90,0l53,55l25,606l4,1212l0,2093l0,19340l4,20167l25,20938l53,21379l90,21600l21507,21600l21544,21379l21572,20938l21593,20167l21600,19340l21600,2093l21593,1212l21572,606l21544,55l21507,0l21507,0l21507,0l21507,0xe" fillcolor="#cfcfcf" stroked="f" style="position:absolute;left:0;top:0;width:5944235;height:248920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74" filled="f" stroked="f" style="position:absolute;left:0;top:0;width:5944235;height:248920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head()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[11]:</w:t>
      </w:r>
    </w:p>
    <w:p>
      <w:pPr>
        <w:pStyle w:val="style66"/>
        <w:tabs>
          <w:tab w:val="left" w:leader="none" w:pos="2358"/>
          <w:tab w:val="left" w:leader="none" w:pos="5565"/>
          <w:tab w:val="left" w:leader="none" w:pos="9002"/>
        </w:tabs>
        <w:spacing w:before="200"/>
        <w:ind w:left="167"/>
        <w:rPr/>
      </w:pPr>
      <w:r>
        <w:rPr/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311784</wp:posOffset>
                </wp:positionV>
                <wp:extent cx="5446395" cy="4486910"/>
                <wp:effectExtent l="0" t="0" r="0" b="0"/>
                <wp:wrapNone/>
                <wp:docPr id="1075" name="矩形 1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446395" cy="4486910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79"/>
                              <w:gridCol w:w="1718"/>
                              <w:gridCol w:w="1317"/>
                              <w:gridCol w:w="1775"/>
                              <w:gridCol w:w="859"/>
                              <w:gridCol w:w="974"/>
                              <w:gridCol w:w="1654"/>
                            </w:tblGrid>
                            <w:tr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570306133677760513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401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2177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570301130888122368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286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positive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2177"/>
                                    <w:rPr/>
                                  </w:pPr>
                                  <w:r>
                                    <w:t>0.3486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570301083672813571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401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neutral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2177"/>
                                    <w:rPr/>
                                  </w:pPr>
                                  <w:r>
                                    <w:t>0.6837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3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570301031407624196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286"/>
                                    <w:rPr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2177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4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570300817074462722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286"/>
                                    <w:rPr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2177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803" w:hRule="atLeast"/>
                                <w:jc w:val="lef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231" w:lineRule="exact" w:line="305"/>
                                    <w:ind w:left="279"/>
                                    <w:rPr/>
                                  </w:pPr>
                                  <w:r>
                                    <w:t>negativereason</w:t>
                                  </w:r>
                                </w:p>
                                <w:p>
                                  <w:pPr>
                                    <w:pStyle w:val="style4098"/>
                                    <w:tabs>
                                      <w:tab w:val="left" w:leader="none" w:pos="1538"/>
                                    </w:tabs>
                                    <w:spacing w:lineRule="exact" w:line="247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0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09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231" w:lineRule="exact" w:line="305"/>
                                    <w:ind w:left="114"/>
                                    <w:rPr/>
                                  </w:pPr>
                                  <w:r>
                                    <w:t>negativereason_confidence</w:t>
                                  </w:r>
                                </w:p>
                                <w:p>
                                  <w:pPr>
                                    <w:pStyle w:val="style4098"/>
                                    <w:spacing w:lineRule="exact" w:line="247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11" w:lineRule="auto" w:line="240"/>
                                    <w:rPr>
                                      <w:sz w:val="32"/>
                                    </w:rPr>
                                  </w:pPr>
                                </w:p>
                                <w:p>
                                  <w:pPr>
                                    <w:pStyle w:val="style4098"/>
                                    <w:spacing w:lineRule="exact" w:line="280"/>
                                    <w:ind w:left="88" w:right="3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Virgin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243" w:lineRule="exact" w:line="270"/>
                                    <w:ind w:left="58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airline</w:t>
                                  </w:r>
                                  <w:r>
                                    <w:rPr>
                                      <w:spacing w:val="1"/>
                                      <w:w w:val="1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America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1489"/>
                                    </w:tabs>
                                    <w:spacing w:before="243" w:lineRule="exact" w:line="270"/>
                                    <w:ind w:left="458" w:right="47" w:firstLine="343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name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</w:rPr>
                                    <w:t>\</w:t>
                                  </w:r>
                                  <w:r>
                                    <w:rPr>
                                      <w:spacing w:val="-67"/>
                                    </w:rPr>
                                    <w:t xml:space="preserve"> </w:t>
                                  </w:r>
                                  <w:r>
                                    <w:t>cairdin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1538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1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09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t>0.0000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89" w:right="3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Virgin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8"/>
                                    <w:rPr/>
                                  </w:pPr>
                                  <w:r>
                                    <w:t>America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39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jnardino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1538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2</w:t>
                                  </w:r>
                                  <w:r>
                                    <w:rPr>
                                      <w:w w:val="90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09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88" w:right="3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Virgin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8"/>
                                    <w:rPr/>
                                  </w:pPr>
                                  <w:r>
                                    <w:t>America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391"/>
                                    <w:jc w:val="right"/>
                                    <w:rPr/>
                                  </w:pPr>
                                  <w:r>
                                    <w:t>yvonnalynn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736"/>
                                    </w:tabs>
                                    <w:ind w:left="50"/>
                                    <w:rPr/>
                                  </w:pPr>
                                  <w:r>
                                    <w:t>3</w:t>
                                  </w:r>
                                  <w:r>
                                    <w:tab/>
                                  </w:r>
                                  <w:r>
                                    <w:t>Bad</w:t>
                                  </w:r>
                                  <w:r>
                                    <w:rPr>
                                      <w:spacing w:val="70"/>
                                    </w:rPr>
                                    <w:t xml:space="preserve"> </w:t>
                                  </w:r>
                                  <w:r>
                                    <w:t>Flight</w:t>
                                  </w:r>
                                </w:p>
                              </w:tc>
                              <w:tc>
                                <w:tcPr>
                                  <w:tcW w:w="309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t>0.7033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89" w:right="3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Virgin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8"/>
                                    <w:rPr/>
                                  </w:pPr>
                                  <w:r>
                                    <w:t>America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39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jnardino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1997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736"/>
                                    </w:tabs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4</w:t>
                                  </w:r>
                                  <w:r>
                                    <w:rPr>
                                      <w:w w:val="104"/>
                                    </w:rPr>
                                    <w:tab/>
                                  </w:r>
                                  <w:r>
                                    <w:rPr>
                                      <w:w w:val="104"/>
                                    </w:rPr>
                                    <w:t>Can't  Tell</w:t>
                                  </w:r>
                                </w:p>
                              </w:tc>
                              <w:tc>
                                <w:tcPr>
                                  <w:tcW w:w="3092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89" w:right="30"/>
                                    <w:jc w:val="center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Virgin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8"/>
                                    <w:rPr/>
                                  </w:pPr>
                                  <w:r>
                                    <w:t>America</w:t>
                                  </w:r>
                                </w:p>
                              </w:tc>
                              <w:tc>
                                <w:tcPr>
                                  <w:tcW w:w="1654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39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jnardino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812" w:hRule="atLeast"/>
                                <w:jc w:val="left"/>
                              </w:trPr>
                              <w:tc>
                                <w:tcPr>
                                  <w:tcW w:w="27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11" w:lineRule="auto" w:line="240"/>
                                    <w:rPr>
                                      <w:sz w:val="32"/>
                                    </w:rPr>
                                  </w:pPr>
                                </w:p>
                                <w:p>
                                  <w:pPr>
                                    <w:pStyle w:val="style4098"/>
                                    <w:spacing w:lineRule="exact" w:line="290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231" w:lineRule="exact" w:line="305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t>retweet_count</w:t>
                                  </w:r>
                                </w:p>
                                <w:p>
                                  <w:pPr>
                                    <w:pStyle w:val="style4098"/>
                                    <w:spacing w:lineRule="exact" w:line="257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51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11" w:lineRule="auto" w:line="240"/>
                                    <w:rPr>
                                      <w:sz w:val="32"/>
                                    </w:rPr>
                                  </w:pPr>
                                </w:p>
                                <w:p>
                                  <w:pPr>
                                    <w:pStyle w:val="style4098"/>
                                    <w:spacing w:lineRule="exact" w:line="290"/>
                                    <w:ind w:left="1718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@VirginAmerica</w:t>
                                  </w:r>
                                  <w:r>
                                    <w:rPr>
                                      <w:spacing w:val="16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What</w:t>
                                  </w:r>
                                </w:p>
                              </w:tc>
                              <w:tc>
                                <w:tcPr>
                                  <w:tcW w:w="262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7" w:lineRule="auto" w:line="240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style4098"/>
                                    <w:tabs>
                                      <w:tab w:val="left" w:leader="none" w:pos="2005"/>
                                    </w:tabs>
                                    <w:spacing w:lineRule="exact" w:line="270"/>
                                    <w:ind w:left="58" w:right="505" w:firstLine="1260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text</w:t>
                                  </w:r>
                                  <w:r>
                                    <w:rPr>
                                      <w:w w:val="10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4"/>
                                    </w:rPr>
                                    <w:t>\</w:t>
                                  </w:r>
                                  <w:r>
                                    <w:rPr>
                                      <w:spacing w:val="-71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t>@dhepburn</w:t>
                                  </w:r>
                                  <w:r>
                                    <w:rPr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t>said.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61" w:hRule="atLeast"/>
                                <w:jc w:val="left"/>
                              </w:trPr>
                              <w:tc>
                                <w:tcPr>
                                  <w:tcW w:w="27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79" w:type="dxa"/>
                                  <w:gridSpan w:val="5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@VirginAmerica</w:t>
                                  </w:r>
                                  <w:r>
                                    <w:rPr>
                                      <w:spacing w:val="3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plus</w:t>
                                  </w:r>
                                  <w:r>
                                    <w:rPr>
                                      <w:spacing w:val="3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you've</w:t>
                                  </w:r>
                                  <w:r>
                                    <w:rPr>
                                      <w:spacing w:val="39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added</w:t>
                                  </w:r>
                                  <w:r>
                                    <w:rPr>
                                      <w:spacing w:val="3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commercials</w:t>
                                  </w:r>
                                  <w:r>
                                    <w:rPr>
                                      <w:spacing w:val="38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t…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27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79" w:type="dxa"/>
                                  <w:gridSpan w:val="5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@VirginAmerica</w:t>
                                  </w:r>
                                  <w:r>
                                    <w:rPr>
                                      <w:spacing w:val="3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3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didn't</w:t>
                                  </w:r>
                                  <w:r>
                                    <w:rPr>
                                      <w:spacing w:val="3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today…</w:t>
                                  </w:r>
                                  <w:r>
                                    <w:rPr>
                                      <w:spacing w:val="3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Must</w:t>
                                  </w:r>
                                  <w:r>
                                    <w:rPr>
                                      <w:spacing w:val="3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mean</w:t>
                                  </w:r>
                                  <w:r>
                                    <w:rPr>
                                      <w:spacing w:val="3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I</w:t>
                                  </w:r>
                                  <w:r>
                                    <w:rPr>
                                      <w:spacing w:val="33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</w:rPr>
                                    <w:t>n…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27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79" w:type="dxa"/>
                                  <w:gridSpan w:val="5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@VirginAmerica</w:t>
                                  </w:r>
                                  <w:r>
                                    <w:rPr>
                                      <w:spacing w:val="17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</w:rPr>
                                    <w:t>it's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really</w:t>
                                  </w:r>
                                  <w:r>
                                    <w:rPr>
                                      <w:spacing w:val="18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aggressive</w:t>
                                  </w:r>
                                  <w:r>
                                    <w:rPr>
                                      <w:spacing w:val="18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7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blast…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279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12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579" w:type="dxa"/>
                                  <w:gridSpan w:val="5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114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@VirginAmerica</w:t>
                                  </w:r>
                                  <w:r>
                                    <w:rPr>
                                      <w:spacing w:val="1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2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20"/>
                                    </w:rPr>
                                    <w:t>it's</w:t>
                                  </w:r>
                                  <w:r>
                                    <w:rPr>
                                      <w:spacing w:val="-9"/>
                                      <w:w w:val="1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really</w:t>
                                  </w:r>
                                  <w:r>
                                    <w:rPr>
                                      <w:spacing w:val="2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big</w:t>
                                  </w:r>
                                  <w:r>
                                    <w:rPr>
                                      <w:spacing w:val="1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bad</w:t>
                                  </w:r>
                                  <w:r>
                                    <w:rPr>
                                      <w:spacing w:val="2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thing…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2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231" w:lineRule="exact" w:line="280"/>
                                    <w:ind w:left="1768"/>
                                    <w:rPr/>
                                  </w:pPr>
                                  <w:r>
                                    <w:t>tweet_created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231" w:lineRule="exact" w:line="280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tweet_location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before="231" w:lineRule="exact" w:line="280"/>
                                    <w:ind w:left="1604"/>
                                    <w:rPr/>
                                  </w:pPr>
                                  <w:r>
                                    <w:t>user_timezone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0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2015-02-24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11:35:52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-0800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5"/>
                                    <w:rPr/>
                                  </w:pPr>
                                  <w:r>
                                    <w:t>Eastern</w:t>
                                  </w:r>
                                  <w:r>
                                    <w:rPr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t>Time</w:t>
                                  </w:r>
                                  <w:r>
                                    <w:rPr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t>(US</w:t>
                                  </w:r>
                                  <w:r>
                                    <w:rPr>
                                      <w:spacing w:val="12"/>
                                    </w:rPr>
                                    <w:t xml:space="preserve"> </w:t>
                                  </w:r>
                                  <w:r>
                                    <w:t>&amp;</w:t>
                                  </w:r>
                                  <w:r>
                                    <w:rPr>
                                      <w:spacing w:val="11"/>
                                    </w:rPr>
                                    <w:t xml:space="preserve"> </w:t>
                                  </w:r>
                                  <w:r>
                                    <w:t>Canada)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1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2015-02-24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11:15:59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-0800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5"/>
                                    <w:rPr/>
                                  </w:pPr>
                                  <w:r>
                                    <w:t>Pacific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Time</w:t>
                                  </w:r>
                                  <w:r>
                                    <w:rPr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t>(US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&amp;</w:t>
                                  </w:r>
                                  <w:r>
                                    <w:rPr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t>Canada)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2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2015-02-24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11:15:48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-0800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104"/>
                                    </w:rPr>
                                    <w:t>Lets</w:t>
                                  </w:r>
                                  <w:r>
                                    <w:rPr>
                                      <w:spacing w:val="51"/>
                                      <w:w w:val="10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4"/>
                                    </w:rPr>
                                    <w:t>Play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5"/>
                                    <w:rPr/>
                                  </w:pPr>
                                  <w:r>
                                    <w:t>Central</w:t>
                                  </w:r>
                                  <w:r>
                                    <w:rPr>
                                      <w:spacing w:val="14"/>
                                    </w:rPr>
                                    <w:t xml:space="preserve"> </w:t>
                                  </w:r>
                                  <w:r>
                                    <w:t>Time</w:t>
                                  </w:r>
                                  <w:r>
                                    <w:rPr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t>(US</w:t>
                                  </w:r>
                                  <w:r>
                                    <w:rPr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t>&amp;</w:t>
                                  </w:r>
                                  <w:r>
                                    <w:rPr>
                                      <w:spacing w:val="15"/>
                                    </w:rPr>
                                    <w:t xml:space="preserve"> </w:t>
                                  </w:r>
                                  <w:r>
                                    <w:t>Canada)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3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2015-02-24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11:15:36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-0800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115"/>
                                    <w:rPr/>
                                  </w:pPr>
                                  <w:r>
                                    <w:t>Pacific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Time</w:t>
                                  </w:r>
                                  <w:r>
                                    <w:rPr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t>(US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&amp;</w:t>
                                  </w:r>
                                  <w:r>
                                    <w:rPr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t>Canada)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331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tabs>
                                      <w:tab w:val="left" w:leader="none" w:pos="393"/>
                                    </w:tabs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95"/>
                                    </w:rPr>
                                    <w:t>4</w:t>
                                  </w:r>
                                  <w:r>
                                    <w:rPr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</w:rPr>
                                    <w:t>2015-02-24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11:14:45</w:t>
                                  </w:r>
                                  <w:r>
                                    <w:rPr>
                                      <w:spacing w:val="16"/>
                                      <w:w w:val="9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</w:rPr>
                                    <w:t>-0800</w:t>
                                  </w:r>
                                </w:p>
                              </w:tc>
                              <w:tc>
                                <w:tcPr>
                                  <w:tcW w:w="1775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111"/>
                                    <w:jc w:val="right"/>
                                    <w:rPr/>
                                  </w:pPr>
                                  <w:r>
                                    <w:rPr>
                                      <w:w w:val="85"/>
                                    </w:rPr>
                                    <w:t>NaN</w:t>
                                  </w:r>
                                </w:p>
                              </w:tc>
                              <w:tc>
                                <w:tcPr>
                                  <w:tcW w:w="3487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115"/>
                                    <w:rPr/>
                                  </w:pPr>
                                  <w:r>
                                    <w:t>Pacific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Time</w:t>
                                  </w:r>
                                  <w:r>
                                    <w:rPr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t>(US</w:t>
                                  </w:r>
                                  <w:r>
                                    <w:rPr>
                                      <w:spacing w:val="34"/>
                                    </w:rPr>
                                    <w:t xml:space="preserve"> </w:t>
                                  </w:r>
                                  <w:r>
                                    <w:t>&amp;</w:t>
                                  </w:r>
                                  <w:r>
                                    <w:rPr>
                                      <w:spacing w:val="35"/>
                                    </w:rPr>
                                    <w:t xml:space="preserve"> </w:t>
                                  </w:r>
                                  <w:r>
                                    <w:t>Canada)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3.0pt;margin-top:24.55pt;width:428.85pt;height:353.3pt;z-index:30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79"/>
                        <w:gridCol w:w="1718"/>
                        <w:gridCol w:w="1317"/>
                        <w:gridCol w:w="1775"/>
                        <w:gridCol w:w="859"/>
                        <w:gridCol w:w="974"/>
                        <w:gridCol w:w="1654"/>
                      </w:tblGrid>
                      <w:tr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570306133677760513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401"/>
                              <w:rPr/>
                            </w:pPr>
                            <w:r>
                              <w:rPr>
                                <w:w w:val="104"/>
                              </w:rPr>
                              <w:t>neutral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2177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570301130888122368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ind w:left="286"/>
                              <w:rPr/>
                            </w:pPr>
                            <w:r>
                              <w:rPr>
                                <w:w w:val="110"/>
                              </w:rPr>
                              <w:t>positive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ind w:left="2177"/>
                              <w:rPr/>
                            </w:pPr>
                            <w:r>
                              <w:t>0.3486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2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570301083672813571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ind w:left="401"/>
                              <w:rPr/>
                            </w:pPr>
                            <w:r>
                              <w:rPr>
                                <w:w w:val="104"/>
                              </w:rPr>
                              <w:t>neutral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ind w:left="2177"/>
                              <w:rPr/>
                            </w:pPr>
                            <w:r>
                              <w:t>0.6837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3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570301031407624196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ind w:left="286"/>
                              <w:rPr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ind w:left="2177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4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570300817074462722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286"/>
                              <w:rPr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2177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803" w:hRule="atLeast"/>
                          <w:jc w:val="left"/>
                        </w:trPr>
                        <w:tc>
                          <w:tcPr>
                            <w:tcW w:w="1997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spacing w:before="231" w:lineRule="exact" w:line="305"/>
                              <w:ind w:left="279"/>
                              <w:rPr/>
                            </w:pPr>
                            <w:r>
                              <w:t>negativereason</w:t>
                            </w:r>
                          </w:p>
                          <w:p>
                            <w:pPr>
                              <w:pStyle w:val="style4098"/>
                              <w:tabs>
                                <w:tab w:val="left" w:leader="none" w:pos="1538"/>
                              </w:tabs>
                              <w:spacing w:lineRule="exact" w:line="247"/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0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092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spacing w:before="231" w:lineRule="exact" w:line="305"/>
                              <w:ind w:left="114"/>
                              <w:rPr/>
                            </w:pPr>
                            <w:r>
                              <w:t>negativereason_confidence</w:t>
                            </w:r>
                          </w:p>
                          <w:p>
                            <w:pPr>
                              <w:pStyle w:val="style4098"/>
                              <w:spacing w:lineRule="exact" w:line="247"/>
                              <w:ind w:right="11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59" w:type="dxa"/>
                            <w:tcBorders/>
                          </w:tcPr>
                          <w:p>
                            <w:pPr>
                              <w:pStyle w:val="style4098"/>
                              <w:spacing w:before="11" w:lineRule="auto" w:line="240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style4098"/>
                              <w:spacing w:lineRule="exact" w:line="280"/>
                              <w:ind w:left="88" w:right="3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</w:rPr>
                              <w:t>Virgin</w:t>
                            </w:r>
                          </w:p>
                        </w:tc>
                        <w:tc>
                          <w:tcPr>
                            <w:tcW w:w="974" w:type="dxa"/>
                            <w:tcBorders/>
                          </w:tcPr>
                          <w:p>
                            <w:pPr>
                              <w:pStyle w:val="style4098"/>
                              <w:spacing w:before="243" w:lineRule="exact" w:line="270"/>
                              <w:ind w:left="58"/>
                              <w:rPr/>
                            </w:pPr>
                            <w:r>
                              <w:rPr>
                                <w:w w:val="110"/>
                              </w:rPr>
                              <w:t>airline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America</w:t>
                            </w:r>
                          </w:p>
                        </w:tc>
                        <w:tc>
                          <w:tcPr>
                            <w:tcW w:w="1654" w:type="dxa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1489"/>
                              </w:tabs>
                              <w:spacing w:before="243" w:lineRule="exact" w:line="270"/>
                              <w:ind w:left="458" w:right="47" w:firstLine="343"/>
                              <w:rPr/>
                            </w:pPr>
                            <w:r>
                              <w:rPr>
                                <w:w w:val="95"/>
                              </w:rPr>
                              <w:t>name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spacing w:val="-5"/>
                              </w:rPr>
                              <w:t>\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cairdin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1997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1538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1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092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ind w:right="111"/>
                              <w:jc w:val="right"/>
                              <w:rPr/>
                            </w:pPr>
                            <w:r>
                              <w:t>0.0000</w:t>
                            </w:r>
                          </w:p>
                        </w:tc>
                        <w:tc>
                          <w:tcPr>
                            <w:tcW w:w="859" w:type="dxa"/>
                            <w:tcBorders/>
                          </w:tcPr>
                          <w:p>
                            <w:pPr>
                              <w:pStyle w:val="style4098"/>
                              <w:ind w:left="89" w:right="3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</w:rPr>
                              <w:t>Virgin</w:t>
                            </w:r>
                          </w:p>
                        </w:tc>
                        <w:tc>
                          <w:tcPr>
                            <w:tcW w:w="974" w:type="dxa"/>
                            <w:tcBorders/>
                          </w:tcPr>
                          <w:p>
                            <w:pPr>
                              <w:pStyle w:val="style4098"/>
                              <w:ind w:left="58"/>
                              <w:rPr/>
                            </w:pPr>
                            <w:r>
                              <w:t>America</w:t>
                            </w:r>
                          </w:p>
                        </w:tc>
                        <w:tc>
                          <w:tcPr>
                            <w:tcW w:w="1654" w:type="dxa"/>
                            <w:tcBorders/>
                          </w:tcPr>
                          <w:p>
                            <w:pPr>
                              <w:pStyle w:val="style4098"/>
                              <w:ind w:right="391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jnardino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1997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1538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0"/>
                              </w:rPr>
                              <w:t>2</w:t>
                            </w:r>
                            <w:r>
                              <w:rPr>
                                <w:w w:val="90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092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ind w:right="11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859" w:type="dxa"/>
                            <w:tcBorders/>
                          </w:tcPr>
                          <w:p>
                            <w:pPr>
                              <w:pStyle w:val="style4098"/>
                              <w:ind w:left="88" w:right="3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</w:rPr>
                              <w:t>Virgin</w:t>
                            </w:r>
                          </w:p>
                        </w:tc>
                        <w:tc>
                          <w:tcPr>
                            <w:tcW w:w="974" w:type="dxa"/>
                            <w:tcBorders/>
                          </w:tcPr>
                          <w:p>
                            <w:pPr>
                              <w:pStyle w:val="style4098"/>
                              <w:ind w:left="58"/>
                              <w:rPr/>
                            </w:pPr>
                            <w:r>
                              <w:t>America</w:t>
                            </w:r>
                          </w:p>
                        </w:tc>
                        <w:tc>
                          <w:tcPr>
                            <w:tcW w:w="1654" w:type="dxa"/>
                            <w:tcBorders/>
                          </w:tcPr>
                          <w:p>
                            <w:pPr>
                              <w:pStyle w:val="style4098"/>
                              <w:ind w:right="391"/>
                              <w:jc w:val="right"/>
                              <w:rPr/>
                            </w:pPr>
                            <w:r>
                              <w:t>yvonnalynn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1997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736"/>
                              </w:tabs>
                              <w:ind w:left="50"/>
                              <w:rPr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>Bad</w:t>
                            </w:r>
                            <w:r>
                              <w:rPr>
                                <w:spacing w:val="70"/>
                              </w:rPr>
                              <w:t xml:space="preserve"> </w:t>
                            </w:r>
                            <w:r>
                              <w:t>Flight</w:t>
                            </w:r>
                          </w:p>
                        </w:tc>
                        <w:tc>
                          <w:tcPr>
                            <w:tcW w:w="3092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ind w:right="111"/>
                              <w:jc w:val="right"/>
                              <w:rPr/>
                            </w:pPr>
                            <w:r>
                              <w:t>0.7033</w:t>
                            </w:r>
                          </w:p>
                        </w:tc>
                        <w:tc>
                          <w:tcPr>
                            <w:tcW w:w="859" w:type="dxa"/>
                            <w:tcBorders/>
                          </w:tcPr>
                          <w:p>
                            <w:pPr>
                              <w:pStyle w:val="style4098"/>
                              <w:ind w:left="89" w:right="3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</w:rPr>
                              <w:t>Virgin</w:t>
                            </w:r>
                          </w:p>
                        </w:tc>
                        <w:tc>
                          <w:tcPr>
                            <w:tcW w:w="974" w:type="dxa"/>
                            <w:tcBorders/>
                          </w:tcPr>
                          <w:p>
                            <w:pPr>
                              <w:pStyle w:val="style4098"/>
                              <w:ind w:left="58"/>
                              <w:rPr/>
                            </w:pPr>
                            <w:r>
                              <w:t>America</w:t>
                            </w:r>
                          </w:p>
                        </w:tc>
                        <w:tc>
                          <w:tcPr>
                            <w:tcW w:w="1654" w:type="dxa"/>
                            <w:tcBorders/>
                          </w:tcPr>
                          <w:p>
                            <w:pPr>
                              <w:pStyle w:val="style4098"/>
                              <w:ind w:right="391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jnardino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1997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736"/>
                              </w:tabs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104"/>
                              </w:rPr>
                              <w:t>4</w:t>
                            </w:r>
                            <w:r>
                              <w:rPr>
                                <w:w w:val="104"/>
                              </w:rPr>
                              <w:tab/>
                            </w:r>
                            <w:r>
                              <w:rPr>
                                <w:w w:val="104"/>
                              </w:rPr>
                              <w:t>Can't  Tell</w:t>
                            </w:r>
                          </w:p>
                        </w:tc>
                        <w:tc>
                          <w:tcPr>
                            <w:tcW w:w="3092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11"/>
                              <w:jc w:val="right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  <w:tc>
                          <w:tcPr>
                            <w:tcW w:w="859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89" w:right="30"/>
                              <w:jc w:val="center"/>
                              <w:rPr/>
                            </w:pPr>
                            <w:r>
                              <w:rPr>
                                <w:w w:val="110"/>
                              </w:rPr>
                              <w:t>Virgin</w:t>
                            </w:r>
                          </w:p>
                        </w:tc>
                        <w:tc>
                          <w:tcPr>
                            <w:tcW w:w="97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8"/>
                              <w:rPr/>
                            </w:pPr>
                            <w:r>
                              <w:t>America</w:t>
                            </w:r>
                          </w:p>
                        </w:tc>
                        <w:tc>
                          <w:tcPr>
                            <w:tcW w:w="1654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391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jnardino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812" w:hRule="atLeast"/>
                          <w:jc w:val="left"/>
                        </w:trPr>
                        <w:tc>
                          <w:tcPr>
                            <w:tcW w:w="279" w:type="dxa"/>
                            <w:tcBorders/>
                          </w:tcPr>
                          <w:p>
                            <w:pPr>
                              <w:pStyle w:val="style4098"/>
                              <w:spacing w:before="11" w:lineRule="auto" w:line="240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style4098"/>
                              <w:spacing w:lineRule="exact" w:line="290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  <w:tcBorders/>
                          </w:tcPr>
                          <w:p>
                            <w:pPr>
                              <w:pStyle w:val="style4098"/>
                              <w:spacing w:before="231" w:lineRule="exact" w:line="305"/>
                              <w:ind w:right="112"/>
                              <w:jc w:val="right"/>
                              <w:rPr/>
                            </w:pPr>
                            <w:r>
                              <w:t>retweet_count</w:t>
                            </w:r>
                          </w:p>
                          <w:p>
                            <w:pPr>
                              <w:pStyle w:val="style4098"/>
                              <w:spacing w:lineRule="exact" w:line="257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51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spacing w:before="11" w:lineRule="auto" w:line="240"/>
                              <w:rPr>
                                <w:sz w:val="32"/>
                              </w:rPr>
                            </w:pPr>
                          </w:p>
                          <w:p>
                            <w:pPr>
                              <w:pStyle w:val="style4098"/>
                              <w:spacing w:lineRule="exact" w:line="290"/>
                              <w:ind w:left="1718"/>
                              <w:rPr/>
                            </w:pPr>
                            <w:r>
                              <w:rPr>
                                <w:w w:val="95"/>
                              </w:rPr>
                              <w:t>@VirginAmerica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What</w:t>
                            </w:r>
                          </w:p>
                        </w:tc>
                        <w:tc>
                          <w:tcPr>
                            <w:tcW w:w="2628" w:type="dxa"/>
                            <w:gridSpan w:val="2"/>
                            <w:tcBorders/>
                          </w:tcPr>
                          <w:p>
                            <w:pPr>
                              <w:pStyle w:val="style4098"/>
                              <w:spacing w:before="7" w:lineRule="auto" w:line="24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style4098"/>
                              <w:tabs>
                                <w:tab w:val="left" w:leader="none" w:pos="2005"/>
                              </w:tabs>
                              <w:spacing w:lineRule="exact" w:line="270"/>
                              <w:ind w:left="58" w:right="505" w:firstLine="1260"/>
                              <w:rPr/>
                            </w:pPr>
                            <w:r>
                              <w:rPr>
                                <w:w w:val="104"/>
                              </w:rPr>
                              <w:t>text</w:t>
                            </w:r>
                            <w:r>
                              <w:rPr>
                                <w:w w:val="10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4"/>
                              </w:rPr>
                              <w:t>\</w:t>
                            </w:r>
                            <w:r>
                              <w:rPr>
                                <w:spacing w:val="-71"/>
                                <w:w w:val="104"/>
                              </w:rPr>
                              <w:t xml:space="preserve"> </w:t>
                            </w:r>
                            <w:r>
                              <w:t>@dhepburn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said.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61" w:hRule="atLeast"/>
                          <w:jc w:val="left"/>
                        </w:trPr>
                        <w:tc>
                          <w:tcPr>
                            <w:tcW w:w="279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8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79" w:type="dxa"/>
                            <w:gridSpan w:val="5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114"/>
                              <w:rPr/>
                            </w:pPr>
                            <w:r>
                              <w:rPr>
                                <w:w w:val="95"/>
                              </w:rPr>
                              <w:t>@VirginAmerica</w:t>
                            </w:r>
                            <w:r>
                              <w:rPr>
                                <w:spacing w:val="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plus</w:t>
                            </w:r>
                            <w:r>
                              <w:rPr>
                                <w:spacing w:val="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you've</w:t>
                            </w:r>
                            <w:r>
                              <w:rPr>
                                <w:spacing w:val="3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added</w:t>
                            </w:r>
                            <w:r>
                              <w:rPr>
                                <w:spacing w:val="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commercials</w:t>
                            </w:r>
                            <w:r>
                              <w:rPr>
                                <w:spacing w:val="3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t…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279" w:type="dxa"/>
                            <w:tcBorders/>
                          </w:tcPr>
                          <w:p>
                            <w:pPr>
                              <w:pStyle w:val="style4098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8" w:type="dxa"/>
                            <w:tcBorders/>
                          </w:tcPr>
                          <w:p>
                            <w:pPr>
                              <w:pStyle w:val="style4098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79" w:type="dxa"/>
                            <w:gridSpan w:val="5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95"/>
                              </w:rPr>
                              <w:t>@VirginAmerica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didn't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today…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Must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mean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n…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279" w:type="dxa"/>
                            <w:tcBorders/>
                          </w:tcPr>
                          <w:p>
                            <w:pPr>
                              <w:pStyle w:val="style4098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8" w:type="dxa"/>
                            <w:tcBorders/>
                          </w:tcPr>
                          <w:p>
                            <w:pPr>
                              <w:pStyle w:val="style4098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79" w:type="dxa"/>
                            <w:gridSpan w:val="5"/>
                            <w:tcBorders/>
                          </w:tcPr>
                          <w:p>
                            <w:pPr>
                              <w:pStyle w:val="style4098"/>
                              <w:ind w:left="114"/>
                              <w:rPr/>
                            </w:pPr>
                            <w:r>
                              <w:rPr>
                                <w:w w:val="104"/>
                              </w:rPr>
                              <w:t>@VirginAmerica</w:t>
                            </w:r>
                            <w:r>
                              <w:rPr>
                                <w:spacing w:val="17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it's</w:t>
                            </w:r>
                            <w:r>
                              <w:rPr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really</w:t>
                            </w:r>
                            <w:r>
                              <w:rPr>
                                <w:spacing w:val="18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aggressive</w:t>
                            </w:r>
                            <w:r>
                              <w:rPr>
                                <w:spacing w:val="18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to</w:t>
                            </w:r>
                            <w:r>
                              <w:rPr>
                                <w:spacing w:val="17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blast…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279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8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12"/>
                              <w:jc w:val="right"/>
                              <w:rPr/>
                            </w:pPr>
                            <w:r>
                              <w:rPr>
                                <w:w w:val="8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579" w:type="dxa"/>
                            <w:gridSpan w:val="5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114"/>
                              <w:rPr/>
                            </w:pPr>
                            <w:r>
                              <w:rPr>
                                <w:w w:val="104"/>
                              </w:rPr>
                              <w:t>@VirginAmerica</w:t>
                            </w:r>
                            <w:r>
                              <w:rPr>
                                <w:spacing w:val="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and</w:t>
                            </w:r>
                            <w:r>
                              <w:rPr>
                                <w:spacing w:val="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it's</w:t>
                            </w:r>
                            <w:r>
                              <w:rPr>
                                <w:spacing w:val="-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really</w:t>
                            </w:r>
                            <w:r>
                              <w:rPr>
                                <w:spacing w:val="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big</w:t>
                            </w:r>
                            <w:r>
                              <w:rPr>
                                <w:spacing w:val="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bad</w:t>
                            </w:r>
                            <w:r>
                              <w:rPr>
                                <w:spacing w:val="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thing…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532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spacing w:before="231" w:lineRule="exact" w:line="280"/>
                              <w:ind w:left="1768"/>
                              <w:rPr/>
                            </w:pPr>
                            <w:r>
                              <w:t>tweet_created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spacing w:before="231" w:lineRule="exact" w:line="280"/>
                              <w:ind w:right="111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tweet_location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spacing w:before="231" w:lineRule="exact" w:line="280"/>
                              <w:ind w:left="1604"/>
                              <w:rPr/>
                            </w:pPr>
                            <w:r>
                              <w:t>user_timezone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5"/>
                              </w:rPr>
                              <w:t>0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2015-02-24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11:35:52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-0800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ind w:right="11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ind w:left="115"/>
                              <w:rPr/>
                            </w:pPr>
                            <w:r>
                              <w:t>Eastern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(US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Canada)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5"/>
                              </w:rPr>
                              <w:t>1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2015-02-24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11:15:59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-0800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ind w:right="11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ind w:left="115"/>
                              <w:rPr/>
                            </w:pPr>
                            <w:r>
                              <w:t>Pacific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(US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Canada)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5"/>
                              </w:rPr>
                              <w:t>2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2015-02-24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11:15:48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-0800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ind w:right="111"/>
                              <w:jc w:val="right"/>
                              <w:rPr/>
                            </w:pPr>
                            <w:r>
                              <w:rPr>
                                <w:w w:val="104"/>
                              </w:rPr>
                              <w:t>Lets</w:t>
                            </w:r>
                            <w:r>
                              <w:rPr>
                                <w:spacing w:val="5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Play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ind w:left="115"/>
                              <w:rPr/>
                            </w:pPr>
                            <w:r>
                              <w:t>Central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(US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Canada)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ind w:left="50"/>
                              <w:rPr/>
                            </w:pPr>
                            <w:r>
                              <w:rPr>
                                <w:w w:val="95"/>
                              </w:rPr>
                              <w:t>3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2015-02-24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11:15:36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-0800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ind w:right="11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ind w:left="115"/>
                              <w:rPr/>
                            </w:pPr>
                            <w:r>
                              <w:t>Pacific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(US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Canada)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3314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tabs>
                                <w:tab w:val="left" w:leader="none" w:pos="393"/>
                              </w:tabs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95"/>
                              </w:rPr>
                              <w:t>4</w:t>
                            </w:r>
                            <w:r>
                              <w:rPr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0"/>
                              </w:rPr>
                              <w:t>2015-02-24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11:14:45</w:t>
                            </w:r>
                            <w:r>
                              <w:rPr>
                                <w:spacing w:val="1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-0800</w:t>
                            </w:r>
                          </w:p>
                        </w:tc>
                        <w:tc>
                          <w:tcPr>
                            <w:tcW w:w="1775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111"/>
                              <w:jc w:val="right"/>
                              <w:rPr/>
                            </w:pPr>
                            <w:r>
                              <w:rPr>
                                <w:w w:val="85"/>
                              </w:rPr>
                              <w:t>NaN</w:t>
                            </w:r>
                          </w:p>
                        </w:tc>
                        <w:tc>
                          <w:tcPr>
                            <w:tcW w:w="3487" w:type="dxa"/>
                            <w:gridSpan w:val="3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115"/>
                              <w:rPr/>
                            </w:pPr>
                            <w:r>
                              <w:t>Pacific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(US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Canada)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d74314"/>
          <w:w w:val="104"/>
        </w:rPr>
        <w:t>[11]:</w:t>
      </w:r>
      <w:r>
        <w:rPr>
          <w:color w:val="d74314"/>
          <w:w w:val="104"/>
        </w:rPr>
        <w:tab/>
      </w:r>
      <w:r>
        <w:rPr>
          <w:w w:val="104"/>
        </w:rPr>
        <w:t>tweet_id</w:t>
      </w:r>
      <w:r>
        <w:rPr>
          <w:spacing w:val="41"/>
          <w:w w:val="104"/>
        </w:rPr>
        <w:t xml:space="preserve"> </w:t>
      </w:r>
      <w:r>
        <w:rPr>
          <w:w w:val="104"/>
        </w:rPr>
        <w:t>airline_sentiment</w:t>
      </w:r>
      <w:r>
        <w:rPr>
          <w:w w:val="104"/>
        </w:rPr>
        <w:tab/>
      </w:r>
      <w:r>
        <w:rPr>
          <w:w w:val="104"/>
        </w:rPr>
        <w:t>airline_sentiment_confidence</w:t>
      </w:r>
      <w:r>
        <w:rPr>
          <w:w w:val="104"/>
        </w:rPr>
        <w:tab/>
      </w:r>
      <w:r>
        <w:rPr>
          <w:w w:val="104"/>
        </w:rPr>
        <w:t>\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7"/>
        <w:rPr>
          <w:sz w:val="23"/>
        </w:rPr>
      </w:pPr>
    </w:p>
    <w:p>
      <w:pPr>
        <w:pStyle w:val="style66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248284"/>
                <wp:effectExtent l="0" t="0" r="0" b="0"/>
                <wp:wrapNone/>
                <wp:docPr id="1076" name="组合 1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10"/>
                                </a:lnTo>
                                <a:lnTo>
                                  <a:pt x="25" y="607"/>
                                </a:lnTo>
                                <a:lnTo>
                                  <a:pt x="4" y="1325"/>
                                </a:lnTo>
                                <a:lnTo>
                                  <a:pt x="0" y="2154"/>
                                </a:lnTo>
                                <a:lnTo>
                                  <a:pt x="0" y="19445"/>
                                </a:lnTo>
                                <a:lnTo>
                                  <a:pt x="4" y="20274"/>
                                </a:lnTo>
                                <a:lnTo>
                                  <a:pt x="25" y="21047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1047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445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325"/>
                                </a:lnTo>
                                <a:lnTo>
                                  <a:pt x="21572" y="607"/>
                                </a:lnTo>
                                <a:lnTo>
                                  <a:pt x="21544" y="11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freq</w:t>
                              </w:r>
                              <w:r>
                                <w:rPr>
                                  <w:spacing w:val="13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3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groupby(</w:t>
                              </w:r>
                              <w:r>
                                <w:rPr>
                                  <w:color w:val="ba2121"/>
                                  <w:shd w:val="clear" w:color="auto" w:fill="f7f7f7"/>
                                </w:rPr>
                                <w:t>"negativereason"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size()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76" fillcolor="white" stroked="t" style="position:absolute;margin-left:72.0pt;margin-top:0.5pt;width:468.05pt;height:19.55pt;z-index:28;mso-position-horizontal-relative:page;mso-position-vertical-relative:text;mso-width-relative:page;mso-height-relative:page;mso-wrap-distance-left:0.0pt;mso-wrap-distance-right:0.0pt;visibility:visible;" coordsize="5944235,248285">
                <v:shape id="1077" coordsize="21600,21600" path="m21507,0l90,0l53,110l25,607l4,1325l0,2154l0,19445l4,20274l25,21047l53,21434l90,21600l21507,21600l21544,21434l21572,21047l21593,20274l21600,19445l21600,2154l21593,1325l21572,607l21544,110l21507,0l21507,0l21507,0l21507,0xe" fillcolor="#cfcfcf" stroked="f" style="position:absolute;left:0;top:0;width:5944235;height:24828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78" filled="f" stroked="f" style="position:absolute;left:0;top:0;width:5944235;height:24828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freq</w:t>
                        </w:r>
                        <w:r>
                          <w:rPr>
                            <w:spacing w:val="13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13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groupby(</w:t>
                        </w:r>
                        <w:r>
                          <w:rPr>
                            <w:color w:val="ba2121"/>
                            <w:shd w:val="clear" w:color="auto" w:fill="f7f7f7"/>
                          </w:rPr>
                          <w:t>"negativereason"</w:t>
                        </w:r>
                        <w:r>
                          <w:rPr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size()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[12]:</w:t>
      </w:r>
    </w:p>
    <w:p>
      <w:pPr>
        <w:pStyle w:val="style66"/>
        <w:spacing w:before="21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139699</wp:posOffset>
                </wp:positionV>
                <wp:extent cx="5944235" cy="421005"/>
                <wp:effectExtent l="0" t="0" r="0" b="0"/>
                <wp:wrapNone/>
                <wp:docPr id="1079" name="组合 1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005"/>
                          <a:chOff x="0" y="0"/>
                          <a:chExt cx="5944235" cy="42100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00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25"/>
                                </a:lnTo>
                                <a:lnTo>
                                  <a:pt x="4" y="749"/>
                                </a:lnTo>
                                <a:lnTo>
                                  <a:pt x="0" y="1238"/>
                                </a:lnTo>
                                <a:lnTo>
                                  <a:pt x="0" y="20264"/>
                                </a:lnTo>
                                <a:lnTo>
                                  <a:pt x="4" y="20752"/>
                                </a:lnTo>
                                <a:lnTo>
                                  <a:pt x="25" y="21209"/>
                                </a:lnTo>
                                <a:lnTo>
                                  <a:pt x="53" y="2143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7"/>
                                </a:lnTo>
                                <a:lnTo>
                                  <a:pt x="21572" y="21209"/>
                                </a:lnTo>
                                <a:lnTo>
                                  <a:pt x="21593" y="20752"/>
                                </a:lnTo>
                                <a:lnTo>
                                  <a:pt x="21600" y="20264"/>
                                </a:lnTo>
                                <a:lnTo>
                                  <a:pt x="21600" y="1238"/>
                                </a:lnTo>
                                <a:lnTo>
                                  <a:pt x="21593" y="749"/>
                                </a:lnTo>
                                <a:lnTo>
                                  <a:pt x="21572" y="325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395604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spacing w:before="1" w:lineRule="exact" w:line="254"/>
                                <w:ind w:left="59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Checking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spacing w:val="5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color w:val="3d7a7a"/>
                                  <w:w w:val="120"/>
                                </w:rPr>
                                <w:t>duplicates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23"/>
                                <w:ind w:left="59"/>
                                <w:rPr/>
                              </w:pPr>
                              <w:r>
                                <w:rPr>
                                  <w:w w:val="110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duplicated()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sum()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79" fillcolor="white" stroked="t" style="position:absolute;margin-left:72.0pt;margin-top:11.0pt;width:468.05pt;height:33.15pt;z-index:29;mso-position-horizontal-relative:page;mso-position-vertical-relative:text;mso-width-relative:page;mso-height-relative:page;mso-wrap-distance-left:0.0pt;mso-wrap-distance-right:0.0pt;visibility:visible;" coordsize="5944235,421005">
                <v:shape id="1080" coordsize="21600,21600" path="m21507,0l90,0l53,65l25,325l4,749l0,1238l0,20264l4,20752l25,21209l53,21437l90,21600l21507,21600l21544,21437l21572,21209l21593,20752l21600,20264l21600,1238l21593,749l21572,325l21544,65l21507,0l21507,0l21507,0l21507,0xe" fillcolor="#cfcfcf" stroked="f" style="position:absolute;left:0;top:0;width:5944235;height:42100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81" filled="f" stroked="f" style="position:absolute;left:11430;top:12700;width:5918835;height:395604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" w:lineRule="exact" w:line="254"/>
                          <w:ind w:left="59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Checking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spacing w:val="51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3d7a7a"/>
                            <w:w w:val="120"/>
                          </w:rPr>
                          <w:t>duplicates</w:t>
                        </w:r>
                      </w:p>
                      <w:p>
                        <w:pPr>
                          <w:pStyle w:val="style0"/>
                          <w:spacing w:lineRule="exact" w:line="323"/>
                          <w:ind w:left="59"/>
                          <w:rPr/>
                        </w:pPr>
                        <w:r>
                          <w:rPr>
                            <w:w w:val="110"/>
                          </w:rPr>
                          <w:t>df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duplicated()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sum()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152400</wp:posOffset>
                </wp:positionV>
                <wp:extent cx="5918834" cy="396240"/>
                <wp:effectExtent l="0" t="0" r="0" b="0"/>
                <wp:wrapNone/>
                <wp:docPr id="1082" name="曲线 1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39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21581" y="0"/>
                              </a:moveTo>
                              <a:lnTo>
                                <a:pt x="18" y="0"/>
                              </a:lnTo>
                              <a:lnTo>
                                <a:pt x="0" y="276"/>
                              </a:lnTo>
                              <a:lnTo>
                                <a:pt x="0" y="20838"/>
                              </a:lnTo>
                              <a:lnTo>
                                <a:pt x="0" y="21219"/>
                              </a:lnTo>
                              <a:lnTo>
                                <a:pt x="18" y="21600"/>
                              </a:lnTo>
                              <a:lnTo>
                                <a:pt x="21581" y="21600"/>
                              </a:lnTo>
                              <a:lnTo>
                                <a:pt x="21599" y="21219"/>
                              </a:lnTo>
                              <a:lnTo>
                                <a:pt x="21599" y="276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82" coordsize="21600,21600" path="m21581,0l18,0l0,276l0,20838l0,21219l18,21600l21581,21600l21599,21219l21599,276l21581,0l21581,0l21581,0l21581,0xe" fillcolor="#f7f7f7" stroked="f" style="position:absolute;margin-left:73.0pt;margin-top:12.0pt;width:466.05pt;height:31.2pt;z-index:-2147483644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path textboxrect="0,0,21600,21600"/>
              </v:shape>
            </w:pict>
          </mc:Fallback>
        </mc:AlternateContent>
      </w:r>
      <w:r>
        <w:rPr>
          <w:color w:val="2f3e9f"/>
          <w:w w:val="115"/>
        </w:rPr>
        <w:t>[13]:</w:t>
      </w:r>
    </w:p>
    <w:p>
      <w:pPr>
        <w:pStyle w:val="style66"/>
        <w:spacing w:before="6"/>
        <w:rPr>
          <w:sz w:val="25"/>
        </w:rPr>
      </w:pPr>
    </w:p>
    <w:p>
      <w:pPr>
        <w:pStyle w:val="style66"/>
        <w:spacing w:before="80"/>
        <w:ind w:left="167"/>
        <w:rPr/>
      </w:pPr>
      <w:r>
        <w:rPr>
          <w:color w:val="d74314"/>
          <w:w w:val="104"/>
        </w:rPr>
        <w:t>[13]:</w:t>
      </w:r>
      <w:r>
        <w:rPr>
          <w:color w:val="d74314"/>
          <w:spacing w:val="52"/>
          <w:w w:val="104"/>
        </w:rPr>
        <w:t xml:space="preserve"> </w:t>
      </w:r>
      <w:r>
        <w:rPr>
          <w:w w:val="104"/>
        </w:rPr>
        <w:t>39</w:t>
      </w:r>
    </w:p>
    <w:p>
      <w:pPr>
        <w:pStyle w:val="style0"/>
        <w:rPr/>
        <w:sectPr>
          <w:pgSz w:w="12240" w:h="15840" w:orient="portrait"/>
          <w:pgMar w:top="138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spacing w:before="7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4235" cy="422276"/>
                <wp:effectExtent l="0" t="0" r="0" b="0"/>
                <wp:wrapNone/>
                <wp:docPr id="1083" name="组合 1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2276"/>
                          <a:chOff x="0" y="0"/>
                          <a:chExt cx="5944235" cy="422276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22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58"/>
                                </a:lnTo>
                                <a:lnTo>
                                  <a:pt x="4" y="781"/>
                                </a:lnTo>
                                <a:lnTo>
                                  <a:pt x="0" y="1303"/>
                                </a:lnTo>
                                <a:lnTo>
                                  <a:pt x="0" y="20296"/>
                                </a:lnTo>
                                <a:lnTo>
                                  <a:pt x="4" y="20818"/>
                                </a:lnTo>
                                <a:lnTo>
                                  <a:pt x="25" y="21241"/>
                                </a:lnTo>
                                <a:lnTo>
                                  <a:pt x="53" y="21502"/>
                                </a:lnTo>
                                <a:lnTo>
                                  <a:pt x="90" y="21599"/>
                                </a:lnTo>
                                <a:lnTo>
                                  <a:pt x="21507" y="21599"/>
                                </a:lnTo>
                                <a:lnTo>
                                  <a:pt x="21544" y="21502"/>
                                </a:lnTo>
                                <a:lnTo>
                                  <a:pt x="21572" y="21241"/>
                                </a:lnTo>
                                <a:lnTo>
                                  <a:pt x="21593" y="20818"/>
                                </a:lnTo>
                                <a:lnTo>
                                  <a:pt x="21600" y="20296"/>
                                </a:lnTo>
                                <a:lnTo>
                                  <a:pt x="21600" y="1303"/>
                                </a:lnTo>
                                <a:lnTo>
                                  <a:pt x="21593" y="781"/>
                                </a:lnTo>
                                <a:lnTo>
                                  <a:pt x="21572" y="358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3355"/>
                            <a:ext cx="5918835" cy="39620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242"/>
                                </a:lnTo>
                                <a:lnTo>
                                  <a:pt x="0" y="20871"/>
                                </a:lnTo>
                                <a:lnTo>
                                  <a:pt x="0" y="21287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287"/>
                                </a:lnTo>
                                <a:lnTo>
                                  <a:pt x="21600" y="242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3355"/>
                            <a:ext cx="5918835" cy="396201"/>
                          </a:xfrm>
                          <a:prstGeom prst="rect"/>
                          <a:ln>
                            <a:noFill/>
                          </a:ln>
                        </wps:spPr>
                        <wps:txbx id="1086">
                          <w:txbxContent>
                            <w:p>
                              <w:pPr>
                                <w:pStyle w:val="style0"/>
                                <w:spacing w:before="18" w:lineRule="auto" w:line="192"/>
                                <w:ind w:left="59" w:right="4864"/>
                                <w:rPr/>
                              </w:pPr>
                              <w:r>
                                <w:t>df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drop_duplicates(inplace</w:t>
                              </w:r>
                              <w:r>
                                <w:rPr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</w:rPr>
                                <w:t>True</w:t>
                              </w:r>
                              <w:r>
                                <w:t>)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>df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duplicated()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sum()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83" fillcolor="white" stroked="t" style="position:absolute;margin-left:72.0pt;margin-top:4.0pt;width:468.05pt;height:33.25pt;z-index:31;mso-position-horizontal-relative:page;mso-position-vertical-relative:text;mso-width-relative:page;mso-height-relative:page;mso-wrap-distance-left:0.0pt;mso-wrap-distance-right:0.0pt;visibility:visible;" coordsize="5944235,422276">
                <v:shape id="1084" coordsize="21600,21600" path="m21507,0l90,0l53,65l25,358l4,781l0,1303l0,20296l4,20818l25,21241l53,21502l90,21599l21507,21599l21544,21502l21572,21241l21593,20818l21600,20296l21600,1303l21593,781l21572,358l21544,65l21507,0l21507,0l21507,0l21507,0xe" fillcolor="#cfcfcf" stroked="f" style="position:absolute;left:0;top:0;width:5944235;height:422276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085" coordsize="21600,21600" path="m21572,0l16,0l0,242l0,20871l0,21287l16,21600l21572,21600l21600,21287l21600,242l21572,0l21572,0l21572,0l21572,0xe" fillcolor="#f7f7f7" stroked="f" style="position:absolute;left:11430;top:13355;width:5918835;height:396201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86" filled="f" stroked="f" style="position:absolute;left:11430;top:13355;width:5918835;height:396201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" w:lineRule="auto" w:line="192"/>
                          <w:ind w:left="59" w:right="4864"/>
                          <w:rPr/>
                        </w:pPr>
                        <w:r>
                          <w:t>df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drop_duplicates(inplace</w:t>
                        </w:r>
                        <w:r>
                          <w:rPr>
                            <w:spacing w:val="2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</w:rPr>
                          <w:t>True</w:t>
                        </w:r>
                        <w:r>
                          <w:t>)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df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duplicated()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sum()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[14]:</w:t>
      </w:r>
    </w:p>
    <w:p>
      <w:pPr>
        <w:pStyle w:val="style66"/>
        <w:spacing w:before="5"/>
        <w:rPr>
          <w:sz w:val="25"/>
        </w:rPr>
      </w:pPr>
    </w:p>
    <w:p>
      <w:pPr>
        <w:pStyle w:val="style66"/>
        <w:spacing w:before="81"/>
        <w:ind w:left="167"/>
        <w:rPr/>
      </w:pPr>
      <w:r>
        <w:rPr>
          <w:color w:val="d74314"/>
          <w:w w:val="104"/>
        </w:rPr>
        <w:t>[14]:</w:t>
      </w:r>
      <w:r>
        <w:rPr>
          <w:color w:val="d74314"/>
          <w:spacing w:val="72"/>
          <w:w w:val="104"/>
        </w:rPr>
        <w:t xml:space="preserve"> </w:t>
      </w:r>
      <w:r>
        <w:rPr>
          <w:w w:val="104"/>
        </w:rPr>
        <w:t>0</w:t>
      </w:r>
    </w:p>
    <w:p>
      <w:pPr>
        <w:pStyle w:val="style66"/>
        <w:spacing w:before="199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248284"/>
                <wp:effectExtent l="0" t="0" r="0" b="0"/>
                <wp:wrapNone/>
                <wp:docPr id="1087" name="组合 1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4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55"/>
                                </a:lnTo>
                                <a:lnTo>
                                  <a:pt x="25" y="662"/>
                                </a:lnTo>
                                <a:lnTo>
                                  <a:pt x="4" y="1270"/>
                                </a:lnTo>
                                <a:lnTo>
                                  <a:pt x="0" y="2154"/>
                                </a:lnTo>
                                <a:lnTo>
                                  <a:pt x="0" y="19445"/>
                                </a:lnTo>
                                <a:lnTo>
                                  <a:pt x="4" y="20274"/>
                                </a:lnTo>
                                <a:lnTo>
                                  <a:pt x="25" y="21047"/>
                                </a:lnTo>
                                <a:lnTo>
                                  <a:pt x="53" y="2154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544"/>
                                </a:lnTo>
                                <a:lnTo>
                                  <a:pt x="21572" y="21047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445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270"/>
                                </a:lnTo>
                                <a:lnTo>
                                  <a:pt x="21572" y="662"/>
                                </a:lnTo>
                                <a:lnTo>
                                  <a:pt x="21544" y="5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4"/>
                          </a:xfrm>
                          <a:prstGeom prst="rect"/>
                          <a:ln>
                            <a:noFill/>
                          </a:ln>
                        </wps:spPr>
                        <wps:txbx id="1089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sample(n</w:t>
                              </w:r>
                              <w:r>
                                <w:rPr>
                                  <w:spacing w:val="18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10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87" fillcolor="white" stroked="t" style="position:absolute;margin-left:72.0pt;margin-top:10.45pt;width:468.05pt;height:19.55pt;z-index:32;mso-position-horizontal-relative:page;mso-position-vertical-relative:text;mso-width-relative:page;mso-height-relative:page;mso-wrap-distance-left:0.0pt;mso-wrap-distance-right:0.0pt;visibility:visible;" coordsize="5944235,248284">
                <v:shape id="1088" coordsize="21600,21600" path="m21507,0l90,0l53,55l25,662l4,1270l0,2154l0,19445l4,20274l25,21047l53,21544l90,21600l21507,21600l21544,21544l21572,21047l21593,20274l21600,19445l21600,2154l21593,1270l21572,662l21544,55l21507,0l21507,0l21507,0l21507,0xe" fillcolor="#cfcfcf" stroked="f" style="position:absolute;left:0;top:0;width:5944235;height:248284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89" filled="f" stroked="f" style="position:absolute;left:0;top:0;width:5944235;height:248284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sample(n</w:t>
                        </w:r>
                        <w:r>
                          <w:rPr>
                            <w:spacing w:val="18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1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10</w:t>
                        </w:r>
                        <w:r>
                          <w:rPr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[15]:</w:t>
      </w:r>
    </w:p>
    <w:p>
      <w:pPr>
        <w:pStyle w:val="style66"/>
        <w:spacing w:before="4"/>
        <w:rPr>
          <w:sz w:val="14"/>
        </w:rPr>
      </w:pPr>
    </w:p>
    <w:tbl>
      <w:tblPr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"/>
        <w:gridCol w:w="737"/>
        <w:gridCol w:w="2233"/>
        <w:gridCol w:w="2119"/>
        <w:gridCol w:w="1546"/>
        <w:gridCol w:w="1431"/>
        <w:gridCol w:w="336"/>
        <w:gridCol w:w="401"/>
      </w:tblGrid>
      <w:tr>
        <w:trPr>
          <w:trHeight w:val="28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color w:val="d74314"/>
                <w:w w:val="115"/>
              </w:rPr>
              <w:t>[15]:</w:t>
            </w:r>
          </w:p>
        </w:tc>
        <w:tc>
          <w:tcPr>
            <w:tcW w:w="73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2233" w:type="dxa"/>
            <w:tcBorders/>
          </w:tcPr>
          <w:p>
            <w:pPr>
              <w:pStyle w:val="style4098"/>
              <w:spacing w:lineRule="exact" w:line="261"/>
              <w:ind w:right="54"/>
              <w:jc w:val="right"/>
              <w:rPr/>
            </w:pPr>
            <w:r>
              <w:rPr>
                <w:w w:val="104"/>
              </w:rPr>
              <w:t>tweet_id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spacing w:lineRule="exact" w:line="261"/>
              <w:ind w:right="111"/>
              <w:jc w:val="right"/>
              <w:rPr/>
            </w:pPr>
            <w:r>
              <w:rPr>
                <w:w w:val="104"/>
              </w:rPr>
              <w:t>airline_sentiment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spacing w:lineRule="exact" w:line="261"/>
              <w:ind w:left="115" w:right="-15"/>
              <w:rPr/>
            </w:pPr>
            <w:r>
              <w:t>airline_sentiment_confidence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exact" w:line="261"/>
              <w:ind w:left="239"/>
              <w:rPr/>
            </w:pPr>
            <w:r>
              <w:rPr>
                <w:w w:val="99"/>
              </w:rPr>
              <w:t>\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10589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569156425626329089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104"/>
              </w:rPr>
              <w:t>neutral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ind w:right="-15"/>
              <w:jc w:val="right"/>
              <w:rPr/>
            </w:pPr>
            <w:r>
              <w:t>1.0000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6182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568149878095753216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104"/>
              </w:rPr>
              <w:t>neutral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ind w:right="-15"/>
              <w:jc w:val="right"/>
              <w:rPr/>
            </w:pPr>
            <w:r>
              <w:t>0.6545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11336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568196165780578304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negative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ind w:right="-15"/>
              <w:jc w:val="right"/>
              <w:rPr/>
            </w:pPr>
            <w:r>
              <w:t>1.0000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623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570245555064074240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negative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ind w:right="-15"/>
              <w:jc w:val="right"/>
              <w:rPr/>
            </w:pPr>
            <w:r>
              <w:t>1.0000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1186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569902065247322112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negative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ind w:right="-15"/>
              <w:jc w:val="right"/>
              <w:rPr/>
            </w:pPr>
            <w:r>
              <w:t>1.0000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2425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569213883371683840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110"/>
              </w:rPr>
              <w:t>positive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ind w:right="-15"/>
              <w:jc w:val="right"/>
              <w:rPr/>
            </w:pPr>
            <w:r>
              <w:t>0.6679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13299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569893723091238912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negative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ind w:right="-15"/>
              <w:jc w:val="right"/>
              <w:rPr/>
            </w:pPr>
            <w:r>
              <w:t>1.0000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7693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569343003476819969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104"/>
              </w:rPr>
              <w:t>neutral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ind w:right="-15"/>
              <w:jc w:val="right"/>
              <w:rPr/>
            </w:pPr>
            <w:r>
              <w:t>0.6641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5148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569308552671707136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negative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ind w:right="-15"/>
              <w:jc w:val="right"/>
              <w:rPr/>
            </w:pPr>
            <w:r>
              <w:t>1.0000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80" w:hRule="atLeast"/>
          <w:jc w:val="left"/>
        </w:trPr>
        <w:tc>
          <w:tcPr>
            <w:tcW w:w="70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90"/>
              </w:rPr>
              <w:t>11135</w:t>
            </w:r>
          </w:p>
        </w:tc>
        <w:tc>
          <w:tcPr>
            <w:tcW w:w="2233" w:type="dxa"/>
            <w:tcBorders/>
          </w:tcPr>
          <w:p>
            <w:pPr>
              <w:pStyle w:val="style4098"/>
              <w:spacing w:lineRule="exact" w:line="261"/>
              <w:ind w:right="54"/>
              <w:jc w:val="right"/>
              <w:rPr/>
            </w:pPr>
            <w:r>
              <w:rPr>
                <w:w w:val="85"/>
              </w:rPr>
              <w:t>568486436355346432</w:t>
            </w:r>
          </w:p>
        </w:tc>
        <w:tc>
          <w:tcPr>
            <w:tcW w:w="2119" w:type="dxa"/>
            <w:tcBorders/>
          </w:tcPr>
          <w:p>
            <w:pPr>
              <w:pStyle w:val="style4098"/>
              <w:spacing w:lineRule="exact" w:line="261"/>
              <w:ind w:right="111"/>
              <w:jc w:val="right"/>
              <w:rPr/>
            </w:pPr>
            <w:r>
              <w:t>negative</w:t>
            </w:r>
          </w:p>
        </w:tc>
        <w:tc>
          <w:tcPr>
            <w:tcW w:w="3313" w:type="dxa"/>
            <w:gridSpan w:val="3"/>
            <w:tcBorders/>
          </w:tcPr>
          <w:p>
            <w:pPr>
              <w:pStyle w:val="style4098"/>
              <w:spacing w:lineRule="exact" w:line="261"/>
              <w:ind w:right="-15"/>
              <w:jc w:val="right"/>
              <w:rPr/>
            </w:pPr>
            <w:r>
              <w:t>1.0000</w:t>
            </w:r>
          </w:p>
        </w:tc>
        <w:tc>
          <w:tcPr>
            <w:tcW w:w="40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532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2978"/>
              </w:tabs>
              <w:spacing w:before="231" w:lineRule="exact" w:line="280"/>
              <w:ind w:left="1145"/>
              <w:rPr/>
            </w:pPr>
            <w:r>
              <w:t>negativereason</w:t>
            </w:r>
            <w:r>
              <w:tab/>
            </w:r>
            <w:r>
              <w:t>negativereason_confidence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before="231" w:lineRule="exact" w:line="280"/>
              <w:ind w:right="110"/>
              <w:jc w:val="right"/>
              <w:rPr/>
            </w:pPr>
            <w:r>
              <w:rPr>
                <w:w w:val="120"/>
              </w:rPr>
              <w:t>airline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before="231" w:lineRule="exact" w:line="280"/>
              <w:ind w:left="116"/>
              <w:rPr/>
            </w:pPr>
            <w:r>
              <w:rPr>
                <w:w w:val="99"/>
              </w:rPr>
              <w:t>\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10589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5498"/>
              </w:tabs>
              <w:ind w:left="2405"/>
              <w:rPr/>
            </w:pPr>
            <w:r>
              <w:rPr>
                <w:w w:val="85"/>
              </w:rPr>
              <w:t>NaN</w:t>
            </w:r>
            <w:r>
              <w:rPr>
                <w:w w:val="85"/>
              </w:rPr>
              <w:tab/>
            </w:r>
            <w:r>
              <w:rPr>
                <w:w w:val="85"/>
              </w:rPr>
              <w:t>NaN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US</w:t>
            </w:r>
            <w:r>
              <w:rPr>
                <w:spacing w:val="5"/>
              </w:rPr>
              <w:t xml:space="preserve"> </w:t>
            </w:r>
            <w:r>
              <w:t>Airways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6182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5154"/>
              </w:tabs>
              <w:ind w:left="2405"/>
              <w:rPr/>
            </w:pPr>
            <w:r>
              <w:rPr>
                <w:w w:val="95"/>
              </w:rPr>
              <w:t>NaN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>
                <w:w w:val="90"/>
              </w:rPr>
              <w:t>0.0000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Southwest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11336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right" w:leader="none" w:pos="5842"/>
              </w:tabs>
              <w:ind w:left="1604"/>
              <w:rPr/>
            </w:pPr>
            <w:r>
              <w:rPr>
                <w:w w:val="104"/>
              </w:rPr>
              <w:t>Can't</w:t>
            </w:r>
            <w:r>
              <w:rPr>
                <w:spacing w:val="38"/>
                <w:w w:val="104"/>
              </w:rPr>
              <w:t xml:space="preserve"> </w:t>
            </w:r>
            <w:r>
              <w:rPr>
                <w:w w:val="104"/>
              </w:rPr>
              <w:t>Tell</w:t>
            </w:r>
            <w:r>
              <w:rPr>
                <w:rFonts w:ascii="Times New Roman" w:hAnsi="Times New Roman"/>
                <w:w w:val="104"/>
              </w:rPr>
              <w:tab/>
            </w:r>
            <w:r>
              <w:rPr>
                <w:w w:val="104"/>
              </w:rPr>
              <w:t>0.3579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US</w:t>
            </w:r>
            <w:r>
              <w:rPr>
                <w:spacing w:val="5"/>
              </w:rPr>
              <w:t xml:space="preserve"> </w:t>
            </w:r>
            <w:r>
              <w:t>Airways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623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right" w:leader="none" w:pos="5842"/>
              </w:tabs>
              <w:ind w:left="114"/>
              <w:rPr/>
            </w:pPr>
            <w:r>
              <w:t>Flight</w:t>
            </w:r>
            <w:r>
              <w:rPr>
                <w:spacing w:val="39"/>
              </w:rPr>
              <w:t xml:space="preserve"> </w:t>
            </w:r>
            <w:r>
              <w:t>Booking</w:t>
            </w:r>
            <w:r>
              <w:rPr>
                <w:spacing w:val="39"/>
              </w:rPr>
              <w:t xml:space="preserve"> </w:t>
            </w:r>
            <w:r>
              <w:t>Problems</w:t>
            </w:r>
            <w:r>
              <w:rPr>
                <w:rFonts w:ascii="Times New Roman" w:hAnsi="Times New Roman"/>
              </w:rPr>
              <w:tab/>
            </w:r>
            <w:r>
              <w:t>0.6740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United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1186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5154"/>
              </w:tabs>
              <w:ind w:left="1489"/>
              <w:rPr/>
            </w:pPr>
            <w:r>
              <w:t>Late</w:t>
            </w:r>
            <w:r>
              <w:rPr>
                <w:spacing w:val="85"/>
              </w:rPr>
              <w:t xml:space="preserve"> </w:t>
            </w:r>
            <w:r>
              <w:t>Flight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0"/>
              </w:rPr>
              <w:t>1.0000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United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2425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5498"/>
              </w:tabs>
              <w:ind w:left="2405"/>
              <w:rPr/>
            </w:pPr>
            <w:r>
              <w:rPr>
                <w:w w:val="85"/>
              </w:rPr>
              <w:t>NaN</w:t>
            </w:r>
            <w:r>
              <w:rPr>
                <w:w w:val="85"/>
              </w:rPr>
              <w:tab/>
            </w:r>
            <w:r>
              <w:rPr>
                <w:w w:val="85"/>
              </w:rPr>
              <w:t>NaN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United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13299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right" w:leader="none" w:pos="5842"/>
              </w:tabs>
              <w:ind w:left="1718"/>
              <w:rPr/>
            </w:pPr>
            <w:r>
              <w:t>longlines</w:t>
            </w:r>
            <w:r>
              <w:rPr>
                <w:rFonts w:ascii="Times New Roman" w:hAnsi="Times New Roman"/>
              </w:rPr>
              <w:tab/>
            </w:r>
            <w:r>
              <w:t>0.3512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American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7693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5154"/>
              </w:tabs>
              <w:ind w:left="2405"/>
              <w:rPr/>
            </w:pPr>
            <w:r>
              <w:rPr>
                <w:w w:val="95"/>
              </w:rPr>
              <w:t>NaN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>
                <w:w w:val="90"/>
              </w:rPr>
              <w:t>0.0000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104"/>
              </w:rPr>
              <w:t>Delta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5148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5154"/>
              </w:tabs>
              <w:ind w:left="1375"/>
              <w:rPr/>
            </w:pPr>
            <w:r>
              <w:t>Lost</w:t>
            </w:r>
            <w:r>
              <w:rPr>
                <w:spacing w:val="5"/>
              </w:rPr>
              <w:t xml:space="preserve"> </w:t>
            </w:r>
            <w:r>
              <w:t>Luggage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0"/>
              </w:rPr>
              <w:t>1.0000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Southwest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406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spacing w:lineRule="exact" w:line="309"/>
              <w:ind w:left="752"/>
              <w:rPr/>
            </w:pPr>
            <w:r>
              <w:rPr>
                <w:w w:val="90"/>
              </w:rPr>
              <w:t>11135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5154"/>
              </w:tabs>
              <w:spacing w:lineRule="exact" w:line="309"/>
              <w:ind w:left="1604"/>
              <w:rPr/>
            </w:pPr>
            <w:r>
              <w:t>Bad</w:t>
            </w:r>
            <w:r>
              <w:rPr>
                <w:spacing w:val="62"/>
              </w:rPr>
              <w:t xml:space="preserve"> </w:t>
            </w:r>
            <w:r>
              <w:t>Flight</w:t>
            </w:r>
            <w:r>
              <w:rPr>
                <w:rFonts w:ascii="Times New Roman" w:hAnsi="Times New Roman"/>
              </w:rPr>
              <w:tab/>
            </w:r>
            <w:r>
              <w:rPr>
                <w:w w:val="90"/>
              </w:rPr>
              <w:t>1.0000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exact" w:line="309"/>
              <w:ind w:right="110"/>
              <w:jc w:val="right"/>
              <w:rPr/>
            </w:pPr>
            <w:r>
              <w:t>US</w:t>
            </w:r>
            <w:r>
              <w:rPr>
                <w:spacing w:val="5"/>
              </w:rPr>
              <w:t xml:space="preserve"> </w:t>
            </w:r>
            <w:r>
              <w:t>Airways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677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spacing w:before="8" w:lineRule="auto" w:line="240"/>
              <w:rPr>
                <w:sz w:val="24"/>
              </w:rPr>
            </w:pPr>
          </w:p>
          <w:p>
            <w:pPr>
              <w:pStyle w:val="style4098"/>
              <w:spacing w:lineRule="exact" w:line="280"/>
              <w:ind w:left="752"/>
              <w:rPr/>
            </w:pPr>
            <w:r>
              <w:rPr>
                <w:w w:val="90"/>
              </w:rPr>
              <w:t>10589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1947"/>
                <w:tab w:val="left" w:leader="none" w:pos="3322"/>
                <w:tab w:val="left" w:leader="none" w:pos="3665"/>
              </w:tabs>
              <w:spacing w:before="117" w:lineRule="exact" w:line="270"/>
              <w:ind w:left="229" w:right="2115" w:firstLine="1031"/>
              <w:rPr/>
            </w:pPr>
            <w:r>
              <w:rPr>
                <w:w w:val="95"/>
              </w:rPr>
              <w:t>name</w:t>
            </w:r>
            <w:r>
              <w:rPr>
                <w:w w:val="95"/>
              </w:rPr>
              <w:tab/>
            </w:r>
            <w:r>
              <w:t>retweet_count</w:t>
            </w:r>
            <w:r>
              <w:tab/>
            </w:r>
            <w:r>
              <w:rPr>
                <w:spacing w:val="-5"/>
              </w:rPr>
              <w:t>\</w:t>
            </w:r>
            <w:r>
              <w:rPr>
                <w:spacing w:val="-67"/>
              </w:rPr>
              <w:t xml:space="preserve"> </w:t>
            </w:r>
            <w:r>
              <w:t>observepeople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>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6182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3322"/>
              </w:tabs>
              <w:ind w:left="687"/>
              <w:rPr/>
            </w:pPr>
            <w:r>
              <w:t>Brian_Fox</w:t>
            </w:r>
            <w:r>
              <w:rPr>
                <w:rFonts w:ascii="Times New Roman" w:hAnsi="Times New Roman"/>
              </w:rPr>
              <w:tab/>
            </w:r>
            <w:r>
              <w:t>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11336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3322"/>
              </w:tabs>
              <w:ind w:left="573"/>
              <w:rPr/>
            </w:pPr>
            <w:r>
              <w:t>thefisch26</w:t>
            </w:r>
            <w:r>
              <w:rPr>
                <w:rFonts w:ascii="Times New Roman" w:hAnsi="Times New Roman"/>
              </w:rPr>
              <w:tab/>
            </w:r>
            <w:r>
              <w:t>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623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3322"/>
              </w:tabs>
              <w:ind w:left="114"/>
              <w:rPr/>
            </w:pPr>
            <w:r>
              <w:rPr>
                <w:w w:val="90"/>
              </w:rPr>
              <w:t>fatwmnonthemtn</w:t>
            </w:r>
            <w:r>
              <w:rPr>
                <w:rFonts w:ascii="Times New Roman" w:hAnsi="Times New Roman"/>
                <w:w w:val="90"/>
              </w:rPr>
              <w:tab/>
            </w:r>
            <w:r>
              <w:rPr>
                <w:w w:val="95"/>
              </w:rPr>
              <w:t>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1186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right" w:leader="none" w:pos="3436"/>
              </w:tabs>
              <w:ind w:left="458"/>
              <w:rPr/>
            </w:pPr>
            <w:r>
              <w:t>LukeXuanLiu</w:t>
            </w:r>
            <w:r>
              <w:rPr>
                <w:rFonts w:ascii="Times New Roman" w:hAnsi="Times New Roman"/>
              </w:rPr>
              <w:tab/>
            </w:r>
            <w:r>
              <w:t>1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2425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3322"/>
              </w:tabs>
              <w:ind w:left="343"/>
              <w:rPr/>
            </w:pPr>
            <w:r>
              <w:t>PierreSchmit</w:t>
            </w:r>
            <w:r>
              <w:rPr>
                <w:rFonts w:ascii="Times New Roman" w:hAnsi="Times New Roman"/>
              </w:rPr>
              <w:tab/>
            </w:r>
            <w:r>
              <w:t>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13299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3322"/>
              </w:tabs>
              <w:ind w:left="229"/>
              <w:rPr/>
            </w:pPr>
            <w:r>
              <w:t>elisakathleen</w:t>
            </w:r>
            <w:r>
              <w:rPr>
                <w:rFonts w:ascii="Times New Roman" w:hAnsi="Times New Roman"/>
              </w:rPr>
              <w:tab/>
            </w:r>
            <w:r>
              <w:t>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7693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3322"/>
              </w:tabs>
              <w:ind w:left="458"/>
              <w:rPr/>
            </w:pPr>
            <w:r>
              <w:rPr>
                <w:w w:val="95"/>
              </w:rPr>
              <w:t>dgruber1700</w:t>
            </w:r>
            <w:r>
              <w:rPr>
                <w:rFonts w:ascii="Times New Roman" w:hAnsi="Times New Roman"/>
                <w:w w:val="95"/>
              </w:rPr>
              <w:tab/>
            </w:r>
            <w:r>
              <w:rPr>
                <w:w w:val="95"/>
              </w:rPr>
              <w:t>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5148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3322"/>
              </w:tabs>
              <w:ind w:left="229"/>
              <w:rPr/>
            </w:pPr>
            <w:r>
              <w:rPr>
                <w:w w:val="90"/>
              </w:rPr>
              <w:t>scoobydoo9749</w:t>
            </w:r>
            <w:r>
              <w:rPr>
                <w:rFonts w:ascii="Times New Roman" w:hAnsi="Times New Roman"/>
                <w:w w:val="90"/>
              </w:rPr>
              <w:tab/>
            </w:r>
            <w:r>
              <w:rPr>
                <w:w w:val="95"/>
              </w:rPr>
              <w:t>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406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spacing w:lineRule="exact" w:line="309"/>
              <w:ind w:left="752"/>
              <w:rPr/>
            </w:pPr>
            <w:r>
              <w:rPr>
                <w:w w:val="90"/>
              </w:rPr>
              <w:t>11135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tabs>
                <w:tab w:val="left" w:leader="none" w:pos="3322"/>
              </w:tabs>
              <w:spacing w:lineRule="exact" w:line="309"/>
              <w:ind w:left="687"/>
              <w:rPr/>
            </w:pPr>
            <w:r>
              <w:t>kristenlc</w:t>
            </w:r>
            <w:r>
              <w:rPr>
                <w:rFonts w:ascii="Times New Roman" w:hAnsi="Times New Roman"/>
              </w:rPr>
              <w:tab/>
            </w:r>
            <w:r>
              <w:t>0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677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spacing w:before="8" w:lineRule="auto" w:line="240"/>
              <w:rPr>
                <w:sz w:val="24"/>
              </w:rPr>
            </w:pPr>
          </w:p>
          <w:p>
            <w:pPr>
              <w:pStyle w:val="style4098"/>
              <w:spacing w:lineRule="exact" w:line="280"/>
              <w:ind w:left="752"/>
              <w:rPr/>
            </w:pPr>
            <w:r>
              <w:rPr>
                <w:w w:val="90"/>
              </w:rPr>
              <w:t>10589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spacing w:before="117" w:lineRule="exact" w:line="270"/>
              <w:ind w:left="114" w:firstLine="5154"/>
              <w:rPr/>
            </w:pPr>
            <w:r>
              <w:t>text</w:t>
            </w:r>
            <w:r>
              <w:rPr>
                <w:spacing w:val="-67"/>
              </w:rPr>
              <w:t xml:space="preserve"> </w:t>
            </w:r>
            <w:r>
              <w:rPr>
                <w:w w:val="95"/>
              </w:rPr>
              <w:t>@usairways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w w:val="95"/>
              </w:rPr>
              <w:t>Does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w w:val="95"/>
              </w:rPr>
              <w:t>anyone</w:t>
            </w:r>
            <w:r>
              <w:rPr>
                <w:spacing w:val="27"/>
                <w:w w:val="95"/>
              </w:rPr>
              <w:t xml:space="preserve"> </w:t>
            </w:r>
            <w:r>
              <w:rPr>
                <w:w w:val="95"/>
              </w:rPr>
              <w:t>know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27"/>
                <w:w w:val="95"/>
              </w:rPr>
              <w:t xml:space="preserve"> </w:t>
            </w:r>
            <w:r>
              <w:rPr>
                <w:w w:val="95"/>
              </w:rPr>
              <w:t>hold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w w:val="95"/>
              </w:rPr>
              <w:t>times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w w:val="95"/>
              </w:rPr>
              <w:t>for…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before="106" w:lineRule="auto" w:line="240"/>
              <w:ind w:left="58"/>
              <w:rPr/>
            </w:pPr>
            <w:r>
              <w:rPr>
                <w:w w:val="99"/>
              </w:rPr>
              <w:t>\</w:t>
            </w: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ind w:left="752"/>
              <w:rPr/>
            </w:pPr>
            <w:r>
              <w:rPr>
                <w:w w:val="90"/>
              </w:rPr>
              <w:t>6182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ind w:left="114"/>
              <w:rPr/>
            </w:pPr>
            <w:r>
              <w:t>@SouthwestAir</w:t>
            </w:r>
            <w:r>
              <w:rPr>
                <w:spacing w:val="4"/>
              </w:rPr>
              <w:t xml:space="preserve"> </w:t>
            </w:r>
            <w:r>
              <w:rPr>
                <w:w w:val="104"/>
              </w:rPr>
              <w:t>I</w:t>
            </w:r>
            <w:r>
              <w:rPr>
                <w:spacing w:val="2"/>
                <w:w w:val="104"/>
              </w:rPr>
              <w:t xml:space="preserve"> </w:t>
            </w:r>
            <w:r>
              <w:t>would</w:t>
            </w:r>
            <w:r>
              <w:rPr>
                <w:spacing w:val="4"/>
              </w:rPr>
              <w:t xml:space="preserve"> </w:t>
            </w:r>
            <w:r>
              <w:t>but</w:t>
            </w:r>
            <w:r>
              <w:rPr>
                <w:spacing w:val="5"/>
              </w:rPr>
              <w:t xml:space="preserve"> </w:t>
            </w:r>
            <w:r>
              <w:t>you</w:t>
            </w:r>
            <w:r>
              <w:rPr>
                <w:spacing w:val="5"/>
              </w:rPr>
              <w:t xml:space="preserve"> </w:t>
            </w:r>
            <w:r>
              <w:t>need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follow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m…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80" w:hRule="atLeast"/>
          <w:jc w:val="left"/>
        </w:trPr>
        <w:tc>
          <w:tcPr>
            <w:tcW w:w="1439" w:type="dxa"/>
            <w:gridSpan w:val="2"/>
            <w:tcBorders/>
          </w:tcPr>
          <w:p>
            <w:pPr>
              <w:pStyle w:val="style4098"/>
              <w:spacing w:lineRule="exact" w:line="261"/>
              <w:ind w:left="752"/>
              <w:rPr/>
            </w:pPr>
            <w:r>
              <w:rPr>
                <w:w w:val="90"/>
              </w:rPr>
              <w:t>11336</w:t>
            </w:r>
          </w:p>
        </w:tc>
        <w:tc>
          <w:tcPr>
            <w:tcW w:w="5898" w:type="dxa"/>
            <w:gridSpan w:val="3"/>
            <w:tcBorders/>
          </w:tcPr>
          <w:p>
            <w:pPr>
              <w:pStyle w:val="style4098"/>
              <w:spacing w:lineRule="exact" w:line="261"/>
              <w:ind w:left="114"/>
              <w:rPr/>
            </w:pPr>
            <w:r>
              <w:t>@USAirways</w:t>
            </w:r>
            <w:r>
              <w:rPr>
                <w:spacing w:val="10"/>
              </w:rPr>
              <w:t xml:space="preserve"> </w:t>
            </w:r>
            <w:r>
              <w:t>Secondary</w:t>
            </w:r>
            <w:r>
              <w:rPr>
                <w:spacing w:val="10"/>
              </w:rPr>
              <w:t xml:space="preserve"> </w:t>
            </w:r>
            <w:r>
              <w:t>screenings,</w:t>
            </w:r>
            <w:r>
              <w:rPr>
                <w:spacing w:val="10"/>
              </w:rPr>
              <w:t xml:space="preserve"> </w:t>
            </w:r>
            <w:r>
              <w:t>a</w:t>
            </w:r>
            <w:r>
              <w:rPr>
                <w:spacing w:val="10"/>
              </w:rPr>
              <w:t xml:space="preserve"> </w:t>
            </w:r>
            <w:r>
              <w:t>piece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th…</w:t>
            </w:r>
          </w:p>
        </w:tc>
        <w:tc>
          <w:tcPr>
            <w:tcW w:w="14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7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pStyle w:val="style0"/>
        <w:rPr>
          <w:rFonts w:ascii="Times New Roman" w:hAnsi="Times New Roman"/>
          <w:sz w:val="20"/>
        </w:rPr>
        <w:sectPr>
          <w:pgSz w:w="12240" w:h="15840" w:orient="portrait"/>
          <w:pgMar w:top="13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tbl>
      <w:tblPr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317"/>
        <w:gridCol w:w="1775"/>
        <w:gridCol w:w="2290"/>
        <w:gridCol w:w="393"/>
      </w:tblGrid>
      <w:tr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90"/>
              </w:rPr>
              <w:t>623</w:t>
            </w:r>
          </w:p>
        </w:tc>
        <w:tc>
          <w:tcPr>
            <w:tcW w:w="5775" w:type="dxa"/>
            <w:gridSpan w:val="4"/>
            <w:tcBorders/>
          </w:tcPr>
          <w:p>
            <w:pPr>
              <w:pStyle w:val="style4098"/>
              <w:spacing w:lineRule="exact" w:line="261"/>
              <w:ind w:left="114"/>
              <w:rPr/>
            </w:pPr>
            <w:r>
              <w:t>@united</w:t>
            </w:r>
            <w:r>
              <w:rPr>
                <w:spacing w:val="14"/>
              </w:rPr>
              <w:t xml:space="preserve"> </w:t>
            </w:r>
            <w:r>
              <w:t>What's</w:t>
            </w:r>
            <w:r>
              <w:rPr>
                <w:spacing w:val="14"/>
              </w:rPr>
              <w:t xml:space="preserve"> </w:t>
            </w:r>
            <w:r>
              <w:t>going</w:t>
            </w:r>
            <w:r>
              <w:rPr>
                <w:spacing w:val="15"/>
              </w:rPr>
              <w:t xml:space="preserve"> </w:t>
            </w:r>
            <w:r>
              <w:t>on</w:t>
            </w:r>
            <w:r>
              <w:rPr>
                <w:spacing w:val="14"/>
              </w:rPr>
              <w:t xml:space="preserve"> </w:t>
            </w:r>
            <w:r>
              <w:t>with</w:t>
            </w:r>
            <w:r>
              <w:rPr>
                <w:spacing w:val="14"/>
              </w:rPr>
              <w:t xml:space="preserve"> </w:t>
            </w:r>
            <w:r>
              <w:t>your</w:t>
            </w:r>
            <w:r>
              <w:rPr>
                <w:spacing w:val="15"/>
              </w:rPr>
              <w:t xml:space="preserve"> </w:t>
            </w:r>
            <w:r>
              <w:t>website?</w:t>
            </w:r>
            <w:r>
              <w:rPr>
                <w:spacing w:val="14"/>
              </w:rPr>
              <w:t xml:space="preserve"> </w:t>
            </w:r>
            <w:r>
              <w:t>I'm…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1186</w:t>
            </w:r>
          </w:p>
        </w:tc>
        <w:tc>
          <w:tcPr>
            <w:tcW w:w="5775" w:type="dxa"/>
            <w:gridSpan w:val="4"/>
            <w:tcBorders/>
          </w:tcPr>
          <w:p>
            <w:pPr>
              <w:pStyle w:val="style4098"/>
              <w:ind w:left="114"/>
              <w:rPr/>
            </w:pPr>
            <w:r>
              <w:rPr>
                <w:w w:val="104"/>
              </w:rPr>
              <w:t>@united</w:t>
            </w:r>
            <w:r>
              <w:rPr>
                <w:spacing w:val="18"/>
                <w:w w:val="104"/>
              </w:rPr>
              <w:t xml:space="preserve"> </w:t>
            </w:r>
            <w:r>
              <w:rPr>
                <w:w w:val="104"/>
              </w:rPr>
              <w:t>and</w:t>
            </w:r>
            <w:r>
              <w:rPr>
                <w:spacing w:val="18"/>
                <w:w w:val="104"/>
              </w:rPr>
              <w:t xml:space="preserve"> </w:t>
            </w:r>
            <w:r>
              <w:rPr>
                <w:w w:val="104"/>
              </w:rPr>
              <w:t>most</w:t>
            </w:r>
            <w:r>
              <w:rPr>
                <w:spacing w:val="18"/>
                <w:w w:val="104"/>
              </w:rPr>
              <w:t xml:space="preserve"> </w:t>
            </w:r>
            <w:r>
              <w:rPr>
                <w:w w:val="104"/>
              </w:rPr>
              <w:t>frustratingly,</w:t>
            </w:r>
            <w:r>
              <w:rPr>
                <w:spacing w:val="18"/>
                <w:w w:val="104"/>
              </w:rPr>
              <w:t xml:space="preserve"> </w:t>
            </w:r>
            <w:r>
              <w:rPr>
                <w:w w:val="110"/>
              </w:rPr>
              <w:t>all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04"/>
              </w:rPr>
              <w:t>this</w:t>
            </w:r>
            <w:r>
              <w:rPr>
                <w:spacing w:val="18"/>
                <w:w w:val="104"/>
              </w:rPr>
              <w:t xml:space="preserve"> </w:t>
            </w:r>
            <w:r>
              <w:rPr>
                <w:w w:val="104"/>
              </w:rPr>
              <w:t>delay…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2425</w:t>
            </w:r>
          </w:p>
        </w:tc>
        <w:tc>
          <w:tcPr>
            <w:tcW w:w="5775" w:type="dxa"/>
            <w:gridSpan w:val="4"/>
            <w:tcBorders/>
          </w:tcPr>
          <w:p>
            <w:pPr>
              <w:pStyle w:val="style4098"/>
              <w:ind w:left="114"/>
              <w:rPr/>
            </w:pPr>
            <w:r>
              <w:rPr>
                <w:w w:val="95"/>
              </w:rPr>
              <w:t>@united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gave</w:t>
            </w:r>
            <w:r>
              <w:rPr>
                <w:spacing w:val="31"/>
                <w:w w:val="95"/>
              </w:rPr>
              <w:t xml:space="preserve"> </w:t>
            </w:r>
            <w:r>
              <w:rPr>
                <w:w w:val="95"/>
              </w:rPr>
              <w:t>me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31"/>
                <w:w w:val="95"/>
              </w:rPr>
              <w:t xml:space="preserve"> </w:t>
            </w:r>
            <w:r>
              <w:rPr>
                <w:w w:val="95"/>
              </w:rPr>
              <w:t>smile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today,</w:t>
            </w:r>
            <w:r>
              <w:rPr>
                <w:spacing w:val="31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3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30"/>
                <w:w w:val="95"/>
              </w:rPr>
              <w:t xml:space="preserve"> </w:t>
            </w:r>
            <w:r>
              <w:rPr>
                <w:w w:val="95"/>
              </w:rPr>
              <w:t>Zero</w:t>
            </w:r>
            <w:r>
              <w:rPr>
                <w:spacing w:val="31"/>
                <w:w w:val="95"/>
              </w:rPr>
              <w:t xml:space="preserve"> </w:t>
            </w:r>
            <w:r>
              <w:rPr>
                <w:w w:val="95"/>
              </w:rPr>
              <w:t>Awa…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13299</w:t>
            </w:r>
          </w:p>
        </w:tc>
        <w:tc>
          <w:tcPr>
            <w:tcW w:w="5775" w:type="dxa"/>
            <w:gridSpan w:val="4"/>
            <w:tcBorders/>
          </w:tcPr>
          <w:p>
            <w:pPr>
              <w:pStyle w:val="style4098"/>
              <w:ind w:left="114"/>
              <w:rPr/>
            </w:pPr>
            <w:r>
              <w:rPr>
                <w:w w:val="95"/>
              </w:rPr>
              <w:t>@AmericanAir</w:t>
            </w:r>
            <w:r>
              <w:rPr>
                <w:spacing w:val="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40"/>
                <w:w w:val="95"/>
              </w:rPr>
              <w:t xml:space="preserve"> </w:t>
            </w:r>
            <w:r>
              <w:rPr>
                <w:w w:val="95"/>
              </w:rPr>
              <w:t>most</w:t>
            </w:r>
            <w:r>
              <w:rPr>
                <w:spacing w:val="40"/>
                <w:w w:val="95"/>
              </w:rPr>
              <w:t xml:space="preserve"> </w:t>
            </w:r>
            <w:r>
              <w:rPr>
                <w:w w:val="95"/>
              </w:rPr>
              <w:t>stressful</w:t>
            </w:r>
            <w:r>
              <w:rPr>
                <w:spacing w:val="39"/>
                <w:w w:val="95"/>
              </w:rPr>
              <w:t xml:space="preserve"> </w:t>
            </w:r>
            <w:r>
              <w:rPr>
                <w:w w:val="95"/>
              </w:rPr>
              <w:t>morning</w:t>
            </w:r>
            <w:r>
              <w:rPr>
                <w:spacing w:val="40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40"/>
                <w:w w:val="95"/>
              </w:rPr>
              <w:t xml:space="preserve"> </w:t>
            </w:r>
            <w:r>
              <w:rPr>
                <w:w w:val="95"/>
              </w:rPr>
              <w:t>st…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7693</w:t>
            </w:r>
          </w:p>
        </w:tc>
        <w:tc>
          <w:tcPr>
            <w:tcW w:w="5775" w:type="dxa"/>
            <w:gridSpan w:val="4"/>
            <w:tcBorders/>
          </w:tcPr>
          <w:p>
            <w:pPr>
              <w:pStyle w:val="style4098"/>
              <w:ind w:left="3780"/>
              <w:rPr/>
            </w:pPr>
            <w:r>
              <w:rPr>
                <w:w w:val="104"/>
              </w:rPr>
              <w:t>@JetBlue</w:t>
            </w:r>
            <w:r>
              <w:rPr>
                <w:spacing w:val="43"/>
                <w:w w:val="104"/>
              </w:rPr>
              <w:t xml:space="preserve"> </w:t>
            </w:r>
            <w:r>
              <w:rPr>
                <w:w w:val="104"/>
              </w:rPr>
              <w:t>flite454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5148</w:t>
            </w:r>
          </w:p>
        </w:tc>
        <w:tc>
          <w:tcPr>
            <w:tcW w:w="5775" w:type="dxa"/>
            <w:gridSpan w:val="4"/>
            <w:tcBorders/>
          </w:tcPr>
          <w:p>
            <w:pPr>
              <w:pStyle w:val="style4098"/>
              <w:ind w:left="114"/>
              <w:rPr/>
            </w:pPr>
            <w:r>
              <w:t>@SouthwestAir</w:t>
            </w:r>
            <w:r>
              <w:rPr>
                <w:spacing w:val="32"/>
              </w:rPr>
              <w:t xml:space="preserve"> </w:t>
            </w:r>
            <w:r>
              <w:t>9</w:t>
            </w:r>
            <w:r>
              <w:rPr>
                <w:spacing w:val="32"/>
              </w:rPr>
              <w:t xml:space="preserve"> </w:t>
            </w:r>
            <w:r>
              <w:t>hrs</w:t>
            </w:r>
            <w:r>
              <w:rPr>
                <w:spacing w:val="32"/>
              </w:rPr>
              <w:t xml:space="preserve"> </w:t>
            </w:r>
            <w:r>
              <w:t>in</w:t>
            </w:r>
            <w:r>
              <w:rPr>
                <w:spacing w:val="33"/>
              </w:rPr>
              <w:t xml:space="preserve"> </w:t>
            </w:r>
            <w:r>
              <w:t>Baltimore,</w:t>
            </w:r>
            <w:r>
              <w:rPr>
                <w:spacing w:val="32"/>
              </w:rPr>
              <w:t xml:space="preserve"> </w:t>
            </w:r>
            <w:r>
              <w:rPr>
                <w:w w:val="125"/>
              </w:rPr>
              <w:t>still</w:t>
            </w:r>
            <w:r>
              <w:rPr>
                <w:spacing w:val="15"/>
                <w:w w:val="125"/>
              </w:rPr>
              <w:t xml:space="preserve"> </w:t>
            </w:r>
            <w:r>
              <w:t>not</w:t>
            </w:r>
            <w:r>
              <w:rPr>
                <w:spacing w:val="32"/>
              </w:rPr>
              <w:t xml:space="preserve"> </w:t>
            </w:r>
            <w:r>
              <w:t>go…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90"/>
              </w:rPr>
              <w:t>11135</w:t>
            </w:r>
          </w:p>
        </w:tc>
        <w:tc>
          <w:tcPr>
            <w:tcW w:w="5775" w:type="dxa"/>
            <w:gridSpan w:val="4"/>
            <w:tcBorders/>
          </w:tcPr>
          <w:p>
            <w:pPr>
              <w:pStyle w:val="style4098"/>
              <w:spacing w:lineRule="exact" w:line="261"/>
              <w:ind w:left="114"/>
              <w:rPr/>
            </w:pPr>
            <w:r>
              <w:rPr>
                <w:w w:val="95"/>
              </w:rPr>
              <w:t>@USAirways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we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bought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our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tickets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w w:val="95"/>
              </w:rPr>
              <w:t>months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ago.</w:t>
            </w:r>
            <w:r>
              <w:rPr>
                <w:spacing w:val="19"/>
                <w:w w:val="95"/>
              </w:rPr>
              <w:t xml:space="preserve"> </w:t>
            </w:r>
            <w:r>
              <w:rPr>
                <w:w w:val="95"/>
              </w:rPr>
              <w:t>H…</w:t>
            </w:r>
          </w:p>
        </w:tc>
      </w:tr>
      <w:tr>
        <w:tblPrEx/>
        <w:trPr>
          <w:trHeight w:val="532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31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775" w:type="dxa"/>
            <w:tcBorders/>
          </w:tcPr>
          <w:p>
            <w:pPr>
              <w:pStyle w:val="style4098"/>
              <w:spacing w:before="231" w:lineRule="exact" w:line="280"/>
              <w:ind w:left="150" w:right="92"/>
              <w:jc w:val="center"/>
              <w:rPr/>
            </w:pPr>
            <w:r>
              <w:t>tweet_created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spacing w:before="231" w:lineRule="exact" w:line="280"/>
              <w:ind w:right="110"/>
              <w:jc w:val="right"/>
              <w:rPr/>
            </w:pPr>
            <w:r>
              <w:rPr>
                <w:w w:val="104"/>
              </w:rPr>
              <w:t>tweet_location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before="231" w:lineRule="exact" w:line="280"/>
              <w:ind w:left="116"/>
              <w:rPr/>
            </w:pPr>
            <w:r>
              <w:rPr>
                <w:w w:val="99"/>
              </w:rPr>
              <w:t>\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10589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2015-02-21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left="39" w:right="92"/>
              <w:jc w:val="center"/>
              <w:rPr/>
            </w:pPr>
            <w:r>
              <w:rPr>
                <w:w w:val="90"/>
              </w:rPr>
              <w:t>07:27:20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6182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2015-02-18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left="39" w:right="92"/>
              <w:jc w:val="center"/>
              <w:rPr/>
            </w:pPr>
            <w:r>
              <w:rPr>
                <w:w w:val="90"/>
              </w:rPr>
              <w:t>12:47:41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NH,</w:t>
            </w:r>
            <w:r>
              <w:rPr>
                <w:spacing w:val="40"/>
              </w:rPr>
              <w:t xml:space="preserve"> </w:t>
            </w:r>
            <w:r>
              <w:t>United</w:t>
            </w:r>
            <w:r>
              <w:rPr>
                <w:spacing w:val="41"/>
              </w:rPr>
              <w:t xml:space="preserve"> </w:t>
            </w:r>
            <w:r>
              <w:t>States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11336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2015-02-18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left="39" w:right="92"/>
              <w:jc w:val="center"/>
              <w:rPr/>
            </w:pPr>
            <w:r>
              <w:rPr>
                <w:w w:val="90"/>
              </w:rPr>
              <w:t>15:51:37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95"/>
              </w:rPr>
              <w:t>Washington,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DC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623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2015-02-24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left="39" w:right="92"/>
              <w:jc w:val="center"/>
              <w:rPr/>
            </w:pPr>
            <w:r>
              <w:rPr>
                <w:w w:val="90"/>
              </w:rPr>
              <w:t>07:35:09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95"/>
              </w:rPr>
              <w:t>Summit,</w:t>
            </w:r>
            <w:r>
              <w:rPr>
                <w:spacing w:val="32"/>
                <w:w w:val="95"/>
              </w:rPr>
              <w:t xml:space="preserve"> </w:t>
            </w:r>
            <w:r>
              <w:rPr>
                <w:w w:val="95"/>
              </w:rPr>
              <w:t>NJ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1186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2015-02-23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left="39" w:right="92"/>
              <w:jc w:val="center"/>
              <w:rPr/>
            </w:pPr>
            <w:r>
              <w:rPr>
                <w:w w:val="90"/>
              </w:rPr>
              <w:t>08:50:15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2425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2015-02-21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left="39" w:right="92"/>
              <w:jc w:val="center"/>
              <w:rPr/>
            </w:pPr>
            <w:r>
              <w:rPr>
                <w:w w:val="90"/>
              </w:rPr>
              <w:t>11:15:39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Rixensart,</w:t>
            </w:r>
            <w:r>
              <w:rPr>
                <w:spacing w:val="56"/>
              </w:rPr>
              <w:t xml:space="preserve"> </w:t>
            </w:r>
            <w:r>
              <w:t>Belgium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13299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2015-02-23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left="39" w:right="92"/>
              <w:jc w:val="center"/>
              <w:rPr/>
            </w:pPr>
            <w:r>
              <w:rPr>
                <w:w w:val="90"/>
              </w:rPr>
              <w:t>08:17:06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95"/>
              </w:rPr>
              <w:t>Boston,</w:t>
            </w:r>
            <w:r>
              <w:rPr>
                <w:spacing w:val="17"/>
                <w:w w:val="95"/>
              </w:rPr>
              <w:t xml:space="preserve"> </w:t>
            </w:r>
            <w:r>
              <w:rPr>
                <w:w w:val="95"/>
              </w:rPr>
              <w:t>MA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7693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2015-02-21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left="39" w:right="92"/>
              <w:jc w:val="center"/>
              <w:rPr/>
            </w:pPr>
            <w:r>
              <w:rPr>
                <w:w w:val="90"/>
              </w:rPr>
              <w:t>19:48:44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5148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right="54"/>
              <w:jc w:val="right"/>
              <w:rPr/>
            </w:pPr>
            <w:r>
              <w:rPr>
                <w:w w:val="85"/>
              </w:rPr>
              <w:t>2015-02-21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left="39" w:right="92"/>
              <w:jc w:val="center"/>
              <w:rPr/>
            </w:pPr>
            <w:r>
              <w:rPr>
                <w:w w:val="90"/>
              </w:rPr>
              <w:t>17:31:50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Tallahassee,</w:t>
            </w:r>
            <w:r>
              <w:rPr>
                <w:spacing w:val="82"/>
              </w:rPr>
              <w:t xml:space="preserve"> </w:t>
            </w:r>
            <w:r>
              <w:t>FL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90"/>
              </w:rPr>
              <w:t>11135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spacing w:lineRule="exact" w:line="261"/>
              <w:ind w:right="54"/>
              <w:jc w:val="right"/>
              <w:rPr/>
            </w:pPr>
            <w:r>
              <w:rPr>
                <w:w w:val="85"/>
              </w:rPr>
              <w:t>2015-02-19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spacing w:lineRule="exact" w:line="261"/>
              <w:ind w:left="39" w:right="92"/>
              <w:jc w:val="center"/>
              <w:rPr/>
            </w:pPr>
            <w:r>
              <w:rPr>
                <w:w w:val="90"/>
              </w:rPr>
              <w:t>11:05:03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290" w:type="dxa"/>
            <w:tcBorders/>
          </w:tcPr>
          <w:p>
            <w:pPr>
              <w:pStyle w:val="style4098"/>
              <w:spacing w:lineRule="exact" w:line="261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93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pStyle w:val="style66"/>
        <w:spacing w:before="2"/>
        <w:rPr>
          <w:sz w:val="10"/>
        </w:rPr>
      </w:pPr>
    </w:p>
    <w:p>
      <w:pPr>
        <w:pStyle w:val="style66"/>
        <w:spacing w:before="129" w:lineRule="auto" w:line="192"/>
        <w:ind w:left="869" w:right="5628" w:firstLine="2290"/>
        <w:jc w:val="both"/>
        <w:rPr/>
      </w:pPr>
      <w:r>
        <w:rPr>
          <w:w w:val="95"/>
        </w:rPr>
        <w:t>user_timezone</w:t>
      </w:r>
      <w:r>
        <w:rPr>
          <w:spacing w:val="-64"/>
          <w:w w:val="95"/>
        </w:rPr>
        <w:t xml:space="preserve"> </w:t>
      </w:r>
      <w:r>
        <w:rPr>
          <w:w w:val="95"/>
        </w:rPr>
        <w:t>10589</w:t>
      </w:r>
      <w:r>
        <w:rPr>
          <w:spacing w:val="1"/>
          <w:w w:val="95"/>
        </w:rPr>
        <w:t xml:space="preserve"> </w:t>
      </w:r>
      <w:r>
        <w:rPr>
          <w:w w:val="95"/>
        </w:rPr>
        <w:t>Eastern Time (US &amp; Canada)</w:t>
      </w:r>
      <w:r>
        <w:rPr>
          <w:spacing w:val="1"/>
          <w:w w:val="95"/>
        </w:rPr>
        <w:t xml:space="preserve"> </w:t>
      </w:r>
      <w:r>
        <w:t>6182</w:t>
      </w:r>
      <w:r>
        <w:rPr>
          <w:spacing w:val="1"/>
        </w:rPr>
        <w:t xml:space="preserve"> </w:t>
      </w:r>
      <w:r>
        <w:t>Eastern Time (US &amp; Canada)</w:t>
      </w:r>
      <w:r>
        <w:rPr>
          <w:spacing w:val="-67"/>
        </w:rPr>
        <w:t xml:space="preserve"> </w:t>
      </w:r>
      <w:r>
        <w:rPr>
          <w:w w:val="95"/>
        </w:rPr>
        <w:t>11336</w:t>
      </w:r>
      <w:r>
        <w:rPr>
          <w:spacing w:val="1"/>
          <w:w w:val="95"/>
        </w:rPr>
        <w:t xml:space="preserve"> </w:t>
      </w:r>
      <w:r>
        <w:rPr>
          <w:w w:val="95"/>
        </w:rPr>
        <w:t>Central Time (US &amp; Canada)</w:t>
      </w:r>
      <w:r>
        <w:rPr>
          <w:spacing w:val="1"/>
          <w:w w:val="95"/>
        </w:rPr>
        <w:t xml:space="preserve"> </w:t>
      </w:r>
      <w:r>
        <w:t>623</w:t>
      </w:r>
      <w:r>
        <w:rPr>
          <w:spacing w:val="69"/>
        </w:rPr>
        <w:t xml:space="preserve"> </w:t>
      </w:r>
      <w:r>
        <w:t>Central</w:t>
      </w:r>
      <w:r>
        <w:rPr>
          <w:spacing w:val="16"/>
        </w:rPr>
        <w:t xml:space="preserve"> </w:t>
      </w:r>
      <w:r>
        <w:t>Time</w:t>
      </w:r>
      <w:r>
        <w:rPr>
          <w:spacing w:val="17"/>
        </w:rPr>
        <w:t xml:space="preserve"> </w:t>
      </w:r>
      <w:r>
        <w:t>(US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Canada)</w:t>
      </w:r>
    </w:p>
    <w:tbl>
      <w:tblPr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546"/>
        <w:gridCol w:w="1596"/>
      </w:tblGrid>
      <w:tr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55"/>
              <w:ind w:left="4" w:right="180"/>
              <w:jc w:val="center"/>
              <w:rPr/>
            </w:pPr>
            <w:r>
              <w:rPr>
                <w:w w:val="90"/>
              </w:rPr>
              <w:t>1186</w:t>
            </w:r>
          </w:p>
        </w:tc>
        <w:tc>
          <w:tcPr>
            <w:tcW w:w="1546" w:type="dxa"/>
            <w:tcBorders/>
          </w:tcPr>
          <w:p>
            <w:pPr>
              <w:pStyle w:val="style4098"/>
              <w:spacing w:lineRule="exact" w:line="255"/>
              <w:ind w:left="573"/>
              <w:rPr/>
            </w:pPr>
            <w:r>
              <w:rPr>
                <w:w w:val="115"/>
              </w:rPr>
              <w:t>Atlantic</w:t>
            </w:r>
          </w:p>
        </w:tc>
        <w:tc>
          <w:tcPr>
            <w:tcW w:w="1596" w:type="dxa"/>
            <w:tcBorders/>
          </w:tcPr>
          <w:p>
            <w:pPr>
              <w:pStyle w:val="style4098"/>
              <w:spacing w:lineRule="exact" w:line="255"/>
              <w:ind w:right="48"/>
              <w:jc w:val="right"/>
              <w:rPr/>
            </w:pPr>
            <w:r>
              <w:rPr>
                <w:w w:val="95"/>
              </w:rPr>
              <w:t>Time</w:t>
            </w:r>
            <w:r>
              <w:rPr>
                <w:spacing w:val="36"/>
                <w:w w:val="95"/>
              </w:rPr>
              <w:t xml:space="preserve"> </w:t>
            </w:r>
            <w:r>
              <w:rPr>
                <w:w w:val="95"/>
              </w:rPr>
              <w:t>(Canada)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45"/>
              <w:ind w:left="4" w:right="180"/>
              <w:jc w:val="center"/>
              <w:rPr/>
            </w:pPr>
            <w:r>
              <w:rPr>
                <w:w w:val="90"/>
              </w:rPr>
              <w:t>2425</w:t>
            </w:r>
          </w:p>
        </w:tc>
        <w:tc>
          <w:tcPr>
            <w:tcW w:w="1546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596" w:type="dxa"/>
            <w:tcBorders/>
          </w:tcPr>
          <w:p>
            <w:pPr>
              <w:pStyle w:val="style4098"/>
              <w:spacing w:lineRule="exact" w:line="245"/>
              <w:ind w:right="48"/>
              <w:jc w:val="right"/>
              <w:rPr/>
            </w:pPr>
            <w:r>
              <w:rPr>
                <w:w w:val="104"/>
              </w:rPr>
              <w:t>Brussels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55"/>
              <w:ind w:left="4" w:right="66"/>
              <w:jc w:val="center"/>
              <w:rPr/>
            </w:pPr>
            <w:r>
              <w:rPr>
                <w:w w:val="90"/>
              </w:rPr>
              <w:t>13299</w:t>
            </w:r>
          </w:p>
        </w:tc>
        <w:tc>
          <w:tcPr>
            <w:tcW w:w="1546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596" w:type="dxa"/>
            <w:tcBorders/>
          </w:tcPr>
          <w:p>
            <w:pPr>
              <w:pStyle w:val="style4098"/>
              <w:spacing w:lineRule="exact" w:line="255"/>
              <w:ind w:right="47"/>
              <w:jc w:val="right"/>
              <w:rPr/>
            </w:pPr>
            <w:r>
              <w:rPr>
                <w:w w:val="85"/>
              </w:rPr>
              <w:t>NaN</w:t>
            </w:r>
          </w:p>
        </w:tc>
      </w:tr>
      <w:tr>
        <w:tblPrEx/>
        <w:trPr>
          <w:trHeight w:val="261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55"/>
              <w:ind w:left="4" w:right="180"/>
              <w:jc w:val="center"/>
              <w:rPr/>
            </w:pPr>
            <w:r>
              <w:rPr>
                <w:w w:val="90"/>
              </w:rPr>
              <w:t>7693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style4098"/>
              <w:spacing w:lineRule="exact" w:line="255"/>
              <w:ind w:right="47"/>
              <w:jc w:val="right"/>
              <w:rPr/>
            </w:pPr>
            <w:r>
              <w:rPr>
                <w:w w:val="85"/>
              </w:rPr>
              <w:t>NaN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45"/>
              <w:ind w:left="4" w:right="180"/>
              <w:jc w:val="center"/>
              <w:rPr/>
            </w:pPr>
            <w:r>
              <w:rPr>
                <w:w w:val="90"/>
              </w:rPr>
              <w:t>5148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style4098"/>
              <w:spacing w:lineRule="exact" w:line="245"/>
              <w:ind w:left="1374"/>
              <w:rPr/>
            </w:pPr>
            <w:r>
              <w:rPr>
                <w:w w:val="95"/>
              </w:rPr>
              <w:t>America/Chicago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55"/>
              <w:ind w:left="4" w:right="66"/>
              <w:jc w:val="center"/>
              <w:rPr/>
            </w:pPr>
            <w:r>
              <w:rPr>
                <w:w w:val="90"/>
              </w:rPr>
              <w:t>11135</w:t>
            </w:r>
          </w:p>
        </w:tc>
        <w:tc>
          <w:tcPr>
            <w:tcW w:w="3142" w:type="dxa"/>
            <w:gridSpan w:val="2"/>
            <w:tcBorders/>
          </w:tcPr>
          <w:p>
            <w:pPr>
              <w:pStyle w:val="style4098"/>
              <w:spacing w:lineRule="exact" w:line="255"/>
              <w:ind w:left="114"/>
              <w:rPr/>
            </w:pPr>
            <w:r>
              <w:t>Eastern</w:t>
            </w:r>
            <w:r>
              <w:rPr>
                <w:spacing w:val="9"/>
              </w:rPr>
              <w:t xml:space="preserve"> </w:t>
            </w:r>
            <w:r>
              <w:t>Time</w:t>
            </w:r>
            <w:r>
              <w:rPr>
                <w:spacing w:val="10"/>
              </w:rPr>
              <w:t xml:space="preserve"> </w:t>
            </w:r>
            <w:r>
              <w:t>(US</w:t>
            </w:r>
            <w:r>
              <w:rPr>
                <w:spacing w:val="10"/>
              </w:rPr>
              <w:t xml:space="preserve"> </w:t>
            </w:r>
            <w:r>
              <w:t>&amp;</w:t>
            </w:r>
            <w:r>
              <w:rPr>
                <w:spacing w:val="10"/>
              </w:rPr>
              <w:t xml:space="preserve"> </w:t>
            </w:r>
            <w:r>
              <w:t>Canada)</w:t>
            </w:r>
          </w:p>
        </w:tc>
      </w:tr>
    </w:tbl>
    <w:p>
      <w:pPr>
        <w:pStyle w:val="style66"/>
        <w:spacing w:before="201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133985</wp:posOffset>
                </wp:positionV>
                <wp:extent cx="5944235" cy="248284"/>
                <wp:effectExtent l="0" t="0" r="0" b="0"/>
                <wp:wrapNone/>
                <wp:docPr id="1090" name="组合 1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10"/>
                                </a:lnTo>
                                <a:lnTo>
                                  <a:pt x="25" y="607"/>
                                </a:lnTo>
                                <a:lnTo>
                                  <a:pt x="4" y="1325"/>
                                </a:lnTo>
                                <a:lnTo>
                                  <a:pt x="0" y="2154"/>
                                </a:lnTo>
                                <a:lnTo>
                                  <a:pt x="0" y="19445"/>
                                </a:lnTo>
                                <a:lnTo>
                                  <a:pt x="4" y="20274"/>
                                </a:lnTo>
                                <a:lnTo>
                                  <a:pt x="25" y="21047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1047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445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325"/>
                                </a:lnTo>
                                <a:lnTo>
                                  <a:pt x="21572" y="607"/>
                                </a:lnTo>
                                <a:lnTo>
                                  <a:pt x="21544" y="11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prstGeom prst="rect"/>
                          <a:ln>
                            <a:noFill/>
                          </a:ln>
                        </wps:spPr>
                        <wps:txbx id="1092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describe()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T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90" fillcolor="white" stroked="t" style="position:absolute;margin-left:72.0pt;margin-top:10.55pt;width:468.05pt;height:19.55pt;z-index:33;mso-position-horizontal-relative:page;mso-position-vertical-relative:text;mso-width-relative:page;mso-height-relative:page;mso-wrap-distance-left:0.0pt;mso-wrap-distance-right:0.0pt;visibility:visible;" coordsize="5944235,248285">
                <v:shape id="1091" coordsize="21600,21600" path="m21507,0l90,0l53,110l25,607l4,1325l0,2154l0,19445l4,20274l25,21047l53,21434l90,21600l21507,21600l21544,21434l21572,21047l21593,20274l21600,19445l21600,2154l21593,1325l21572,607l21544,110l21507,0l21507,0l21507,0l21507,0xe" fillcolor="#cfcfcf" stroked="f" style="position:absolute;left:0;top:0;width:5944235;height:24828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92" filled="f" stroked="f" style="position:absolute;left:0;top:0;width:5944235;height:24828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describe()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T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[16]:</w:t>
      </w:r>
    </w:p>
    <w:p>
      <w:pPr>
        <w:pStyle w:val="style66"/>
        <w:tabs>
          <w:tab w:val="left" w:leader="none" w:pos="4306"/>
          <w:tab w:val="left" w:leader="none" w:pos="4535"/>
          <w:tab w:val="left" w:leader="none" w:pos="6253"/>
          <w:tab w:val="left" w:leader="none" w:pos="7971"/>
        </w:tabs>
        <w:spacing w:before="248" w:lineRule="auto" w:line="192"/>
        <w:ind w:left="868" w:right="1619" w:hanging="703"/>
        <w:jc w:val="both"/>
        <w:rPr/>
      </w:pPr>
      <w:r>
        <w:rPr>
          <w:color w:val="d74314"/>
        </w:rPr>
        <w:t>[16]:</w:t>
      </w:r>
      <w:r>
        <w:rPr>
          <w:color w:val="d74314"/>
        </w:rPr>
        <w:tab/>
      </w:r>
      <w:r>
        <w:rPr>
          <w:color w:val="d74314"/>
        </w:rPr>
        <w:tab/>
      </w:r>
      <w:r>
        <w:rPr>
          <w:color w:val="d74314"/>
        </w:rPr>
        <w:tab/>
      </w:r>
      <w:r>
        <w:t>count</w:t>
      </w:r>
      <w:r>
        <w:tab/>
      </w:r>
      <w:r>
        <w:rPr>
          <w:w w:val="95"/>
        </w:rPr>
        <w:t>mean</w:t>
      </w:r>
      <w:r>
        <w:rPr>
          <w:w w:val="95"/>
        </w:rPr>
        <w:tab/>
      </w:r>
      <w:r>
        <w:t>std</w:t>
      </w:r>
      <w:r>
        <w:rPr>
          <w:spacing w:val="1"/>
        </w:rPr>
        <w:t xml:space="preserve"> </w:t>
      </w:r>
      <w:r>
        <w:t>\</w:t>
      </w:r>
      <w:r>
        <w:rPr>
          <w:spacing w:val="-67"/>
        </w:rPr>
        <w:t xml:space="preserve"> </w:t>
      </w:r>
      <w:r>
        <w:t>tweet_id</w:t>
      </w:r>
      <w:r>
        <w:tab/>
      </w:r>
      <w:r>
        <w:rPr>
          <w:w w:val="90"/>
        </w:rPr>
        <w:t>14601.0</w:t>
      </w:r>
      <w:r>
        <w:rPr>
          <w:spacing w:val="54"/>
          <w:w w:val="90"/>
        </w:rPr>
        <w:t xml:space="preserve"> </w:t>
      </w:r>
      <w:r>
        <w:rPr>
          <w:w w:val="90"/>
        </w:rPr>
        <w:t>5.692156e+17</w:t>
      </w:r>
      <w:r>
        <w:rPr>
          <w:spacing w:val="54"/>
          <w:w w:val="90"/>
        </w:rPr>
        <w:t xml:space="preserve"> </w:t>
      </w:r>
      <w:r>
        <w:rPr>
          <w:w w:val="90"/>
        </w:rPr>
        <w:t>7.782706e+14</w:t>
      </w:r>
    </w:p>
    <w:p>
      <w:pPr>
        <w:pStyle w:val="style66"/>
        <w:tabs>
          <w:tab w:val="left" w:leader="none" w:pos="4306"/>
        </w:tabs>
        <w:spacing w:before="1" w:lineRule="auto" w:line="192"/>
        <w:ind w:left="869" w:right="1962"/>
        <w:jc w:val="both"/>
        <w:rPr/>
      </w:pPr>
      <w:r>
        <w:rPr>
          <w:w w:val="95"/>
        </w:rPr>
        <w:t>airline_sentiment_confidence</w:t>
      </w:r>
      <w:r>
        <w:rPr>
          <w:spacing w:val="1"/>
          <w:w w:val="95"/>
        </w:rPr>
        <w:t xml:space="preserve"> </w:t>
      </w:r>
      <w:r>
        <w:rPr>
          <w:w w:val="95"/>
        </w:rPr>
        <w:t>14601.0</w:t>
      </w:r>
      <w:r>
        <w:rPr>
          <w:spacing w:val="1"/>
          <w:w w:val="95"/>
        </w:rPr>
        <w:t xml:space="preserve"> </w:t>
      </w:r>
      <w:r>
        <w:rPr>
          <w:w w:val="95"/>
        </w:rPr>
        <w:t>8.999022e-01</w:t>
      </w:r>
      <w:r>
        <w:rPr>
          <w:spacing w:val="1"/>
          <w:w w:val="95"/>
        </w:rPr>
        <w:t xml:space="preserve"> </w:t>
      </w:r>
      <w:r>
        <w:rPr>
          <w:w w:val="95"/>
        </w:rPr>
        <w:t>1.629654e-01</w:t>
      </w:r>
      <w:r>
        <w:rPr>
          <w:spacing w:val="-64"/>
          <w:w w:val="95"/>
        </w:rPr>
        <w:t xml:space="preserve"> </w:t>
      </w:r>
      <w:r>
        <w:rPr>
          <w:w w:val="95"/>
        </w:rPr>
        <w:t>negativereason_confidence</w:t>
      </w:r>
      <w:r>
        <w:rPr>
          <w:spacing w:val="1"/>
          <w:w w:val="95"/>
        </w:rPr>
        <w:t xml:space="preserve"> </w:t>
      </w:r>
      <w:r>
        <w:rPr>
          <w:w w:val="95"/>
        </w:rPr>
        <w:t>10501.0</w:t>
      </w:r>
      <w:r>
        <w:rPr>
          <w:spacing w:val="1"/>
          <w:w w:val="95"/>
        </w:rPr>
        <w:t xml:space="preserve"> </w:t>
      </w:r>
      <w:r>
        <w:rPr>
          <w:w w:val="95"/>
        </w:rPr>
        <w:t>6.375749e-01</w:t>
      </w:r>
      <w:r>
        <w:rPr>
          <w:spacing w:val="1"/>
          <w:w w:val="95"/>
        </w:rPr>
        <w:t xml:space="preserve"> </w:t>
      </w:r>
      <w:r>
        <w:rPr>
          <w:w w:val="95"/>
        </w:rPr>
        <w:t>3.303735e-01</w:t>
      </w:r>
      <w:r>
        <w:rPr>
          <w:spacing w:val="1"/>
          <w:w w:val="95"/>
        </w:rPr>
        <w:t xml:space="preserve"> </w:t>
      </w:r>
      <w:r>
        <w:t>retweet_count</w:t>
      </w:r>
      <w:r>
        <w:tab/>
      </w:r>
      <w:r>
        <w:rPr>
          <w:w w:val="90"/>
        </w:rPr>
        <w:t>14601.0</w:t>
      </w:r>
      <w:r>
        <w:rPr>
          <w:spacing w:val="105"/>
        </w:rPr>
        <w:t xml:space="preserve"> </w:t>
      </w:r>
      <w:r>
        <w:rPr>
          <w:w w:val="90"/>
        </w:rPr>
        <w:t>8.280255e-02</w:t>
      </w:r>
      <w:r>
        <w:rPr>
          <w:spacing w:val="105"/>
        </w:rPr>
        <w:t xml:space="preserve"> </w:t>
      </w:r>
      <w:r>
        <w:rPr>
          <w:w w:val="90"/>
        </w:rPr>
        <w:t>7.467231e-01</w:t>
      </w:r>
    </w:p>
    <w:p>
      <w:pPr>
        <w:pStyle w:val="style66"/>
        <w:tabs>
          <w:tab w:val="left" w:leader="none" w:pos="6940"/>
          <w:tab w:val="left" w:leader="none" w:pos="8544"/>
        </w:tabs>
        <w:spacing w:before="224" w:lineRule="exact" w:line="305"/>
        <w:ind w:left="5337"/>
        <w:jc w:val="both"/>
        <w:rPr/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50%</w:t>
      </w:r>
      <w:r>
        <w:rPr>
          <w:spacing w:val="55"/>
          <w:w w:val="95"/>
        </w:rPr>
        <w:t xml:space="preserve"> </w:t>
      </w:r>
      <w:r>
        <w:rPr>
          <w:w w:val="95"/>
        </w:rPr>
        <w:t>\</w:t>
      </w:r>
    </w:p>
    <w:p>
      <w:pPr>
        <w:pStyle w:val="style66"/>
        <w:tabs>
          <w:tab w:val="left" w:leader="none" w:pos="4306"/>
        </w:tabs>
        <w:spacing w:lineRule="exact" w:line="271"/>
        <w:ind w:left="869"/>
        <w:jc w:val="both"/>
        <w:rPr/>
      </w:pPr>
      <w:r>
        <w:t>tweet_id</w:t>
      </w:r>
      <w:r>
        <w:tab/>
      </w:r>
      <w:r>
        <w:rPr>
          <w:w w:val="85"/>
        </w:rPr>
        <w:t>5.675883e+17</w:t>
      </w:r>
      <w:r>
        <w:rPr>
          <w:spacing w:val="156"/>
        </w:rPr>
        <w:t xml:space="preserve"> </w:t>
      </w:r>
      <w:r>
        <w:rPr>
          <w:w w:val="85"/>
        </w:rPr>
        <w:t>5.685581e+17</w:t>
      </w:r>
      <w:r>
        <w:rPr>
          <w:spacing w:val="157"/>
        </w:rPr>
        <w:t xml:space="preserve"> </w:t>
      </w:r>
      <w:r>
        <w:rPr>
          <w:w w:val="85"/>
        </w:rPr>
        <w:t>5.694720e+17</w:t>
      </w:r>
    </w:p>
    <w:p>
      <w:pPr>
        <w:pStyle w:val="style66"/>
        <w:tabs>
          <w:tab w:val="left" w:leader="none" w:pos="4306"/>
        </w:tabs>
        <w:spacing w:before="15" w:lineRule="auto" w:line="192"/>
        <w:ind w:left="869" w:right="1390"/>
        <w:jc w:val="both"/>
        <w:rPr/>
      </w:pPr>
      <w:r>
        <w:rPr>
          <w:w w:val="95"/>
        </w:rPr>
        <w:t>airline_sentiment_confidence</w:t>
      </w:r>
      <w:r>
        <w:rPr>
          <w:spacing w:val="1"/>
          <w:w w:val="95"/>
        </w:rPr>
        <w:t xml:space="preserve"> </w:t>
      </w:r>
      <w:r>
        <w:rPr>
          <w:w w:val="95"/>
        </w:rPr>
        <w:t>3.350000e-01</w:t>
      </w:r>
      <w:r>
        <w:rPr>
          <w:spacing w:val="1"/>
          <w:w w:val="95"/>
        </w:rPr>
        <w:t xml:space="preserve"> </w:t>
      </w:r>
      <w:r>
        <w:rPr>
          <w:w w:val="95"/>
        </w:rPr>
        <w:t>6.923000e-01</w:t>
      </w:r>
      <w:r>
        <w:rPr>
          <w:spacing w:val="1"/>
          <w:w w:val="95"/>
        </w:rPr>
        <w:t xml:space="preserve"> </w:t>
      </w:r>
      <w:r>
        <w:rPr>
          <w:w w:val="95"/>
        </w:rPr>
        <w:t>1.000000e+00</w:t>
      </w:r>
      <w:r>
        <w:rPr>
          <w:spacing w:val="1"/>
          <w:w w:val="95"/>
        </w:rPr>
        <w:t xml:space="preserve"> </w:t>
      </w:r>
      <w:r>
        <w:rPr>
          <w:w w:val="95"/>
        </w:rPr>
        <w:t>negativereason_confidence</w:t>
      </w:r>
      <w:r>
        <w:rPr>
          <w:spacing w:val="1"/>
          <w:w w:val="95"/>
        </w:rPr>
        <w:t xml:space="preserve"> </w:t>
      </w:r>
      <w:r>
        <w:rPr>
          <w:w w:val="95"/>
        </w:rPr>
        <w:t>0.000000e+00</w:t>
      </w:r>
      <w:r>
        <w:rPr>
          <w:spacing w:val="1"/>
          <w:w w:val="95"/>
        </w:rPr>
        <w:t xml:space="preserve"> </w:t>
      </w:r>
      <w:r>
        <w:rPr>
          <w:w w:val="95"/>
        </w:rPr>
        <w:t>3.605000e-01</w:t>
      </w:r>
      <w:r>
        <w:rPr>
          <w:spacing w:val="1"/>
          <w:w w:val="95"/>
        </w:rPr>
        <w:t xml:space="preserve"> </w:t>
      </w:r>
      <w:r>
        <w:rPr>
          <w:w w:val="95"/>
        </w:rPr>
        <w:t>6.705000e-01</w:t>
      </w:r>
      <w:r>
        <w:rPr>
          <w:spacing w:val="1"/>
          <w:w w:val="95"/>
        </w:rPr>
        <w:t xml:space="preserve"> </w:t>
      </w:r>
      <w:r>
        <w:t>retweet_count</w:t>
      </w:r>
      <w:r>
        <w:tab/>
      </w:r>
      <w:r>
        <w:rPr>
          <w:w w:val="85"/>
        </w:rPr>
        <w:t>0.000000e+00</w:t>
      </w:r>
      <w:r>
        <w:rPr>
          <w:spacing w:val="148"/>
        </w:rPr>
        <w:t xml:space="preserve"> </w:t>
      </w:r>
      <w:r>
        <w:rPr>
          <w:w w:val="85"/>
        </w:rPr>
        <w:t>0.000000e+00</w:t>
      </w:r>
      <w:r>
        <w:rPr>
          <w:spacing w:val="148"/>
        </w:rPr>
        <w:t xml:space="preserve"> </w:t>
      </w:r>
      <w:r>
        <w:rPr>
          <w:w w:val="85"/>
        </w:rPr>
        <w:t>0.000000e+00</w:t>
      </w:r>
    </w:p>
    <w:p>
      <w:pPr>
        <w:pStyle w:val="style66"/>
        <w:tabs>
          <w:tab w:val="left" w:leader="none" w:pos="6940"/>
        </w:tabs>
        <w:spacing w:before="224"/>
        <w:ind w:left="5337"/>
        <w:jc w:val="both"/>
        <w:rPr/>
      </w:pPr>
      <w:r>
        <w:rPr>
          <w:w w:val="90"/>
        </w:rPr>
        <w:t>75%</w:t>
      </w:r>
      <w:r>
        <w:rPr>
          <w:w w:val="90"/>
        </w:rPr>
        <w:tab/>
      </w:r>
      <w:r>
        <w:rPr>
          <w:w w:val="90"/>
        </w:rPr>
        <w:t>max</w:t>
      </w:r>
    </w:p>
    <w:p>
      <w:pPr>
        <w:pStyle w:val="style0"/>
        <w:jc w:val="both"/>
        <w:rPr/>
        <w:sectPr>
          <w:pgSz w:w="12240" w:h="15840" w:orient="portrait"/>
          <w:pgMar w:top="14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tbl>
      <w:tblPr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2"/>
        <w:gridCol w:w="1604"/>
        <w:gridCol w:w="1539"/>
      </w:tblGrid>
      <w:tr>
        <w:trPr>
          <w:trHeight w:val="280" w:hRule="atLeast"/>
          <w:jc w:val="left"/>
        </w:trPr>
        <w:tc>
          <w:tcPr>
            <w:tcW w:w="3372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104"/>
              </w:rPr>
              <w:t>tweet_id</w:t>
            </w:r>
          </w:p>
        </w:tc>
        <w:tc>
          <w:tcPr>
            <w:tcW w:w="1604" w:type="dxa"/>
            <w:tcBorders/>
          </w:tcPr>
          <w:p>
            <w:pPr>
              <w:pStyle w:val="style4098"/>
              <w:spacing w:lineRule="exact" w:line="261"/>
              <w:ind w:right="113"/>
              <w:jc w:val="right"/>
              <w:rPr/>
            </w:pPr>
            <w:r>
              <w:rPr>
                <w:w w:val="85"/>
              </w:rPr>
              <w:t>5.698884e+17</w:t>
            </w:r>
          </w:p>
        </w:tc>
        <w:tc>
          <w:tcPr>
            <w:tcW w:w="1539" w:type="dxa"/>
            <w:tcBorders/>
          </w:tcPr>
          <w:p>
            <w:pPr>
              <w:pStyle w:val="style4098"/>
              <w:spacing w:lineRule="exact" w:line="261"/>
              <w:ind w:right="48"/>
              <w:jc w:val="right"/>
              <w:rPr/>
            </w:pPr>
            <w:r>
              <w:rPr>
                <w:w w:val="85"/>
              </w:rPr>
              <w:t>5.703106e+17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372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104"/>
              </w:rPr>
              <w:t>airline_sentiment_confidence</w:t>
            </w:r>
          </w:p>
        </w:tc>
        <w:tc>
          <w:tcPr>
            <w:tcW w:w="1604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rPr>
                <w:w w:val="85"/>
              </w:rPr>
              <w:t>1.000000e+00</w:t>
            </w:r>
          </w:p>
        </w:tc>
        <w:tc>
          <w:tcPr>
            <w:tcW w:w="1539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5"/>
              </w:rPr>
              <w:t>1.000000e+00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372" w:type="dxa"/>
            <w:tcBorders/>
          </w:tcPr>
          <w:p>
            <w:pPr>
              <w:pStyle w:val="style4098"/>
              <w:ind w:left="50"/>
              <w:rPr/>
            </w:pPr>
            <w:r>
              <w:t>negativereason_confidence</w:t>
            </w:r>
          </w:p>
        </w:tc>
        <w:tc>
          <w:tcPr>
            <w:tcW w:w="1604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rPr>
                <w:w w:val="85"/>
              </w:rPr>
              <w:t>1.000000e+00</w:t>
            </w:r>
          </w:p>
        </w:tc>
        <w:tc>
          <w:tcPr>
            <w:tcW w:w="1539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5"/>
              </w:rPr>
              <w:t>1.000000e+00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3372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t>retweet_count</w:t>
            </w:r>
          </w:p>
        </w:tc>
        <w:tc>
          <w:tcPr>
            <w:tcW w:w="1604" w:type="dxa"/>
            <w:tcBorders/>
          </w:tcPr>
          <w:p>
            <w:pPr>
              <w:pStyle w:val="style4098"/>
              <w:spacing w:lineRule="exact" w:line="261"/>
              <w:ind w:right="113"/>
              <w:jc w:val="right"/>
              <w:rPr/>
            </w:pPr>
            <w:r>
              <w:rPr>
                <w:w w:val="85"/>
              </w:rPr>
              <w:t>0.000000e+00</w:t>
            </w:r>
          </w:p>
        </w:tc>
        <w:tc>
          <w:tcPr>
            <w:tcW w:w="1539" w:type="dxa"/>
            <w:tcBorders/>
          </w:tcPr>
          <w:p>
            <w:pPr>
              <w:pStyle w:val="style4098"/>
              <w:spacing w:lineRule="exact" w:line="261"/>
              <w:ind w:right="48"/>
              <w:jc w:val="right"/>
              <w:rPr/>
            </w:pPr>
            <w:r>
              <w:rPr>
                <w:w w:val="85"/>
              </w:rPr>
              <w:t>4.400000e+01</w:t>
            </w:r>
          </w:p>
        </w:tc>
      </w:tr>
    </w:tbl>
    <w:p>
      <w:pPr>
        <w:pStyle w:val="style66"/>
        <w:spacing w:before="13"/>
        <w:rPr>
          <w:sz w:val="9"/>
        </w:rPr>
      </w:pPr>
    </w:p>
    <w:p>
      <w:pPr>
        <w:pStyle w:val="style66"/>
        <w:spacing w:before="8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249555"/>
                <wp:effectExtent l="0" t="0" r="0" b="0"/>
                <wp:wrapNone/>
                <wp:docPr id="1093" name="组合 18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9555"/>
                          <a:chOff x="0" y="0"/>
                          <a:chExt cx="5944235" cy="24955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09"/>
                                </a:lnTo>
                                <a:lnTo>
                                  <a:pt x="25" y="659"/>
                                </a:lnTo>
                                <a:lnTo>
                                  <a:pt x="4" y="1264"/>
                                </a:lnTo>
                                <a:lnTo>
                                  <a:pt x="0" y="2143"/>
                                </a:lnTo>
                                <a:lnTo>
                                  <a:pt x="0" y="19346"/>
                                </a:lnTo>
                                <a:lnTo>
                                  <a:pt x="4" y="20170"/>
                                </a:lnTo>
                                <a:lnTo>
                                  <a:pt x="25" y="20885"/>
                                </a:lnTo>
                                <a:lnTo>
                                  <a:pt x="53" y="21325"/>
                                </a:lnTo>
                                <a:lnTo>
                                  <a:pt x="90" y="21599"/>
                                </a:lnTo>
                                <a:lnTo>
                                  <a:pt x="21507" y="21599"/>
                                </a:lnTo>
                                <a:lnTo>
                                  <a:pt x="21544" y="21325"/>
                                </a:lnTo>
                                <a:lnTo>
                                  <a:pt x="21572" y="20885"/>
                                </a:lnTo>
                                <a:lnTo>
                                  <a:pt x="21593" y="20170"/>
                                </a:lnTo>
                                <a:lnTo>
                                  <a:pt x="21600" y="19346"/>
                                </a:lnTo>
                                <a:lnTo>
                                  <a:pt x="21600" y="2143"/>
                                </a:lnTo>
                                <a:lnTo>
                                  <a:pt x="21593" y="1264"/>
                                </a:lnTo>
                                <a:lnTo>
                                  <a:pt x="21572" y="659"/>
                                </a:lnTo>
                                <a:lnTo>
                                  <a:pt x="21544" y="109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prstGeom prst="rect"/>
                          <a:ln>
                            <a:noFill/>
                          </a:ln>
                        </wps:spPr>
                        <wps:txbx id="1095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nunique()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93" fillcolor="white" stroked="t" style="position:absolute;margin-left:72.0pt;margin-top:4.5pt;width:468.05pt;height:19.65pt;z-index:35;mso-position-horizontal-relative:page;mso-position-vertical-relative:text;mso-width-relative:page;mso-height-relative:page;mso-wrap-distance-left:0.0pt;mso-wrap-distance-right:0.0pt;visibility:visible;" coordsize="5944235,249555">
                <v:shape id="1094" coordsize="21600,21600" path="m21507,0l90,0l53,109l25,659l4,1264l0,2143l0,19346l4,20170l25,20885l53,21325l90,21599l21507,21599l21544,21325l21572,20885l21593,20170l21600,19346l21600,2143l21593,1264l21572,659l21544,109l21507,0l21507,0l21507,0l21507,0xe" fillcolor="#cfcfcf" stroked="f" style="position:absolute;left:0;top:0;width:5944235;height:24955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95" filled="f" stroked="f" style="position:absolute;left:0;top:0;width:5944235;height:24955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nunique()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[17]:</w:t>
      </w:r>
    </w:p>
    <w:p>
      <w:pPr>
        <w:pStyle w:val="style66"/>
        <w:spacing w:before="4"/>
        <w:rPr>
          <w:sz w:val="14"/>
        </w:rPr>
      </w:pPr>
    </w:p>
    <w:tbl>
      <w:tblPr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3501"/>
        <w:gridCol w:w="852"/>
      </w:tblGrid>
      <w:tr>
        <w:trPr>
          <w:trHeight w:val="28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color w:val="d74314"/>
                <w:w w:val="115"/>
              </w:rPr>
              <w:t>[17]:</w:t>
            </w:r>
          </w:p>
        </w:tc>
        <w:tc>
          <w:tcPr>
            <w:tcW w:w="3501" w:type="dxa"/>
            <w:tcBorders/>
          </w:tcPr>
          <w:p>
            <w:pPr>
              <w:pStyle w:val="style4098"/>
              <w:spacing w:lineRule="exact" w:line="261"/>
              <w:ind w:left="65"/>
              <w:rPr/>
            </w:pPr>
            <w:r>
              <w:rPr>
                <w:w w:val="104"/>
              </w:rPr>
              <w:t>tweet_id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spacing w:lineRule="exact" w:line="261"/>
              <w:ind w:right="47"/>
              <w:jc w:val="right"/>
              <w:rPr/>
            </w:pPr>
            <w:r>
              <w:rPr>
                <w:w w:val="90"/>
              </w:rPr>
              <w:t>14485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rPr>
                <w:w w:val="104"/>
              </w:rPr>
              <w:t>airline_sentiment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82"/>
              </w:rPr>
              <w:t>3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rPr>
                <w:w w:val="104"/>
              </w:rPr>
              <w:t>airline_sentiment_confidence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0"/>
              </w:rPr>
              <w:t>1023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t>negativereason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0"/>
              </w:rPr>
              <w:t>10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t>negativereason_confidence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0"/>
              </w:rPr>
              <w:t>1410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rPr>
                <w:w w:val="120"/>
              </w:rPr>
              <w:t>airline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82"/>
              </w:rPr>
              <w:t>6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rPr>
                <w:w w:val="90"/>
              </w:rPr>
              <w:t>name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0"/>
              </w:rPr>
              <w:t>7701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t>retweet_count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0"/>
              </w:rPr>
              <w:t>18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rPr>
                <w:w w:val="110"/>
              </w:rPr>
              <w:t>text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0"/>
              </w:rPr>
              <w:t>14427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t>tweet_created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0"/>
              </w:rPr>
              <w:t>14247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rPr>
                <w:w w:val="104"/>
              </w:rPr>
              <w:t>tweet_location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0"/>
              </w:rPr>
              <w:t>3081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ind w:left="65"/>
              <w:rPr/>
            </w:pPr>
            <w:r>
              <w:t>user_timezone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ind w:right="47"/>
              <w:jc w:val="right"/>
              <w:rPr/>
            </w:pPr>
            <w:r>
              <w:rPr>
                <w:w w:val="90"/>
              </w:rPr>
              <w:t>85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68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3501" w:type="dxa"/>
            <w:tcBorders/>
          </w:tcPr>
          <w:p>
            <w:pPr>
              <w:pStyle w:val="style4098"/>
              <w:spacing w:lineRule="exact" w:line="261"/>
              <w:ind w:left="65"/>
              <w:rPr/>
            </w:pPr>
            <w:r>
              <w:rPr>
                <w:w w:val="104"/>
              </w:rPr>
              <w:t>dtype:</w:t>
            </w:r>
            <w:r>
              <w:rPr>
                <w:spacing w:val="23"/>
                <w:w w:val="104"/>
              </w:rPr>
              <w:t xml:space="preserve"> </w:t>
            </w:r>
            <w:r>
              <w:rPr>
                <w:w w:val="104"/>
              </w:rPr>
              <w:t>int64</w:t>
            </w:r>
          </w:p>
        </w:tc>
        <w:tc>
          <w:tcPr>
            <w:tcW w:w="852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pStyle w:val="style66"/>
        <w:spacing w:before="227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150494</wp:posOffset>
                </wp:positionV>
                <wp:extent cx="5944235" cy="249555"/>
                <wp:effectExtent l="0" t="0" r="0" b="0"/>
                <wp:wrapNone/>
                <wp:docPr id="1096" name="组合 19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9555"/>
                          <a:chOff x="0" y="0"/>
                          <a:chExt cx="5944235" cy="24955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09"/>
                                </a:lnTo>
                                <a:lnTo>
                                  <a:pt x="25" y="604"/>
                                </a:lnTo>
                                <a:lnTo>
                                  <a:pt x="4" y="1264"/>
                                </a:lnTo>
                                <a:lnTo>
                                  <a:pt x="0" y="2143"/>
                                </a:lnTo>
                                <a:lnTo>
                                  <a:pt x="0" y="19291"/>
                                </a:lnTo>
                                <a:lnTo>
                                  <a:pt x="4" y="20170"/>
                                </a:lnTo>
                                <a:lnTo>
                                  <a:pt x="25" y="20885"/>
                                </a:lnTo>
                                <a:lnTo>
                                  <a:pt x="53" y="21325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325"/>
                                </a:lnTo>
                                <a:lnTo>
                                  <a:pt x="21572" y="20885"/>
                                </a:lnTo>
                                <a:lnTo>
                                  <a:pt x="21593" y="20170"/>
                                </a:lnTo>
                                <a:lnTo>
                                  <a:pt x="21600" y="19291"/>
                                </a:lnTo>
                                <a:lnTo>
                                  <a:pt x="21600" y="2143"/>
                                </a:lnTo>
                                <a:lnTo>
                                  <a:pt x="21593" y="1264"/>
                                </a:lnTo>
                                <a:lnTo>
                                  <a:pt x="21572" y="604"/>
                                </a:lnTo>
                                <a:lnTo>
                                  <a:pt x="21544" y="109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prstGeom prst="rect"/>
                          <a:ln>
                            <a:noFill/>
                          </a:ln>
                        </wps:spPr>
                        <wps:txbx id="1098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ax</w:t>
                              </w:r>
                              <w:r>
                                <w:rPr>
                                  <w:spacing w:val="4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countplot(x</w:t>
                              </w:r>
                              <w:r>
                                <w:rPr>
                                  <w:spacing w:val="4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hd w:val="clear" w:color="auto" w:fill="f7f7f7"/>
                                </w:rPr>
                                <w:t>"negativereason_confidence"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spacing w:val="4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data</w:t>
                              </w:r>
                              <w:r>
                                <w:rPr>
                                  <w:spacing w:val="4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df)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96" fillcolor="white" stroked="t" style="position:absolute;margin-left:72.0pt;margin-top:11.85pt;width:468.05pt;height:19.65pt;z-index:36;mso-position-horizontal-relative:page;mso-position-vertical-relative:text;mso-width-relative:page;mso-height-relative:page;mso-wrap-distance-left:0.0pt;mso-wrap-distance-right:0.0pt;visibility:visible;" coordsize="5944235,249555">
                <v:shape id="1097" coordsize="21600,21600" path="m21507,0l90,0l53,109l25,604l4,1264l0,2143l0,19291l4,20170l25,20885l53,21325l90,21600l21507,21600l21544,21325l21572,20885l21593,20170l21600,19291l21600,2143l21593,1264l21572,604l21544,109l21507,0l21507,0l21507,0l21507,0xe" fillcolor="#cfcfcf" stroked="f" style="position:absolute;left:0;top:0;width:5944235;height:24955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098" filled="f" stroked="f" style="position:absolute;left:0;top:0;width:5944235;height:24955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ax</w:t>
                        </w:r>
                        <w:r>
                          <w:rPr>
                            <w:spacing w:val="4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4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sns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countplot(x</w:t>
                        </w:r>
                        <w:r>
                          <w:rPr>
                            <w:spacing w:val="4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4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hd w:val="clear" w:color="auto" w:fill="f7f7f7"/>
                          </w:rPr>
                          <w:t>"negativereason_confidence"</w:t>
                        </w:r>
                        <w:r>
                          <w:rPr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spacing w:val="4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data</w:t>
                        </w:r>
                        <w:r>
                          <w:rPr>
                            <w:spacing w:val="4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4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df)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[18]:</w:t>
      </w:r>
    </w:p>
    <w:p>
      <w:pPr>
        <w:pStyle w:val="style66"/>
        <w:spacing w:before="6"/>
        <w:rPr>
          <w:sz w:val="19"/>
        </w:rPr>
      </w:pPr>
      <w:r>
        <w:rPr/>
        <w:drawing>
          <wp:anchor distT="0" distB="0" distL="0" distR="0" simplePos="false" relativeHeight="34" behindDoc="true" locked="false" layoutInCell="true" allowOverlap="true">
            <wp:simplePos x="0" y="0"/>
            <wp:positionH relativeFrom="page">
              <wp:posOffset>1302300</wp:posOffset>
            </wp:positionH>
            <wp:positionV relativeFrom="paragraph">
              <wp:posOffset>213988</wp:posOffset>
            </wp:positionV>
            <wp:extent cx="5127878" cy="3399470"/>
            <wp:effectExtent l="0" t="0" r="0" b="0"/>
            <wp:wrapTopAndBottom/>
            <wp:docPr id="1099" name="图片 19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7878" cy="3399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9"/>
        </w:rPr>
        <w:sectPr>
          <w:pgSz w:w="12240" w:h="15840" w:orient="portrait"/>
          <w:pgMar w:top="14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spacing w:before="7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50799</wp:posOffset>
                </wp:positionV>
                <wp:extent cx="5944235" cy="422276"/>
                <wp:effectExtent l="0" t="0" r="0" b="0"/>
                <wp:wrapNone/>
                <wp:docPr id="1100" name="组合 20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2276"/>
                          <a:chOff x="0" y="0"/>
                          <a:chExt cx="5944235" cy="422276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22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58"/>
                                </a:lnTo>
                                <a:lnTo>
                                  <a:pt x="4" y="781"/>
                                </a:lnTo>
                                <a:lnTo>
                                  <a:pt x="0" y="1303"/>
                                </a:lnTo>
                                <a:lnTo>
                                  <a:pt x="0" y="20296"/>
                                </a:lnTo>
                                <a:lnTo>
                                  <a:pt x="4" y="20818"/>
                                </a:lnTo>
                                <a:lnTo>
                                  <a:pt x="25" y="21241"/>
                                </a:lnTo>
                                <a:lnTo>
                                  <a:pt x="53" y="21502"/>
                                </a:lnTo>
                                <a:lnTo>
                                  <a:pt x="90" y="21599"/>
                                </a:lnTo>
                                <a:lnTo>
                                  <a:pt x="21507" y="21599"/>
                                </a:lnTo>
                                <a:lnTo>
                                  <a:pt x="21544" y="21502"/>
                                </a:lnTo>
                                <a:lnTo>
                                  <a:pt x="21572" y="21241"/>
                                </a:lnTo>
                                <a:lnTo>
                                  <a:pt x="21593" y="20818"/>
                                </a:lnTo>
                                <a:lnTo>
                                  <a:pt x="21600" y="20296"/>
                                </a:lnTo>
                                <a:lnTo>
                                  <a:pt x="21600" y="1303"/>
                                </a:lnTo>
                                <a:lnTo>
                                  <a:pt x="21593" y="781"/>
                                </a:lnTo>
                                <a:lnTo>
                                  <a:pt x="21572" y="358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3355"/>
                            <a:ext cx="5918835" cy="39620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242"/>
                                </a:lnTo>
                                <a:lnTo>
                                  <a:pt x="0" y="20871"/>
                                </a:lnTo>
                                <a:lnTo>
                                  <a:pt x="0" y="21287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287"/>
                                </a:lnTo>
                                <a:lnTo>
                                  <a:pt x="21600" y="242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3355"/>
                            <a:ext cx="5918835" cy="396201"/>
                          </a:xfrm>
                          <a:prstGeom prst="rect"/>
                          <a:ln>
                            <a:noFill/>
                          </a:ln>
                        </wps:spPr>
                        <wps:txbx id="1103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 xml:space="preserve">figure(figsize </w:t>
                              </w:r>
                              <w:r>
                                <w:rPr>
                                  <w:spacing w:val="1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10</w:t>
                              </w:r>
                              <w:r>
                                <w:rPr>
                                  <w:w w:val="104"/>
                                </w:rPr>
                                <w:t xml:space="preserve">, </w:t>
                              </w:r>
                              <w:r>
                                <w:rPr>
                                  <w:spacing w:val="1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10</w:t>
                              </w:r>
                              <w:r>
                                <w:rPr>
                                  <w:w w:val="104"/>
                                </w:rPr>
                                <w:t>))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05"/>
                                <w:ind w:left="59"/>
                                <w:rPr/>
                              </w:pPr>
                              <w:r>
                                <w:t>ax</w:t>
                              </w:r>
                              <w:r>
                                <w:rPr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countplot(x</w:t>
                              </w:r>
                              <w:r>
                                <w:rPr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"airline"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data</w:t>
                              </w:r>
                              <w:r>
                                <w:rPr>
                                  <w:spacing w:val="1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df)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00" fillcolor="white" stroked="t" style="position:absolute;margin-left:72.0pt;margin-top:4.0pt;width:468.05pt;height:33.25pt;z-index:38;mso-position-horizontal-relative:page;mso-position-vertical-relative:text;mso-width-relative:page;mso-height-relative:page;mso-wrap-distance-left:0.0pt;mso-wrap-distance-right:0.0pt;visibility:visible;" coordsize="5944235,422276">
                <v:shape id="1101" coordsize="21600,21600" path="m21507,0l90,0l53,65l25,358l4,781l0,1303l0,20296l4,20818l25,21241l53,21502l90,21599l21507,21599l21544,21502l21572,21241l21593,20818l21600,20296l21600,1303l21593,781l21572,358l21544,65l21507,0l21507,0l21507,0l21507,0xe" fillcolor="#cfcfcf" stroked="f" style="position:absolute;left:0;top:0;width:5944235;height:422276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102" coordsize="21600,21600" path="m21572,0l16,0l0,242l0,20871l0,21287l16,21600l21572,21600l21600,21287l21600,242l21572,0l21572,0l21572,0l21572,0xe" fillcolor="#f7f7f7" stroked="f" style="position:absolute;left:11430;top:13355;width:5918835;height:396201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03" filled="f" stroked="f" style="position:absolute;left:11430;top:13355;width:5918835;height:396201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rPr>
                            <w:w w:val="104"/>
                          </w:rPr>
                          <w:t>plt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 xml:space="preserve">figure(figsize </w:t>
                        </w:r>
                        <w:r>
                          <w:rPr>
                            <w:spacing w:val="18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96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(</w:t>
                        </w:r>
                        <w:r>
                          <w:rPr>
                            <w:color w:val="666666"/>
                            <w:w w:val="104"/>
                          </w:rPr>
                          <w:t>10</w:t>
                        </w:r>
                        <w:r>
                          <w:rPr>
                            <w:w w:val="104"/>
                          </w:rPr>
                          <w:t xml:space="preserve">, </w:t>
                        </w:r>
                        <w:r>
                          <w:rPr>
                            <w:spacing w:val="18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4"/>
                          </w:rPr>
                          <w:t>10</w:t>
                        </w:r>
                        <w:r>
                          <w:rPr>
                            <w:w w:val="104"/>
                          </w:rPr>
                          <w:t>))</w:t>
                        </w:r>
                      </w:p>
                      <w:p>
                        <w:pPr>
                          <w:pStyle w:val="style0"/>
                          <w:spacing w:lineRule="exact" w:line="305"/>
                          <w:ind w:left="59"/>
                          <w:rPr/>
                        </w:pPr>
                        <w:r>
                          <w:t>ax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sns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countplot(x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"airline"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data</w:t>
                        </w:r>
                        <w:r>
                          <w:rPr>
                            <w:spacing w:val="1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df)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[19]: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6"/>
        </w:rPr>
      </w:pPr>
      <w:r>
        <w:rPr/>
        <w:drawing>
          <wp:anchor distT="0" distB="0" distL="0" distR="0" simplePos="false" relativeHeight="37" behindDoc="true" locked="false" layoutInCell="true" allowOverlap="true">
            <wp:simplePos x="0" y="0"/>
            <wp:positionH relativeFrom="page">
              <wp:posOffset>1280092</wp:posOffset>
            </wp:positionH>
            <wp:positionV relativeFrom="paragraph">
              <wp:posOffset>184802</wp:posOffset>
            </wp:positionV>
            <wp:extent cx="5206841" cy="5027295"/>
            <wp:effectExtent l="0" t="0" r="0" b="0"/>
            <wp:wrapTopAndBottom/>
            <wp:docPr id="1104" name="图片 2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6841" cy="50272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17"/>
        </w:rPr>
      </w:pPr>
    </w:p>
    <w:p>
      <w:pPr>
        <w:pStyle w:val="style66"/>
        <w:spacing w:before="86"/>
        <w:ind w:left="167"/>
        <w:rPr/>
      </w:pPr>
      <w:r>
        <w:rPr/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73660</wp:posOffset>
                </wp:positionV>
                <wp:extent cx="5918834" cy="1943100"/>
                <wp:effectExtent l="0" t="0" r="0" b="0"/>
                <wp:wrapNone/>
                <wp:docPr id="1105" name="矩形 2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1943100"/>
                        </a:xfrm>
                        <a:prstGeom prst="rect"/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spacing w:before="34" w:lineRule="auto" w:line="206"/>
                              <w:ind w:left="59" w:right="1923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0"/>
                              </w:rPr>
                              <w:t>plotly.graph_objects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w w:val="110"/>
                              </w:rPr>
                              <w:t>go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ff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crosstab_sentiments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82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crosstab(df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25"/>
                              </w:rPr>
                              <w:t>airline,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4"/>
                              </w:rPr>
                              <w:t>df</w:t>
                            </w:r>
                            <w:r>
                              <w:rPr>
                                <w:color w:val="666666"/>
                                <w:spacing w:val="-1"/>
                                <w:w w:val="164"/>
                              </w:rPr>
                              <w:t>.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negativereason)</w:t>
                            </w:r>
                            <w:r>
                              <w:rPr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89"/>
                              </w:rPr>
                              <w:t>companies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  <w:w w:val="142"/>
                              </w:rPr>
                              <w:t>list</w:t>
                            </w:r>
                            <w:r>
                              <w:rPr>
                                <w:w w:val="101"/>
                              </w:rPr>
                              <w:t>(crosstab_sentiment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index)</w:t>
                            </w:r>
                          </w:p>
                          <w:p>
                            <w:pPr>
                              <w:pStyle w:val="style66"/>
                              <w:spacing w:before="221" w:lineRule="exact" w:line="305"/>
                              <w:ind w:left="59"/>
                              <w:rPr/>
                            </w:pPr>
                            <w:r>
                              <w:rPr>
                                <w:w w:val="122"/>
                              </w:rPr>
                              <w:t>fig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w w:val="84"/>
                              </w:rPr>
                              <w:t>o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Figure(data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60"/>
                              </w:rPr>
                              <w:t>[</w:t>
                            </w:r>
                          </w:p>
                          <w:p>
                            <w:pPr>
                              <w:pStyle w:val="style66"/>
                              <w:spacing w:lineRule="exact" w:line="271"/>
                              <w:ind w:left="517"/>
                              <w:rPr/>
                            </w:pPr>
                            <w:r>
                              <w:rPr>
                                <w:w w:val="84"/>
                              </w:rPr>
                              <w:t>go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2"/>
                              </w:rPr>
                              <w:t>Bar(name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5"/>
                              </w:rPr>
                              <w:t>col_name,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</w:rPr>
                              <w:t>x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4"/>
                              </w:rPr>
                              <w:t>companies,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  <w:w w:val="142"/>
                              </w:rPr>
                              <w:t>list</w:t>
                            </w:r>
                            <w:r>
                              <w:rPr>
                                <w:w w:val="103"/>
                              </w:rPr>
                              <w:t>(crosstab_sentiments[col_name]))</w:t>
                            </w:r>
                          </w:p>
                          <w:p>
                            <w:pPr>
                              <w:pStyle w:val="style0"/>
                              <w:spacing w:lineRule="auto" w:line="214"/>
                              <w:ind w:left="59" w:right="3336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4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49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col_name</w:t>
                            </w:r>
                            <w:r>
                              <w:rPr>
                                <w:spacing w:val="35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0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9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4"/>
                              </w:rPr>
                              <w:t>list</w:t>
                            </w:r>
                            <w:r>
                              <w:rPr>
                                <w:w w:val="104"/>
                              </w:rPr>
                              <w:t>(crosstab_sentiments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columns)])</w:t>
                            </w:r>
                            <w:r>
                              <w:rPr>
                                <w:spacing w:val="-7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Change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bar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</w:rPr>
                              <w:t>mode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22"/>
                              </w:rPr>
                              <w:t>fig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update_layout(barmode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2"/>
                              </w:rPr>
                              <w:t>stack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</w:p>
                          <w:p>
                            <w:pPr>
                              <w:pStyle w:val="style66"/>
                              <w:spacing w:lineRule="auto" w:line="192"/>
                              <w:ind w:left="2121"/>
                              <w:rPr/>
                            </w:pPr>
                            <w:r>
                              <w:rPr>
                                <w:w w:val="138"/>
                              </w:rPr>
                              <w:t>title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Sentiment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6"/>
                              </w:rPr>
                              <w:t>distr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ibution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83"/>
                              </w:rPr>
                              <w:t>company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4"/>
                              </w:rPr>
                              <w:t>,</w:t>
                            </w:r>
                            <w:r>
                              <w:rPr>
                                <w:w w:val="16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yaxis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dict</w:t>
                            </w:r>
                            <w:r>
                              <w:rPr>
                                <w:w w:val="141"/>
                              </w:rPr>
                              <w:t>(titl</w:t>
                            </w:r>
                            <w:r>
                              <w:rPr>
                                <w:spacing w:val="-1"/>
                                <w:w w:val="141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Sentiment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4"/>
                              </w:rPr>
                              <w:t>distri</w:t>
                            </w:r>
                            <w:r>
                              <w:rPr>
                                <w:color w:val="ba2121"/>
                                <w:spacing w:val="-2"/>
                                <w:w w:val="99"/>
                              </w:rPr>
                              <w:t>bution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2"/>
                              </w:rPr>
                              <w:t>),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color="#f7f7f7" stroked="f" style="position:absolute;margin-left:73.0pt;margin-top:5.8pt;width:466.05pt;height:153.0pt;z-index:39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p>
                      <w:pPr>
                        <w:pStyle w:val="style0"/>
                        <w:spacing w:before="34" w:lineRule="auto" w:line="206"/>
                        <w:ind w:left="59" w:right="1923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0"/>
                        </w:rPr>
                        <w:t>plotly.graph_objects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w w:val="110"/>
                        </w:rPr>
                        <w:t>go</w:t>
                      </w:r>
                      <w:r>
                        <w:rPr>
                          <w:rFonts w:ascii="Times New Roman" w:hAnsi="Times New Roman"/>
                          <w:b/>
                          <w:color w:val="0000ff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crosstab_sentiments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82"/>
                        </w:rPr>
                        <w:t>pd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4"/>
                        </w:rPr>
                        <w:t>crosstab(df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25"/>
                        </w:rPr>
                        <w:t>airline,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104"/>
                        </w:rPr>
                        <w:t>df</w:t>
                      </w:r>
                      <w:r>
                        <w:rPr>
                          <w:color w:val="666666"/>
                          <w:spacing w:val="-1"/>
                          <w:w w:val="164"/>
                        </w:rPr>
                        <w:t>.</w:t>
                      </w:r>
                      <w:r>
                        <w:rPr>
                          <w:spacing w:val="-1"/>
                          <w:w w:val="101"/>
                        </w:rPr>
                        <w:t>negativereason)</w:t>
                      </w:r>
                      <w:r>
                        <w:rPr>
                          <w:w w:val="101"/>
                        </w:rPr>
                        <w:t xml:space="preserve"> </w:t>
                      </w:r>
                      <w:r>
                        <w:rPr>
                          <w:w w:val="89"/>
                        </w:rPr>
                        <w:t>companies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007f00"/>
                          <w:w w:val="142"/>
                        </w:rPr>
                        <w:t>list</w:t>
                      </w:r>
                      <w:r>
                        <w:rPr>
                          <w:w w:val="101"/>
                        </w:rPr>
                        <w:t>(crosstab_sentiment</w:t>
                      </w:r>
                      <w:r>
                        <w:rPr>
                          <w:spacing w:val="-1"/>
                          <w:w w:val="101"/>
                        </w:rPr>
                        <w:t>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2"/>
                        </w:rPr>
                        <w:t>index)</w:t>
                      </w:r>
                    </w:p>
                    <w:p>
                      <w:pPr>
                        <w:pStyle w:val="style66"/>
                        <w:spacing w:before="221" w:lineRule="exact" w:line="305"/>
                        <w:ind w:left="59"/>
                        <w:rPr/>
                      </w:pPr>
                      <w:r>
                        <w:rPr>
                          <w:w w:val="122"/>
                        </w:rPr>
                        <w:t>fig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84"/>
                        </w:rPr>
                        <w:t>g</w:t>
                      </w:r>
                      <w:r>
                        <w:rPr>
                          <w:spacing w:val="-1"/>
                          <w:w w:val="84"/>
                        </w:rPr>
                        <w:t>o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4"/>
                        </w:rPr>
                        <w:t>Figure(data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60"/>
                        </w:rPr>
                        <w:t>[</w:t>
                      </w:r>
                    </w:p>
                    <w:p>
                      <w:pPr>
                        <w:pStyle w:val="style66"/>
                        <w:spacing w:lineRule="exact" w:line="271"/>
                        <w:ind w:left="517"/>
                        <w:rPr/>
                      </w:pPr>
                      <w:r>
                        <w:rPr>
                          <w:w w:val="84"/>
                        </w:rPr>
                        <w:t>go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2"/>
                        </w:rPr>
                        <w:t>Bar(name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5"/>
                        </w:rPr>
                        <w:t>col_name,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4"/>
                        </w:rPr>
                        <w:t>x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4"/>
                        </w:rPr>
                        <w:t>companies,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007f00"/>
                          <w:w w:val="142"/>
                        </w:rPr>
                        <w:t>list</w:t>
                      </w:r>
                      <w:r>
                        <w:rPr>
                          <w:w w:val="103"/>
                        </w:rPr>
                        <w:t>(crosstab_sentiments[col_name]))</w:t>
                      </w:r>
                    </w:p>
                    <w:p>
                      <w:pPr>
                        <w:pStyle w:val="style0"/>
                        <w:spacing w:lineRule="auto" w:line="214"/>
                        <w:ind w:left="59" w:right="3336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4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49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col_name</w:t>
                      </w:r>
                      <w:r>
                        <w:rPr>
                          <w:spacing w:val="35"/>
                          <w:w w:val="10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0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9"/>
                          <w:w w:val="104"/>
                        </w:rPr>
                        <w:t xml:space="preserve"> </w:t>
                      </w:r>
                      <w:r>
                        <w:rPr>
                          <w:color w:val="007f00"/>
                          <w:w w:val="104"/>
                        </w:rPr>
                        <w:t>list</w:t>
                      </w:r>
                      <w:r>
                        <w:rPr>
                          <w:w w:val="104"/>
                        </w:rPr>
                        <w:t>(crosstab_sentiments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columns)])</w:t>
                      </w:r>
                      <w:r>
                        <w:rPr>
                          <w:spacing w:val="-70"/>
                          <w:w w:val="10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Change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bar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</w:rPr>
                        <w:t>mode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22"/>
                        </w:rPr>
                        <w:t>fig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update_layout(barmode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2"/>
                        </w:rPr>
                        <w:t>stack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</w:p>
                    <w:p>
                      <w:pPr>
                        <w:pStyle w:val="style66"/>
                        <w:spacing w:lineRule="auto" w:line="192"/>
                        <w:ind w:left="2121"/>
                        <w:rPr/>
                      </w:pPr>
                      <w:r>
                        <w:rPr>
                          <w:w w:val="138"/>
                        </w:rPr>
                        <w:t>title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Sentiment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6"/>
                        </w:rPr>
                        <w:t>distr</w:t>
                      </w:r>
                      <w:r>
                        <w:rPr>
                          <w:color w:val="ba2121"/>
                          <w:w w:val="104"/>
                        </w:rPr>
                        <w:t>ibution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83"/>
                        </w:rPr>
                        <w:t>company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4"/>
                        </w:rPr>
                        <w:t>,</w:t>
                      </w:r>
                      <w:r>
                        <w:rPr>
                          <w:w w:val="16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yaxis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007f00"/>
                          <w:w w:val="115"/>
                        </w:rPr>
                        <w:t>dict</w:t>
                      </w:r>
                      <w:r>
                        <w:rPr>
                          <w:w w:val="141"/>
                        </w:rPr>
                        <w:t>(titl</w:t>
                      </w:r>
                      <w:r>
                        <w:rPr>
                          <w:spacing w:val="-1"/>
                          <w:w w:val="141"/>
                        </w:rPr>
                        <w:t>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96"/>
                        </w:rPr>
                        <w:t>Sentiment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4"/>
                        </w:rPr>
                        <w:t>distri</w:t>
                      </w:r>
                      <w:r>
                        <w:rPr>
                          <w:color w:val="ba2121"/>
                          <w:spacing w:val="-2"/>
                          <w:w w:val="99"/>
                        </w:rPr>
                        <w:t>bution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2"/>
                        </w:rPr>
                        <w:t>),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2f3e9f"/>
          <w:w w:val="115"/>
        </w:rPr>
        <w:t>[20]:</w:t>
      </w:r>
    </w:p>
    <w:p>
      <w:pPr>
        <w:pStyle w:val="style0"/>
        <w:rPr/>
        <w:sectPr>
          <w:pgSz w:w="12240" w:h="15840" w:orient="portrait"/>
          <w:pgMar w:top="13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ind w:left="80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distL="0" distT="0" distB="0" distR="0">
                <wp:extent cx="5944235" cy="431165"/>
                <wp:effectExtent l="0" t="0" r="0" b="0"/>
                <wp:docPr id="1106" name="组合 2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31165"/>
                          <a:chOff x="0" y="0"/>
                          <a:chExt cx="5944235" cy="43116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3116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3"/>
                                </a:lnTo>
                                <a:lnTo>
                                  <a:pt x="25" y="318"/>
                                </a:lnTo>
                                <a:lnTo>
                                  <a:pt x="4" y="699"/>
                                </a:lnTo>
                                <a:lnTo>
                                  <a:pt x="0" y="1240"/>
                                </a:lnTo>
                                <a:lnTo>
                                  <a:pt x="0" y="20263"/>
                                </a:lnTo>
                                <a:lnTo>
                                  <a:pt x="4" y="20741"/>
                                </a:lnTo>
                                <a:lnTo>
                                  <a:pt x="25" y="21186"/>
                                </a:lnTo>
                                <a:lnTo>
                                  <a:pt x="53" y="21409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09"/>
                                </a:lnTo>
                                <a:lnTo>
                                  <a:pt x="21572" y="21186"/>
                                </a:lnTo>
                                <a:lnTo>
                                  <a:pt x="21593" y="20741"/>
                                </a:lnTo>
                                <a:lnTo>
                                  <a:pt x="21600" y="20263"/>
                                </a:lnTo>
                                <a:lnTo>
                                  <a:pt x="21600" y="1240"/>
                                </a:lnTo>
                                <a:lnTo>
                                  <a:pt x="21593" y="699"/>
                                </a:lnTo>
                                <a:lnTo>
                                  <a:pt x="21572" y="318"/>
                                </a:lnTo>
                                <a:lnTo>
                                  <a:pt x="21544" y="63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0"/>
                            <a:ext cx="5918835" cy="4178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262"/>
                                </a:lnTo>
                                <a:lnTo>
                                  <a:pt x="0" y="20943"/>
                                </a:lnTo>
                                <a:lnTo>
                                  <a:pt x="0" y="21304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304"/>
                                </a:lnTo>
                                <a:lnTo>
                                  <a:pt x="21600" y="262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0"/>
                            <a:ext cx="5918835" cy="417830"/>
                          </a:xfrm>
                          <a:prstGeom prst="rect"/>
                          <a:ln>
                            <a:noFill/>
                          </a:ln>
                        </wps:spPr>
                        <wps:txbx id="1109">
                          <w:txbxContent>
                            <w:p>
                              <w:pPr>
                                <w:pStyle w:val="style0"/>
                                <w:spacing w:before="5" w:lineRule="exact" w:line="305"/>
                                <w:ind w:left="2007"/>
                                <w:rPr/>
                              </w:pPr>
                              <w:r>
                                <w:t>xaxis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dict</w:t>
                              </w:r>
                              <w:r>
                                <w:rPr>
                                  <w:w w:val="141"/>
                                </w:rPr>
                                <w:t>(title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w w:val="86"/>
                                </w:rPr>
                                <w:t>Companies</w:t>
                              </w:r>
                              <w:r>
                                <w:rPr>
                                  <w:color w:val="ba2121"/>
                                  <w:w w:val="227"/>
                                </w:rPr>
                                <w:t>'</w:t>
                              </w:r>
                              <w:r>
                                <w:rPr>
                                  <w:w w:val="160"/>
                                </w:rPr>
                                <w:t>))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05"/>
                                <w:ind w:left="59"/>
                                <w:rPr/>
                              </w:pPr>
                              <w:r>
                                <w:rPr>
                                  <w:w w:val="110"/>
                                </w:rPr>
                                <w:t>fig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06" fillcolor="white" stroked="t" style="margin-left:0.0pt;margin-top:0.0pt;width:468.05pt;height:33.95pt;mso-wrap-distance-left:0.0pt;mso-wrap-distance-right:0.0pt;visibility:visible;" coordsize="5944235,431165">
                <v:shape id="1107" coordsize="21600,21600" path="m21507,0l90,0l53,63l25,318l4,699l0,1240l0,20263l4,20741l25,21186l53,21409l90,21600l21507,21600l21544,21409l21572,21186l21593,20741l21600,20263l21600,1240l21593,699l21572,318l21544,63l21507,0l21507,0l21507,0l21507,0xe" fillcolor="#cfcfcf" stroked="f" style="position:absolute;left:0;top:0;width:5944235;height:43116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108" coordsize="21600,21600" path="m21572,0l16,0l0,262l0,20943l0,21304l16,21600l21572,21600l21600,21304l21600,262l21572,0l21572,0l21572,0l21572,0xe" fillcolor="#f7f7f7" stroked="f" style="position:absolute;left:11430;top:0;width:5918835;height:417830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09" filled="f" stroked="f" style="position:absolute;left:11430;top:0;width:5918835;height:417830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5" w:lineRule="exact" w:line="305"/>
                          <w:ind w:left="2007"/>
                          <w:rPr/>
                        </w:pPr>
                        <w:r>
                          <w:t>xaxis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007f00"/>
                            <w:w w:val="115"/>
                          </w:rPr>
                          <w:t>dict</w:t>
                        </w:r>
                        <w:r>
                          <w:rPr>
                            <w:w w:val="141"/>
                          </w:rPr>
                          <w:t>(title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color w:val="ba2121"/>
                            <w:w w:val="86"/>
                          </w:rPr>
                          <w:t>Companies</w:t>
                        </w:r>
                        <w:r>
                          <w:rPr>
                            <w:color w:val="ba2121"/>
                            <w:w w:val="227"/>
                          </w:rPr>
                          <w:t>'</w:t>
                        </w:r>
                        <w:r>
                          <w:rPr>
                            <w:w w:val="160"/>
                          </w:rPr>
                          <w:t>))</w:t>
                        </w:r>
                      </w:p>
                      <w:p>
                        <w:pPr>
                          <w:pStyle w:val="style0"/>
                          <w:spacing w:lineRule="exact" w:line="305"/>
                          <w:ind w:left="59"/>
                          <w:rPr/>
                        </w:pPr>
                        <w:r>
                          <w:rPr>
                            <w:w w:val="110"/>
                          </w:rPr>
                          <w:t>fig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show()</w:t>
                        </w:r>
                      </w:p>
                    </w:txbxContent>
                  </v:textbox>
                </v:rect>
                <w10:anchorlock/>
                <v:stroke joinstyle="miter" weight="1.0pt"/>
                <v:fill rotate="true"/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08"/>
        <w:ind w:left="167"/>
        <w:rPr/>
      </w:pPr>
      <w:r>
        <w:rPr/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87630</wp:posOffset>
                </wp:positionV>
                <wp:extent cx="5918834" cy="2301875"/>
                <wp:effectExtent l="0" t="0" r="0" b="0"/>
                <wp:wrapNone/>
                <wp:docPr id="1111" name="矩形 2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2301875"/>
                        </a:xfrm>
                        <a:prstGeom prst="rect"/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66"/>
                              <w:spacing w:before="18" w:lineRule="auto" w:line="192"/>
                              <w:ind w:left="59" w:right="805"/>
                              <w:rPr/>
                            </w:pPr>
                            <w:r>
                              <w:t>crosstab_neg_reasons</w:t>
                            </w:r>
                            <w:r>
                              <w:rPr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8"/>
                              </w:rPr>
                              <w:t xml:space="preserve"> </w:t>
                            </w:r>
                            <w: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crosstab(df[</w:t>
                            </w:r>
                            <w:r>
                              <w:rPr>
                                <w:color w:val="ba2121"/>
                              </w:rPr>
                              <w:t>"airline"</w:t>
                            </w:r>
                            <w:r>
                              <w:t>],</w:t>
                            </w:r>
                            <w:r>
                              <w:rPr>
                                <w:spacing w:val="48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ba2121"/>
                              </w:rPr>
                              <w:t>"negativereason"</w:t>
                            </w:r>
                            <w:r>
                              <w:t>])</w:t>
                            </w:r>
                            <w:r>
                              <w:rPr>
                                <w:spacing w:val="-67"/>
                              </w:rPr>
                              <w:t xml:space="preserve"> </w:t>
                            </w:r>
                            <w:r>
                              <w:t>companies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list</w:t>
                            </w:r>
                            <w:r>
                              <w:t>(crosstab_neg_reasons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index)</w:t>
                            </w:r>
                          </w:p>
                          <w:p>
                            <w:pPr>
                              <w:pStyle w:val="style66"/>
                              <w:spacing w:before="224" w:lineRule="exact" w:line="305"/>
                              <w:ind w:left="59"/>
                              <w:rPr/>
                            </w:pPr>
                            <w:r>
                              <w:rPr>
                                <w:w w:val="104"/>
                              </w:rPr>
                              <w:t>fig</w:t>
                            </w:r>
                            <w:r>
                              <w:rPr>
                                <w:spacing w:val="25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go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Figure(data</w:t>
                            </w:r>
                            <w:r>
                              <w:rPr>
                                <w:spacing w:val="26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</w:rPr>
                              <w:t>[</w:t>
                            </w:r>
                          </w:p>
                          <w:p>
                            <w:pPr>
                              <w:pStyle w:val="style66"/>
                              <w:spacing w:lineRule="exact" w:line="271"/>
                              <w:ind w:left="517"/>
                              <w:rPr/>
                            </w:pPr>
                            <w:r>
                              <w:rPr>
                                <w:w w:val="84"/>
                              </w:rPr>
                              <w:t>go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2"/>
                              </w:rPr>
                              <w:t>Bar(name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col_name,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</w:rPr>
                              <w:t>x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companies,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style66"/>
                              <w:spacing w:lineRule="exact" w:line="281"/>
                              <w:ind w:left="222"/>
                              <w:rPr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04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color w:val="007f00"/>
                                <w:w w:val="104"/>
                              </w:rPr>
                              <w:t>list</w:t>
                            </w:r>
                            <w:r>
                              <w:rPr>
                                <w:w w:val="104"/>
                              </w:rPr>
                              <w:t>(crosstab_neg_reasons[col_name]))</w:t>
                            </w:r>
                          </w:p>
                          <w:p>
                            <w:pPr>
                              <w:pStyle w:val="style66"/>
                              <w:spacing w:lineRule="exact" w:line="314"/>
                              <w:ind w:left="59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04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39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col_name</w:t>
                            </w:r>
                            <w:r>
                              <w:rPr>
                                <w:spacing w:val="25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0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4"/>
                              </w:rPr>
                              <w:t>list</w:t>
                            </w:r>
                            <w:r>
                              <w:rPr>
                                <w:w w:val="104"/>
                              </w:rPr>
                              <w:t>(crosstab_neg_reasons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columns)])</w:t>
                            </w:r>
                          </w:p>
                          <w:p>
                            <w:pPr>
                              <w:pStyle w:val="style66"/>
                              <w:spacing w:before="204" w:lineRule="exact" w:line="305"/>
                              <w:ind w:left="59"/>
                              <w:rPr/>
                            </w:pPr>
                            <w:r>
                              <w:t>fig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update_layout(barmode</w:t>
                            </w:r>
                            <w:r>
                              <w:rPr>
                                <w:spacing w:val="6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"stack"</w:t>
                            </w:r>
                            <w:r>
                              <w:t>,</w:t>
                            </w:r>
                          </w:p>
                          <w:p>
                            <w:pPr>
                              <w:pStyle w:val="style66"/>
                              <w:spacing w:before="14" w:lineRule="auto" w:line="192"/>
                              <w:ind w:left="2007" w:right="805"/>
                              <w:rPr/>
                            </w:pPr>
                            <w:r>
                              <w:rPr>
                                <w:w w:val="138"/>
                              </w:rPr>
                              <w:t>title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98"/>
                              </w:rPr>
                              <w:t>Negative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1"/>
                              </w:rPr>
                              <w:t>Reasons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Distribution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7"/>
                              </w:rPr>
                              <w:t>per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79"/>
                              </w:rPr>
                              <w:t>Company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4"/>
                              </w:rPr>
                              <w:t xml:space="preserve">, </w:t>
                            </w:r>
                            <w:r>
                              <w:rPr>
                                <w:w w:val="104"/>
                              </w:rPr>
                              <w:t>yaxis</w:t>
                            </w:r>
                            <w:r>
                              <w:rPr>
                                <w:spacing w:val="48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dict</w:t>
                            </w:r>
                            <w:r>
                              <w:rPr>
                                <w:w w:val="115"/>
                              </w:rPr>
                              <w:t>(title</w:t>
                            </w:r>
                            <w:r>
                              <w:rPr>
                                <w:spacing w:val="4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"Negative</w:t>
                            </w:r>
                            <w:r>
                              <w:rPr>
                                <w:color w:val="ba2121"/>
                                <w:spacing w:val="49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reasons</w:t>
                            </w:r>
                            <w:r>
                              <w:rPr>
                                <w:color w:val="ba2121"/>
                                <w:spacing w:val="48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Distribution"</w:t>
                            </w:r>
                            <w:r>
                              <w:rPr>
                                <w:w w:val="104"/>
                              </w:rPr>
                              <w:t>),</w:t>
                            </w:r>
                            <w:r>
                              <w:rPr>
                                <w:spacing w:val="-7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xaxis</w:t>
                            </w:r>
                            <w:r>
                              <w:rPr>
                                <w:spacing w:val="37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dict</w:t>
                            </w:r>
                            <w:r>
                              <w:rPr>
                                <w:w w:val="115"/>
                              </w:rPr>
                              <w:t>(title</w:t>
                            </w:r>
                            <w:r>
                              <w:rPr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"Companies"</w:t>
                            </w:r>
                            <w:r>
                              <w:rPr>
                                <w:w w:val="104"/>
                              </w:rPr>
                              <w:t>))</w:t>
                            </w:r>
                          </w:p>
                          <w:p>
                            <w:pPr>
                              <w:pStyle w:val="style66"/>
                              <w:spacing w:lineRule="exact" w:line="291"/>
                              <w:ind w:left="59"/>
                              <w:rPr/>
                            </w:pPr>
                            <w:r>
                              <w:rPr>
                                <w:w w:val="110"/>
                              </w:rPr>
                              <w:t>fig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color="#f7f7f7" stroked="f" style="position:absolute;margin-left:73.0pt;margin-top:6.9pt;width:466.05pt;height:181.25pt;z-index:44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p>
                      <w:pPr>
                        <w:pStyle w:val="style66"/>
                        <w:spacing w:before="18" w:lineRule="auto" w:line="192"/>
                        <w:ind w:left="59" w:right="805"/>
                        <w:rPr/>
                      </w:pPr>
                      <w:r>
                        <w:t>crosstab_neg_reasons</w:t>
                      </w:r>
                      <w:r>
                        <w:rPr>
                          <w:spacing w:val="4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8"/>
                        </w:rPr>
                        <w:t xml:space="preserve"> </w:t>
                      </w:r>
                      <w: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crosstab(df[</w:t>
                      </w:r>
                      <w:r>
                        <w:rPr>
                          <w:color w:val="ba2121"/>
                        </w:rPr>
                        <w:t>"airline"</w:t>
                      </w:r>
                      <w:r>
                        <w:t>],</w:t>
                      </w:r>
                      <w:r>
                        <w:rPr>
                          <w:spacing w:val="48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ba2121"/>
                        </w:rPr>
                        <w:t>"negativereason"</w:t>
                      </w:r>
                      <w:r>
                        <w:t>])</w:t>
                      </w:r>
                      <w:r>
                        <w:rPr>
                          <w:spacing w:val="-67"/>
                        </w:rPr>
                        <w:t xml:space="preserve"> </w:t>
                      </w:r>
                      <w:r>
                        <w:t>companies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5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list</w:t>
                      </w:r>
                      <w:r>
                        <w:t>(crosstab_neg_reasons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index)</w:t>
                      </w:r>
                    </w:p>
                    <w:p>
                      <w:pPr>
                        <w:pStyle w:val="style66"/>
                        <w:spacing w:before="224" w:lineRule="exact" w:line="305"/>
                        <w:ind w:left="59"/>
                        <w:rPr/>
                      </w:pPr>
                      <w:r>
                        <w:rPr>
                          <w:w w:val="104"/>
                        </w:rPr>
                        <w:t>fig</w:t>
                      </w:r>
                      <w:r>
                        <w:rPr>
                          <w:spacing w:val="25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0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go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Figure(data</w:t>
                      </w:r>
                      <w:r>
                        <w:rPr>
                          <w:spacing w:val="26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9"/>
                        </w:rPr>
                        <w:t xml:space="preserve"> </w:t>
                      </w:r>
                      <w:r>
                        <w:rPr>
                          <w:w w:val="130"/>
                        </w:rPr>
                        <w:t>[</w:t>
                      </w:r>
                    </w:p>
                    <w:p>
                      <w:pPr>
                        <w:pStyle w:val="style66"/>
                        <w:spacing w:lineRule="exact" w:line="271"/>
                        <w:ind w:left="517"/>
                        <w:rPr/>
                      </w:pPr>
                      <w:r>
                        <w:rPr>
                          <w:w w:val="84"/>
                        </w:rPr>
                        <w:t>go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2"/>
                        </w:rPr>
                        <w:t>Bar(name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col_name,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84"/>
                        </w:rPr>
                        <w:t>x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companies,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y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style66"/>
                        <w:spacing w:lineRule="exact" w:line="281"/>
                        <w:ind w:left="222"/>
                        <w:rPr/>
                      </w:pPr>
                      <w:r>
                        <w:rPr>
                          <w:rFonts w:ascii="Cambria" w:hAnsi="Cambria"/>
                          <w:color w:val="ff0000"/>
                          <w:w w:val="104"/>
                          <w:sz w:val="12"/>
                        </w:rPr>
                        <w:t>↪</w:t>
                      </w:r>
                      <w:r>
                        <w:rPr>
                          <w:color w:val="007f00"/>
                          <w:w w:val="104"/>
                        </w:rPr>
                        <w:t>list</w:t>
                      </w:r>
                      <w:r>
                        <w:rPr>
                          <w:w w:val="104"/>
                        </w:rPr>
                        <w:t>(crosstab_neg_reasons[col_name]))</w:t>
                      </w:r>
                    </w:p>
                    <w:p>
                      <w:pPr>
                        <w:pStyle w:val="style66"/>
                        <w:spacing w:lineRule="exact" w:line="314"/>
                        <w:ind w:left="59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7f00"/>
                          <w:w w:val="104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39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col_name</w:t>
                      </w:r>
                      <w:r>
                        <w:rPr>
                          <w:spacing w:val="25"/>
                          <w:w w:val="10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04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0"/>
                          <w:w w:val="104"/>
                        </w:rPr>
                        <w:t xml:space="preserve"> </w:t>
                      </w:r>
                      <w:r>
                        <w:rPr>
                          <w:color w:val="007f00"/>
                          <w:w w:val="104"/>
                        </w:rPr>
                        <w:t>list</w:t>
                      </w:r>
                      <w:r>
                        <w:rPr>
                          <w:w w:val="104"/>
                        </w:rPr>
                        <w:t>(crosstab_neg_reasons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columns)])</w:t>
                      </w:r>
                    </w:p>
                    <w:p>
                      <w:pPr>
                        <w:pStyle w:val="style66"/>
                        <w:spacing w:before="204" w:lineRule="exact" w:line="305"/>
                        <w:ind w:left="59"/>
                        <w:rPr/>
                      </w:pPr>
                      <w:r>
                        <w:t>fig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update_layout(barmode</w:t>
                      </w:r>
                      <w:r>
                        <w:rPr>
                          <w:spacing w:val="6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"stack"</w:t>
                      </w:r>
                      <w:r>
                        <w:t>,</w:t>
                      </w:r>
                    </w:p>
                    <w:p>
                      <w:pPr>
                        <w:pStyle w:val="style66"/>
                        <w:spacing w:before="14" w:lineRule="auto" w:line="192"/>
                        <w:ind w:left="2007" w:right="805"/>
                        <w:rPr/>
                      </w:pPr>
                      <w:r>
                        <w:rPr>
                          <w:w w:val="138"/>
                        </w:rPr>
                        <w:t>title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98"/>
                        </w:rPr>
                        <w:t>Negative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1"/>
                        </w:rPr>
                        <w:t>Reasons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8"/>
                        </w:rPr>
                        <w:t>Distribution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7"/>
                        </w:rPr>
                        <w:t>per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79"/>
                        </w:rPr>
                        <w:t>Company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4"/>
                        </w:rPr>
                        <w:t xml:space="preserve">, </w:t>
                      </w:r>
                      <w:r>
                        <w:rPr>
                          <w:w w:val="104"/>
                        </w:rPr>
                        <w:t>yaxis</w:t>
                      </w:r>
                      <w:r>
                        <w:rPr>
                          <w:spacing w:val="48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2"/>
                        </w:rPr>
                        <w:t xml:space="preserve"> </w:t>
                      </w:r>
                      <w:r>
                        <w:rPr>
                          <w:color w:val="007f00"/>
                          <w:w w:val="115"/>
                        </w:rPr>
                        <w:t>dict</w:t>
                      </w:r>
                      <w:r>
                        <w:rPr>
                          <w:w w:val="115"/>
                        </w:rPr>
                        <w:t>(title</w:t>
                      </w:r>
                      <w:r>
                        <w:rPr>
                          <w:spacing w:val="42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2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"Negative</w:t>
                      </w:r>
                      <w:r>
                        <w:rPr>
                          <w:color w:val="ba2121"/>
                          <w:spacing w:val="49"/>
                          <w:w w:val="104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reasons</w:t>
                      </w:r>
                      <w:r>
                        <w:rPr>
                          <w:color w:val="ba2121"/>
                          <w:spacing w:val="48"/>
                          <w:w w:val="104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Distribution"</w:t>
                      </w:r>
                      <w:r>
                        <w:rPr>
                          <w:w w:val="104"/>
                        </w:rPr>
                        <w:t>),</w:t>
                      </w:r>
                      <w:r>
                        <w:rPr>
                          <w:spacing w:val="-70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xaxis</w:t>
                      </w:r>
                      <w:r>
                        <w:rPr>
                          <w:spacing w:val="37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7f00"/>
                          <w:w w:val="115"/>
                        </w:rPr>
                        <w:t>dict</w:t>
                      </w:r>
                      <w:r>
                        <w:rPr>
                          <w:w w:val="115"/>
                        </w:rPr>
                        <w:t>(title</w:t>
                      </w:r>
                      <w:r>
                        <w:rPr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"Companies"</w:t>
                      </w:r>
                      <w:r>
                        <w:rPr>
                          <w:w w:val="104"/>
                        </w:rPr>
                        <w:t>))</w:t>
                      </w:r>
                    </w:p>
                    <w:p>
                      <w:pPr>
                        <w:pStyle w:val="style66"/>
                        <w:spacing w:lineRule="exact" w:line="291"/>
                        <w:ind w:left="59"/>
                        <w:rPr/>
                      </w:pPr>
                      <w:r>
                        <w:rPr>
                          <w:w w:val="110"/>
                        </w:rPr>
                        <w:t>fig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2f3e9f"/>
          <w:w w:val="115"/>
        </w:rPr>
        <w:t>[21]: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1"/>
        </w:rPr>
      </w:pPr>
    </w:p>
    <w:p>
      <w:pPr>
        <w:pStyle w:val="style66"/>
        <w:spacing w:before="81"/>
        <w:ind w:left="167"/>
        <w:rPr/>
      </w:pPr>
      <w:r>
        <w:rPr/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70485</wp:posOffset>
                </wp:positionV>
                <wp:extent cx="5918834" cy="1256664"/>
                <wp:effectExtent l="0" t="0" r="0" b="0"/>
                <wp:wrapNone/>
                <wp:docPr id="1112" name="矩形 2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1256664"/>
                        </a:xfrm>
                        <a:prstGeom prst="rect"/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66"/>
                              <w:spacing w:lineRule="exact" w:line="274"/>
                              <w:ind w:left="59"/>
                              <w:rPr/>
                            </w:pPr>
                            <w:r>
                              <w:t>labels</w:t>
                            </w:r>
                            <w:r>
                              <w:rPr>
                                <w:spacing w:val="8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7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list</w:t>
                            </w:r>
                            <w:r>
                              <w:t>(crosstab_neg_reasons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columns)</w:t>
                            </w:r>
                          </w:p>
                          <w:p>
                            <w:pPr>
                              <w:pStyle w:val="style66"/>
                              <w:spacing w:lineRule="exact" w:line="305"/>
                              <w:ind w:left="59"/>
                              <w:rPr/>
                            </w:pPr>
                            <w:r>
                              <w:t>values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7"/>
                              </w:rPr>
                              <w:t xml:space="preserve"> </w:t>
                            </w:r>
                            <w:r>
                              <w:t>[crosstab_neg_reasons[col_name]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t>sum()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7"/>
                              </w:rPr>
                              <w:t xml:space="preserve"> </w:t>
                            </w:r>
                            <w:r>
                              <w:t>col_name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71"/>
                              </w:rPr>
                              <w:t xml:space="preserve"> </w:t>
                            </w:r>
                            <w:r>
                              <w:t>labels]</w:t>
                            </w:r>
                          </w:p>
                          <w:p>
                            <w:pPr>
                              <w:pStyle w:val="style0"/>
                              <w:spacing w:before="235" w:lineRule="exact" w:line="254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Use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`hole`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to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create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a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donut-like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pie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chart</w:t>
                            </w:r>
                          </w:p>
                          <w:p>
                            <w:pPr>
                              <w:pStyle w:val="style66"/>
                              <w:spacing w:before="34" w:lineRule="auto" w:line="192"/>
                              <w:ind w:left="59" w:right="805"/>
                              <w:rPr/>
                            </w:pPr>
                            <w:r>
                              <w:rPr>
                                <w:w w:val="122"/>
                              </w:rPr>
                              <w:t>fig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w w:val="84"/>
                              </w:rPr>
                              <w:t>o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Figure(data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99"/>
                              </w:rPr>
                              <w:t>[go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4"/>
                              </w:rPr>
                              <w:t>Pie(labels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15"/>
                              </w:rPr>
                              <w:t>labels,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</w:rPr>
                              <w:t>values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w w:val="108"/>
                              </w:rPr>
                              <w:t>values,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2"/>
                              </w:rPr>
                              <w:t>hol</w:t>
                            </w:r>
                            <w:r>
                              <w:rPr>
                                <w:spacing w:val="-2"/>
                                <w:w w:val="93"/>
                              </w:rPr>
                              <w:t>e</w:t>
                            </w:r>
                            <w:r>
                              <w:rPr>
                                <w:color w:val="666666"/>
                                <w:spacing w:val="-2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2"/>
                                <w:w w:val="109"/>
                              </w:rPr>
                              <w:t>.3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)])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22"/>
                              </w:rPr>
                              <w:t>fig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9"/>
                              </w:rPr>
                              <w:t>update_layout(title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7"/>
                              </w:rPr>
                              <w:t>Overall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6"/>
                              </w:rPr>
                              <w:t>distrib</w:t>
                            </w:r>
                            <w:r>
                              <w:rPr>
                                <w:color w:val="ba2121"/>
                                <w:w w:val="103"/>
                              </w:rPr>
                              <w:t>ution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2"/>
                              </w:rPr>
                              <w:t>for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negative</w:t>
                            </w:r>
                            <w:r>
                              <w:rPr>
                                <w:color w:val="ba21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6"/>
                              </w:rPr>
                              <w:t>reasons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 xml:space="preserve">) </w:t>
                            </w:r>
                            <w:r>
                              <w:rPr>
                                <w:w w:val="110"/>
                              </w:rPr>
                              <w:t>fig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color="#f7f7f7" stroked="f" style="position:absolute;margin-left:73.0pt;margin-top:5.55pt;width:466.05pt;height:98.95pt;z-index:43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p>
                      <w:pPr>
                        <w:pStyle w:val="style66"/>
                        <w:spacing w:lineRule="exact" w:line="274"/>
                        <w:ind w:left="59"/>
                        <w:rPr/>
                      </w:pPr>
                      <w:r>
                        <w:t>labels</w:t>
                      </w:r>
                      <w:r>
                        <w:rPr>
                          <w:spacing w:val="8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7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list</w:t>
                      </w:r>
                      <w:r>
                        <w:t>(crosstab_neg_reasons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columns)</w:t>
                      </w:r>
                    </w:p>
                    <w:p>
                      <w:pPr>
                        <w:pStyle w:val="style66"/>
                        <w:spacing w:lineRule="exact" w:line="305"/>
                        <w:ind w:left="59"/>
                        <w:rPr/>
                      </w:pPr>
                      <w:r>
                        <w:t>values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7"/>
                        </w:rPr>
                        <w:t xml:space="preserve"> </w:t>
                      </w:r>
                      <w:r>
                        <w:t>[crosstab_neg_reasons[col_name]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t>sum()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7"/>
                        </w:rPr>
                        <w:t xml:space="preserve"> </w:t>
                      </w:r>
                      <w:r>
                        <w:t>col_name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71"/>
                        </w:rPr>
                        <w:t xml:space="preserve"> </w:t>
                      </w:r>
                      <w:r>
                        <w:t>labels]</w:t>
                      </w:r>
                    </w:p>
                    <w:p>
                      <w:pPr>
                        <w:pStyle w:val="style0"/>
                        <w:spacing w:before="235" w:lineRule="exact" w:line="254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Use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`hole`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to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create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a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donut-like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pie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chart</w:t>
                      </w:r>
                    </w:p>
                    <w:p>
                      <w:pPr>
                        <w:pStyle w:val="style66"/>
                        <w:spacing w:before="34" w:lineRule="auto" w:line="192"/>
                        <w:ind w:left="59" w:right="805"/>
                        <w:rPr/>
                      </w:pPr>
                      <w:r>
                        <w:rPr>
                          <w:w w:val="122"/>
                        </w:rPr>
                        <w:t>fig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84"/>
                        </w:rPr>
                        <w:t>g</w:t>
                      </w:r>
                      <w:r>
                        <w:rPr>
                          <w:spacing w:val="-1"/>
                          <w:w w:val="84"/>
                        </w:rPr>
                        <w:t>o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4"/>
                        </w:rPr>
                        <w:t>Figure(data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99"/>
                        </w:rPr>
                        <w:t>[go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4"/>
                        </w:rPr>
                        <w:t>Pie(labels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15"/>
                        </w:rPr>
                        <w:t>labels,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102"/>
                        </w:rPr>
                        <w:t>values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w w:val="108"/>
                        </w:rPr>
                        <w:t>values,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102"/>
                        </w:rPr>
                        <w:t>hol</w:t>
                      </w:r>
                      <w:r>
                        <w:rPr>
                          <w:spacing w:val="-2"/>
                          <w:w w:val="93"/>
                        </w:rPr>
                        <w:t>e</w:t>
                      </w:r>
                      <w:r>
                        <w:rPr>
                          <w:color w:val="666666"/>
                          <w:spacing w:val="-2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spacing w:val="-2"/>
                          <w:w w:val="109"/>
                        </w:rPr>
                        <w:t>.3</w:t>
                      </w:r>
                      <w:r>
                        <w:rPr>
                          <w:spacing w:val="-2"/>
                          <w:w w:val="160"/>
                        </w:rPr>
                        <w:t>)])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22"/>
                        </w:rPr>
                        <w:t>fig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9"/>
                        </w:rPr>
                        <w:t>update_layout(title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7"/>
                        </w:rPr>
                        <w:t>Overall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6"/>
                        </w:rPr>
                        <w:t>distrib</w:t>
                      </w:r>
                      <w:r>
                        <w:rPr>
                          <w:color w:val="ba2121"/>
                          <w:w w:val="103"/>
                        </w:rPr>
                        <w:t>ution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12"/>
                        </w:rPr>
                        <w:t>for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101"/>
                        </w:rPr>
                        <w:t>negative</w:t>
                      </w:r>
                      <w:r>
                        <w:rPr>
                          <w:color w:val="ba212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96"/>
                        </w:rPr>
                        <w:t>reasons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 xml:space="preserve">) </w:t>
                      </w:r>
                      <w:r>
                        <w:rPr>
                          <w:w w:val="110"/>
                        </w:rPr>
                        <w:t>fig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2f3e9f"/>
          <w:w w:val="115"/>
        </w:rPr>
        <w:t>[22]: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4"/>
        </w:rPr>
      </w:pPr>
    </w:p>
    <w:p>
      <w:pPr>
        <w:pStyle w:val="style66"/>
        <w:spacing w:before="8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249555"/>
                <wp:effectExtent l="0" t="0" r="0" b="0"/>
                <wp:wrapNone/>
                <wp:docPr id="1113" name="组合 2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9555"/>
                          <a:chOff x="0" y="0"/>
                          <a:chExt cx="5944235" cy="24955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64"/>
                                </a:lnTo>
                                <a:lnTo>
                                  <a:pt x="25" y="659"/>
                                </a:lnTo>
                                <a:lnTo>
                                  <a:pt x="4" y="1319"/>
                                </a:lnTo>
                                <a:lnTo>
                                  <a:pt x="0" y="2198"/>
                                </a:lnTo>
                                <a:lnTo>
                                  <a:pt x="0" y="19291"/>
                                </a:lnTo>
                                <a:lnTo>
                                  <a:pt x="4" y="20225"/>
                                </a:lnTo>
                                <a:lnTo>
                                  <a:pt x="25" y="20940"/>
                                </a:lnTo>
                                <a:lnTo>
                                  <a:pt x="53" y="21380"/>
                                </a:lnTo>
                                <a:lnTo>
                                  <a:pt x="90" y="21599"/>
                                </a:lnTo>
                                <a:lnTo>
                                  <a:pt x="21507" y="21599"/>
                                </a:lnTo>
                                <a:lnTo>
                                  <a:pt x="21544" y="21380"/>
                                </a:lnTo>
                                <a:lnTo>
                                  <a:pt x="21572" y="20940"/>
                                </a:lnTo>
                                <a:lnTo>
                                  <a:pt x="21593" y="20225"/>
                                </a:lnTo>
                                <a:lnTo>
                                  <a:pt x="21600" y="19291"/>
                                </a:lnTo>
                                <a:lnTo>
                                  <a:pt x="21600" y="2198"/>
                                </a:lnTo>
                                <a:lnTo>
                                  <a:pt x="21593" y="1319"/>
                                </a:lnTo>
                                <a:lnTo>
                                  <a:pt x="21572" y="659"/>
                                </a:lnTo>
                                <a:lnTo>
                                  <a:pt x="21544" y="164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prstGeom prst="rect"/>
                          <a:ln>
                            <a:noFill/>
                          </a:ln>
                        </wps:spPr>
                        <wps:txbx id="1115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df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drop(df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loc[df[</w:t>
                              </w:r>
                              <w:r>
                                <w:rPr>
                                  <w:color w:val="ba2121"/>
                                  <w:shd w:val="clear" w:color="auto" w:fill="f7f7f7"/>
                                </w:rPr>
                                <w:t>"airline_sentiment"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]  </w:t>
                              </w:r>
                              <w:r>
                                <w:rPr>
                                  <w:spacing w:val="7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 xml:space="preserve">==  </w:t>
                              </w:r>
                              <w:r>
                                <w:rPr>
                                  <w:color w:val="666666"/>
                                  <w:spacing w:val="8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hd w:val="clear" w:color="auto" w:fill="f7f7f7"/>
                                </w:rPr>
                                <w:t>"neutral"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index,  </w:t>
                              </w:r>
                              <w:r>
                                <w:rPr>
                                  <w:spacing w:val="8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inplace  </w:t>
                              </w:r>
                              <w:r>
                                <w:rPr>
                                  <w:spacing w:val="8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 xml:space="preserve">=  </w:t>
                              </w:r>
                              <w:r>
                                <w:rPr>
                                  <w:color w:val="666666"/>
                                  <w:spacing w:val="8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hd w:val="clear" w:color="auto" w:fill="f7f7f7"/>
                                </w:rPr>
                                <w:t>True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13" fillcolor="white" stroked="t" style="position:absolute;margin-left:72.0pt;margin-top:4.5pt;width:468.05pt;height:19.65pt;z-index:40;mso-position-horizontal-relative:page;mso-position-vertical-relative:text;mso-width-relative:page;mso-height-relative:page;mso-wrap-distance-left:0.0pt;mso-wrap-distance-right:0.0pt;visibility:visible;" coordsize="5944235,249555">
                <v:shape id="1114" coordsize="21600,21600" path="m21507,0l90,0l53,164l25,659l4,1319l0,2198l0,19291l4,20225l25,20940l53,21380l90,21599l21507,21599l21544,21380l21572,20940l21593,20225l21600,19291l21600,2198l21593,1319l21572,659l21544,164l21507,0l21507,0l21507,0l21507,0xe" fillcolor="#cfcfcf" stroked="f" style="position:absolute;left:0;top:0;width:5944235;height:24955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15" filled="f" stroked="f" style="position:absolute;left:0;top:0;width:5944235;height:24955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df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drop(df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>loc[df[</w:t>
                        </w:r>
                        <w:r>
                          <w:rPr>
                            <w:color w:val="ba2121"/>
                            <w:shd w:val="clear" w:color="auto" w:fill="f7f7f7"/>
                          </w:rPr>
                          <w:t>"airline_sentiment"</w:t>
                        </w:r>
                        <w:r>
                          <w:rPr>
                            <w:shd w:val="clear" w:color="auto" w:fill="f7f7f7"/>
                          </w:rPr>
                          <w:t xml:space="preserve">]  </w:t>
                        </w:r>
                        <w:r>
                          <w:rPr>
                            <w:spacing w:val="7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 xml:space="preserve">==  </w:t>
                        </w:r>
                        <w:r>
                          <w:rPr>
                            <w:color w:val="666666"/>
                            <w:spacing w:val="8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hd w:val="clear" w:color="auto" w:fill="f7f7f7"/>
                          </w:rPr>
                          <w:t>"neutral"</w:t>
                        </w:r>
                        <w:r>
                          <w:rPr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shd w:val="clear" w:color="auto" w:fill="f7f7f7"/>
                          </w:rPr>
                          <w:t xml:space="preserve">index,  </w:t>
                        </w:r>
                        <w:r>
                          <w:rPr>
                            <w:spacing w:val="8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 xml:space="preserve">inplace  </w:t>
                        </w:r>
                        <w:r>
                          <w:rPr>
                            <w:spacing w:val="8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 xml:space="preserve">=  </w:t>
                        </w:r>
                        <w:r>
                          <w:rPr>
                            <w:color w:val="666666"/>
                            <w:spacing w:val="8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hd w:val="clear" w:color="auto" w:fill="f7f7f7"/>
                          </w:rPr>
                          <w:t>True</w:t>
                        </w:r>
                        <w:r>
                          <w:rPr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[23]:</w:t>
      </w:r>
    </w:p>
    <w:p>
      <w:pPr>
        <w:pStyle w:val="style66"/>
        <w:spacing w:before="21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139699</wp:posOffset>
                </wp:positionV>
                <wp:extent cx="5944235" cy="421005"/>
                <wp:effectExtent l="0" t="0" r="0" b="0"/>
                <wp:wrapNone/>
                <wp:docPr id="1116" name="组合 2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005"/>
                          <a:chOff x="0" y="0"/>
                          <a:chExt cx="5944235" cy="42100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00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25"/>
                                </a:lnTo>
                                <a:lnTo>
                                  <a:pt x="4" y="749"/>
                                </a:lnTo>
                                <a:lnTo>
                                  <a:pt x="0" y="1238"/>
                                </a:lnTo>
                                <a:lnTo>
                                  <a:pt x="0" y="20264"/>
                                </a:lnTo>
                                <a:lnTo>
                                  <a:pt x="4" y="20752"/>
                                </a:lnTo>
                                <a:lnTo>
                                  <a:pt x="25" y="21209"/>
                                </a:lnTo>
                                <a:lnTo>
                                  <a:pt x="53" y="2143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7"/>
                                </a:lnTo>
                                <a:lnTo>
                                  <a:pt x="21572" y="21209"/>
                                </a:lnTo>
                                <a:lnTo>
                                  <a:pt x="21593" y="20752"/>
                                </a:lnTo>
                                <a:lnTo>
                                  <a:pt x="21600" y="20264"/>
                                </a:lnTo>
                                <a:lnTo>
                                  <a:pt x="21600" y="1238"/>
                                </a:lnTo>
                                <a:lnTo>
                                  <a:pt x="21593" y="749"/>
                                </a:lnTo>
                                <a:lnTo>
                                  <a:pt x="21572" y="325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699"/>
                            <a:ext cx="5918835" cy="396240"/>
                          </a:xfrm>
                          <a:prstGeom prst="rect"/>
                          <a:ln>
                            <a:noFill/>
                          </a:ln>
                        </wps:spPr>
                        <wps:txbx id="1118">
                          <w:txbxContent>
                            <w:p>
                              <w:pPr>
                                <w:pStyle w:val="style0"/>
                                <w:spacing w:before="18" w:lineRule="auto" w:line="192"/>
                                <w:ind w:left="59" w:right="4864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>data</w:t>
                              </w:r>
                              <w:r>
                                <w:rPr>
                                  <w:spacing w:val="4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1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df[[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"airline_sentiment"</w:t>
                              </w:r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spacing w:val="4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"text"</w:t>
                              </w:r>
                              <w:r>
                                <w:rPr>
                                  <w:w w:val="104"/>
                                </w:rPr>
                                <w:t>]]</w:t>
                              </w:r>
                              <w:r>
                                <w:rPr>
                                  <w:spacing w:val="-7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16" fillcolor="white" stroked="t" style="position:absolute;margin-left:72.0pt;margin-top:11.0pt;width:468.05pt;height:33.15pt;z-index:41;mso-position-horizontal-relative:page;mso-position-vertical-relative:text;mso-width-relative:page;mso-height-relative:page;mso-wrap-distance-left:0.0pt;mso-wrap-distance-right:0.0pt;visibility:visible;" coordsize="5944235,421005">
                <v:shape id="1117" coordsize="21600,21600" path="m21507,0l90,0l53,65l25,325l4,749l0,1238l0,20264l4,20752l25,21209l53,21437l90,21600l21507,21600l21544,21437l21572,21209l21593,20752l21600,20264l21600,1238l21593,749l21572,325l21544,65l21507,0l21507,0l21507,0l21507,0xe" fillcolor="#cfcfcf" stroked="f" style="position:absolute;left:0;top:0;width:5944235;height:42100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18" filled="f" stroked="f" style="position:absolute;left:11430;top:12699;width:5918835;height:396240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" w:lineRule="auto" w:line="192"/>
                          <w:ind w:left="59" w:right="4864"/>
                          <w:rPr/>
                        </w:pPr>
                        <w:r>
                          <w:rPr>
                            <w:w w:val="104"/>
                          </w:rPr>
                          <w:t>data</w:t>
                        </w:r>
                        <w:r>
                          <w:rPr>
                            <w:spacing w:val="44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1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df[[</w:t>
                        </w:r>
                        <w:r>
                          <w:rPr>
                            <w:color w:val="ba2121"/>
                            <w:w w:val="104"/>
                          </w:rPr>
                          <w:t>"airline_sentiment"</w:t>
                        </w:r>
                        <w:r>
                          <w:rPr>
                            <w:w w:val="104"/>
                          </w:rPr>
                          <w:t>,</w:t>
                        </w:r>
                        <w:r>
                          <w:rPr>
                            <w:spacing w:val="44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4"/>
                          </w:rPr>
                          <w:t>"text"</w:t>
                        </w:r>
                        <w:r>
                          <w:rPr>
                            <w:w w:val="104"/>
                          </w:rPr>
                          <w:t>]]</w:t>
                        </w:r>
                        <w:r>
                          <w:rPr>
                            <w:spacing w:val="-7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data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head()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152400</wp:posOffset>
                </wp:positionV>
                <wp:extent cx="5918834" cy="396240"/>
                <wp:effectExtent l="0" t="0" r="0" b="0"/>
                <wp:wrapNone/>
                <wp:docPr id="1119" name="曲线 2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39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21581" y="0"/>
                              </a:moveTo>
                              <a:lnTo>
                                <a:pt x="18" y="0"/>
                              </a:lnTo>
                              <a:lnTo>
                                <a:pt x="0" y="276"/>
                              </a:lnTo>
                              <a:lnTo>
                                <a:pt x="0" y="20838"/>
                              </a:lnTo>
                              <a:lnTo>
                                <a:pt x="0" y="21219"/>
                              </a:lnTo>
                              <a:lnTo>
                                <a:pt x="18" y="21600"/>
                              </a:lnTo>
                              <a:lnTo>
                                <a:pt x="21581" y="21600"/>
                              </a:lnTo>
                              <a:lnTo>
                                <a:pt x="21599" y="21219"/>
                              </a:lnTo>
                              <a:lnTo>
                                <a:pt x="21599" y="276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19" coordsize="21600,21600" path="m21581,0l18,0l0,276l0,20838l0,21219l18,21600l21581,21600l21599,21219l21599,276l21581,0l21581,0l21581,0l21581,0xe" fillcolor="#f7f7f7" stroked="f" style="position:absolute;margin-left:73.0pt;margin-top:12.0pt;width:466.05pt;height:31.2pt;z-index:-2147483643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path textboxrect="0,0,21600,21600"/>
              </v:shape>
            </w:pict>
          </mc:Fallback>
        </mc:AlternateContent>
      </w:r>
      <w:r>
        <w:rPr>
          <w:color w:val="2f3e9f"/>
          <w:w w:val="115"/>
        </w:rPr>
        <w:t>[24]:</w:t>
      </w:r>
    </w:p>
    <w:p>
      <w:pPr>
        <w:pStyle w:val="style66"/>
        <w:spacing w:before="5"/>
        <w:rPr>
          <w:sz w:val="25"/>
        </w:rPr>
      </w:pPr>
    </w:p>
    <w:p>
      <w:pPr>
        <w:pStyle w:val="style4097"/>
        <w:numPr>
          <w:ilvl w:val="0"/>
          <w:numId w:val="31"/>
        </w:numPr>
        <w:tabs>
          <w:tab w:val="left" w:leader="none" w:pos="627"/>
          <w:tab w:val="left" w:leader="none" w:pos="1098"/>
          <w:tab w:val="left" w:leader="none" w:pos="8429"/>
        </w:tabs>
        <w:spacing w:before="81" w:lineRule="exact" w:line="305"/>
        <w:rPr/>
      </w:pPr>
      <w:r>
        <w:rPr>
          <w:color w:val="d74314"/>
          <w:w w:val="135"/>
        </w:rPr>
        <w:t>:</w:t>
      </w:r>
      <w:r>
        <w:rPr>
          <w:color w:val="d74314"/>
          <w:w w:val="135"/>
        </w:rPr>
        <w:tab/>
      </w:r>
      <w:r>
        <w:rPr>
          <w:w w:val="110"/>
        </w:rPr>
        <w:t>airline_sentiment</w:t>
      </w:r>
      <w:r>
        <w:rPr>
          <w:w w:val="110"/>
        </w:rPr>
        <w:tab/>
      </w:r>
      <w:r>
        <w:rPr>
          <w:w w:val="120"/>
        </w:rPr>
        <w:t>text</w:t>
      </w:r>
    </w:p>
    <w:p>
      <w:pPr>
        <w:pStyle w:val="style66"/>
        <w:tabs>
          <w:tab w:val="left" w:leader="none" w:pos="2129"/>
          <w:tab w:val="left" w:leader="none" w:pos="3275"/>
        </w:tabs>
        <w:spacing w:lineRule="exact" w:line="271"/>
        <w:ind w:left="869"/>
        <w:rPr/>
      </w:pPr>
      <w:r>
        <w:t>1</w:t>
      </w:r>
      <w:r>
        <w:tab/>
      </w:r>
      <w:r>
        <w:t>positive</w:t>
      </w:r>
      <w:r>
        <w:tab/>
      </w:r>
      <w:r>
        <w:rPr>
          <w:w w:val="95"/>
        </w:rPr>
        <w:t>@VirginAmerica</w:t>
      </w:r>
      <w:r>
        <w:rPr>
          <w:spacing w:val="38"/>
          <w:w w:val="95"/>
        </w:rPr>
        <w:t xml:space="preserve"> </w:t>
      </w:r>
      <w:r>
        <w:rPr>
          <w:w w:val="95"/>
        </w:rPr>
        <w:t>plus</w:t>
      </w:r>
      <w:r>
        <w:rPr>
          <w:spacing w:val="38"/>
          <w:w w:val="95"/>
        </w:rPr>
        <w:t xml:space="preserve"> </w:t>
      </w:r>
      <w:r>
        <w:rPr>
          <w:w w:val="95"/>
        </w:rPr>
        <w:t>you've</w:t>
      </w:r>
      <w:r>
        <w:rPr>
          <w:spacing w:val="39"/>
          <w:w w:val="95"/>
        </w:rPr>
        <w:t xml:space="preserve"> </w:t>
      </w:r>
      <w:r>
        <w:rPr>
          <w:w w:val="95"/>
        </w:rPr>
        <w:t>added</w:t>
      </w:r>
      <w:r>
        <w:rPr>
          <w:spacing w:val="38"/>
          <w:w w:val="95"/>
        </w:rPr>
        <w:t xml:space="preserve"> </w:t>
      </w:r>
      <w:r>
        <w:rPr>
          <w:w w:val="95"/>
        </w:rPr>
        <w:t>commercials</w:t>
      </w:r>
      <w:r>
        <w:rPr>
          <w:spacing w:val="38"/>
          <w:w w:val="95"/>
        </w:rPr>
        <w:t xml:space="preserve"> </w:t>
      </w:r>
      <w:r>
        <w:rPr>
          <w:w w:val="95"/>
        </w:rPr>
        <w:t>t…</w:t>
      </w:r>
    </w:p>
    <w:p>
      <w:pPr>
        <w:pStyle w:val="style4097"/>
        <w:numPr>
          <w:ilvl w:val="0"/>
          <w:numId w:val="32"/>
        </w:numPr>
        <w:tabs>
          <w:tab w:val="left" w:leader="none" w:pos="2129"/>
          <w:tab w:val="left" w:leader="none" w:pos="2130"/>
          <w:tab w:val="left" w:leader="none" w:pos="3275"/>
        </w:tabs>
        <w:ind w:left="2128" w:hanging="1261"/>
        <w:rPr/>
      </w:pPr>
      <w:r>
        <w:rPr>
          <w:w w:val="104"/>
        </w:rPr>
        <w:t>negative</w:t>
      </w:r>
      <w:r>
        <w:rPr>
          <w:w w:val="104"/>
        </w:rPr>
        <w:tab/>
      </w:r>
      <w:r>
        <w:rPr>
          <w:w w:val="104"/>
        </w:rPr>
        <w:t>@VirginAmerica</w:t>
      </w:r>
      <w:r>
        <w:rPr>
          <w:spacing w:val="14"/>
          <w:w w:val="104"/>
        </w:rPr>
        <w:t xml:space="preserve"> </w:t>
      </w:r>
      <w:r>
        <w:rPr>
          <w:w w:val="120"/>
        </w:rPr>
        <w:t>it's</w:t>
      </w:r>
      <w:r>
        <w:rPr>
          <w:spacing w:val="4"/>
          <w:w w:val="120"/>
        </w:rPr>
        <w:t xml:space="preserve"> </w:t>
      </w:r>
      <w:r>
        <w:rPr>
          <w:w w:val="104"/>
        </w:rPr>
        <w:t>really</w:t>
      </w:r>
      <w:r>
        <w:rPr>
          <w:spacing w:val="15"/>
          <w:w w:val="104"/>
        </w:rPr>
        <w:t xml:space="preserve"> </w:t>
      </w:r>
      <w:r>
        <w:rPr>
          <w:w w:val="104"/>
        </w:rPr>
        <w:t>aggressive</w:t>
      </w:r>
      <w:r>
        <w:rPr>
          <w:spacing w:val="15"/>
          <w:w w:val="104"/>
        </w:rPr>
        <w:t xml:space="preserve"> </w:t>
      </w:r>
      <w:r>
        <w:rPr>
          <w:w w:val="104"/>
        </w:rPr>
        <w:t>to</w:t>
      </w:r>
      <w:r>
        <w:rPr>
          <w:spacing w:val="14"/>
          <w:w w:val="104"/>
        </w:rPr>
        <w:t xml:space="preserve"> </w:t>
      </w:r>
      <w:r>
        <w:rPr>
          <w:w w:val="104"/>
        </w:rPr>
        <w:t>blast…</w:t>
      </w:r>
    </w:p>
    <w:p>
      <w:pPr>
        <w:pStyle w:val="style4097"/>
        <w:numPr>
          <w:ilvl w:val="0"/>
          <w:numId w:val="32"/>
        </w:numPr>
        <w:tabs>
          <w:tab w:val="left" w:leader="none" w:pos="2129"/>
          <w:tab w:val="left" w:leader="none" w:pos="2130"/>
          <w:tab w:val="left" w:leader="none" w:pos="3275"/>
        </w:tabs>
        <w:ind w:left="2128" w:hanging="1261"/>
        <w:rPr/>
      </w:pPr>
      <w:r>
        <w:rPr>
          <w:w w:val="104"/>
        </w:rPr>
        <w:t>negative</w:t>
      </w:r>
      <w:r>
        <w:rPr>
          <w:w w:val="104"/>
        </w:rPr>
        <w:tab/>
      </w:r>
      <w:r>
        <w:rPr>
          <w:w w:val="104"/>
        </w:rPr>
        <w:t>@VirginAmerica</w:t>
      </w:r>
      <w:r>
        <w:rPr>
          <w:spacing w:val="2"/>
          <w:w w:val="104"/>
        </w:rPr>
        <w:t xml:space="preserve"> </w:t>
      </w:r>
      <w:r>
        <w:rPr>
          <w:w w:val="104"/>
        </w:rPr>
        <w:t>and</w:t>
      </w:r>
      <w:r>
        <w:rPr>
          <w:spacing w:val="2"/>
          <w:w w:val="104"/>
        </w:rPr>
        <w:t xml:space="preserve"> </w:t>
      </w:r>
      <w:r>
        <w:rPr>
          <w:w w:val="110"/>
        </w:rPr>
        <w:t>it's</w:t>
      </w:r>
      <w:r>
        <w:rPr>
          <w:spacing w:val="-1"/>
          <w:w w:val="110"/>
        </w:rPr>
        <w:t xml:space="preserve"> </w:t>
      </w:r>
      <w:r>
        <w:rPr>
          <w:w w:val="104"/>
        </w:rPr>
        <w:t>a</w:t>
      </w:r>
      <w:r>
        <w:rPr>
          <w:spacing w:val="2"/>
          <w:w w:val="104"/>
        </w:rPr>
        <w:t xml:space="preserve"> </w:t>
      </w:r>
      <w:r>
        <w:rPr>
          <w:w w:val="104"/>
        </w:rPr>
        <w:t>really</w:t>
      </w:r>
      <w:r>
        <w:rPr>
          <w:spacing w:val="3"/>
          <w:w w:val="104"/>
        </w:rPr>
        <w:t xml:space="preserve"> </w:t>
      </w:r>
      <w:r>
        <w:rPr>
          <w:w w:val="104"/>
        </w:rPr>
        <w:t>big</w:t>
      </w:r>
      <w:r>
        <w:rPr>
          <w:spacing w:val="2"/>
          <w:w w:val="104"/>
        </w:rPr>
        <w:t xml:space="preserve"> </w:t>
      </w:r>
      <w:r>
        <w:rPr>
          <w:w w:val="104"/>
        </w:rPr>
        <w:t>bad</w:t>
      </w:r>
      <w:r>
        <w:rPr>
          <w:spacing w:val="2"/>
          <w:w w:val="104"/>
        </w:rPr>
        <w:t xml:space="preserve"> </w:t>
      </w:r>
      <w:r>
        <w:rPr>
          <w:w w:val="104"/>
        </w:rPr>
        <w:t>thing…</w:t>
      </w:r>
    </w:p>
    <w:p>
      <w:pPr>
        <w:pStyle w:val="style4097"/>
        <w:numPr>
          <w:ilvl w:val="0"/>
          <w:numId w:val="32"/>
        </w:numPr>
        <w:tabs>
          <w:tab w:val="left" w:leader="none" w:pos="2129"/>
          <w:tab w:val="left" w:leader="none" w:pos="2130"/>
          <w:tab w:val="left" w:leader="none" w:pos="3275"/>
        </w:tabs>
        <w:ind w:left="2128" w:hanging="1261"/>
        <w:rPr/>
      </w:pPr>
      <w:r>
        <w:t>negative</w:t>
      </w:r>
      <w:r>
        <w:tab/>
      </w:r>
      <w:r>
        <w:t>@VirginAmerica</w:t>
      </w:r>
      <w:r>
        <w:rPr>
          <w:spacing w:val="10"/>
        </w:rPr>
        <w:t xml:space="preserve"> </w:t>
      </w:r>
      <w:r>
        <w:t>seriously</w:t>
      </w:r>
      <w:r>
        <w:rPr>
          <w:spacing w:val="11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$30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fligh…</w:t>
      </w:r>
    </w:p>
    <w:p>
      <w:pPr>
        <w:pStyle w:val="style4097"/>
        <w:numPr>
          <w:ilvl w:val="0"/>
          <w:numId w:val="32"/>
        </w:numPr>
        <w:tabs>
          <w:tab w:val="left" w:leader="none" w:pos="2129"/>
          <w:tab w:val="left" w:leader="none" w:pos="2130"/>
          <w:tab w:val="left" w:leader="none" w:pos="3275"/>
        </w:tabs>
        <w:spacing w:lineRule="exact" w:line="305"/>
        <w:ind w:left="2128" w:hanging="1261"/>
        <w:rPr/>
      </w:pPr>
      <w:r>
        <w:rPr>
          <w:w w:val="104"/>
        </w:rPr>
        <w:t>positive</w:t>
      </w:r>
      <w:r>
        <w:rPr>
          <w:w w:val="104"/>
        </w:rPr>
        <w:tab/>
      </w:r>
      <w:r>
        <w:rPr>
          <w:w w:val="104"/>
        </w:rPr>
        <w:t>@VirginAmerica</w:t>
      </w:r>
      <w:r>
        <w:rPr>
          <w:spacing w:val="1"/>
          <w:w w:val="104"/>
        </w:rPr>
        <w:t xml:space="preserve"> </w:t>
      </w:r>
      <w:r>
        <w:rPr>
          <w:w w:val="104"/>
        </w:rPr>
        <w:t>yes,</w:t>
      </w:r>
      <w:r>
        <w:rPr>
          <w:spacing w:val="1"/>
          <w:w w:val="104"/>
        </w:rPr>
        <w:t xml:space="preserve"> </w:t>
      </w:r>
      <w:r>
        <w:rPr>
          <w:w w:val="104"/>
        </w:rPr>
        <w:t>nearly</w:t>
      </w:r>
      <w:r>
        <w:rPr>
          <w:spacing w:val="2"/>
          <w:w w:val="104"/>
        </w:rPr>
        <w:t xml:space="preserve"> </w:t>
      </w:r>
      <w:r>
        <w:rPr>
          <w:w w:val="104"/>
        </w:rPr>
        <w:t>every</w:t>
      </w:r>
      <w:r>
        <w:rPr>
          <w:spacing w:val="1"/>
          <w:w w:val="104"/>
        </w:rPr>
        <w:t xml:space="preserve"> </w:t>
      </w:r>
      <w:r>
        <w:rPr>
          <w:w w:val="104"/>
        </w:rPr>
        <w:t>time</w:t>
      </w:r>
      <w:r>
        <w:rPr>
          <w:spacing w:val="2"/>
          <w:w w:val="104"/>
        </w:rPr>
        <w:t xml:space="preserve"> </w:t>
      </w:r>
      <w:r>
        <w:rPr>
          <w:w w:val="135"/>
        </w:rPr>
        <w:t>I</w:t>
      </w:r>
      <w:r>
        <w:rPr>
          <w:spacing w:val="-20"/>
          <w:w w:val="135"/>
        </w:rPr>
        <w:t xml:space="preserve"> </w:t>
      </w:r>
      <w:r>
        <w:rPr>
          <w:w w:val="110"/>
        </w:rPr>
        <w:t>fly</w:t>
      </w:r>
      <w:r>
        <w:rPr>
          <w:spacing w:val="-2"/>
          <w:w w:val="110"/>
        </w:rPr>
        <w:t xml:space="preserve"> </w:t>
      </w:r>
      <w:r>
        <w:t>VX…</w:t>
      </w:r>
    </w:p>
    <w:p>
      <w:pPr>
        <w:pStyle w:val="style66"/>
        <w:spacing w:before="11"/>
        <w:rPr>
          <w:sz w:val="7"/>
        </w:rPr>
      </w:pPr>
    </w:p>
    <w:p>
      <w:pPr>
        <w:pStyle w:val="style66"/>
        <w:spacing w:before="81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594360"/>
                <wp:effectExtent l="0" t="0" r="0" b="0"/>
                <wp:wrapNone/>
                <wp:docPr id="1120" name="组合 2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594360"/>
                          <a:chOff x="0" y="0"/>
                          <a:chExt cx="5944235" cy="594360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594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46"/>
                                </a:lnTo>
                                <a:lnTo>
                                  <a:pt x="25" y="231"/>
                                </a:lnTo>
                                <a:lnTo>
                                  <a:pt x="4" y="531"/>
                                </a:lnTo>
                                <a:lnTo>
                                  <a:pt x="0" y="877"/>
                                </a:lnTo>
                                <a:lnTo>
                                  <a:pt x="0" y="20606"/>
                                </a:lnTo>
                                <a:lnTo>
                                  <a:pt x="4" y="20999"/>
                                </a:lnTo>
                                <a:lnTo>
                                  <a:pt x="25" y="21299"/>
                                </a:lnTo>
                                <a:lnTo>
                                  <a:pt x="53" y="2148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84"/>
                                </a:lnTo>
                                <a:lnTo>
                                  <a:pt x="21572" y="21299"/>
                                </a:lnTo>
                                <a:lnTo>
                                  <a:pt x="21593" y="20999"/>
                                </a:lnTo>
                                <a:lnTo>
                                  <a:pt x="21600" y="20606"/>
                                </a:lnTo>
                                <a:lnTo>
                                  <a:pt x="21600" y="877"/>
                                </a:lnTo>
                                <a:lnTo>
                                  <a:pt x="21593" y="531"/>
                                </a:lnTo>
                                <a:lnTo>
                                  <a:pt x="21572" y="231"/>
                                </a:lnTo>
                                <a:lnTo>
                                  <a:pt x="21544" y="46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13"/>
                            <a:ext cx="5918835" cy="568297"/>
                          </a:xfrm>
                          <a:prstGeom prst="rect"/>
                          <a:ln>
                            <a:noFill/>
                          </a:ln>
                        </wps:spPr>
                        <wps:txbx id="1122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>X</w:t>
                              </w:r>
                              <w:r>
                                <w:rPr>
                                  <w:spacing w:val="63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7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df[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"text"</w:t>
                              </w:r>
                              <w:r>
                                <w:rPr>
                                  <w:w w:val="104"/>
                                </w:rPr>
                                <w:t>]</w:t>
                              </w:r>
                            </w:p>
                            <w:p>
                              <w:pPr>
                                <w:pStyle w:val="style0"/>
                                <w:spacing w:before="14" w:lineRule="auto" w:line="192"/>
                                <w:ind w:left="59" w:right="6143"/>
                                <w:rPr/>
                              </w:pPr>
                              <w:r>
                                <w:t>y</w:t>
                              </w:r>
                              <w:r>
                                <w:rPr>
                                  <w:spacing w:val="7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 xml:space="preserve">=   </w:t>
                              </w:r>
                              <w:r>
                                <w:t>df[</w:t>
                              </w:r>
                              <w:r>
                                <w:rPr>
                                  <w:color w:val="ba2121"/>
                                </w:rPr>
                                <w:t>"airline_sentiment"</w:t>
                              </w:r>
                              <w:r>
                                <w:t>]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20" fillcolor="white" stroked="t" style="position:absolute;margin-left:72.0pt;margin-top:4.55pt;width:468.05pt;height:46.8pt;z-index:42;mso-position-horizontal-relative:page;mso-position-vertical-relative:text;mso-width-relative:page;mso-height-relative:page;mso-wrap-distance-left:0.0pt;mso-wrap-distance-right:0.0pt;visibility:visible;" coordsize="5944235,594360">
                <v:shape id="1121" coordsize="21600,21600" path="m21507,0l90,0l53,46l25,231l4,531l0,877l0,20606l4,20999l25,21299l53,21484l90,21600l21507,21600l21544,21484l21572,21299l21593,20999l21600,20606l21600,877l21593,531l21572,231l21544,46l21507,0l21507,0l21507,0l21507,0xe" fillcolor="#cfcfcf" stroked="f" style="position:absolute;left:0;top:0;width:5944235;height:594360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22" filled="f" stroked="f" style="position:absolute;left:11430;top:12713;width:5918835;height:568297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rPr>
                            <w:w w:val="104"/>
                          </w:rPr>
                          <w:t>X</w:t>
                        </w:r>
                        <w:r>
                          <w:rPr>
                            <w:spacing w:val="63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7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df[</w:t>
                        </w:r>
                        <w:r>
                          <w:rPr>
                            <w:color w:val="ba2121"/>
                            <w:w w:val="104"/>
                          </w:rPr>
                          <w:t>"text"</w:t>
                        </w:r>
                        <w:r>
                          <w:rPr>
                            <w:w w:val="104"/>
                          </w:rPr>
                          <w:t>]</w:t>
                        </w:r>
                      </w:p>
                      <w:p>
                        <w:pPr>
                          <w:pStyle w:val="style0"/>
                          <w:spacing w:before="14" w:lineRule="auto" w:line="192"/>
                          <w:ind w:left="59" w:right="6143"/>
                          <w:rPr/>
                        </w:pPr>
                        <w:r>
                          <w:t>y</w:t>
                        </w:r>
                        <w:r>
                          <w:rPr>
                            <w:spacing w:val="7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 xml:space="preserve">=   </w:t>
                        </w:r>
                        <w:r>
                          <w:t>df[</w:t>
                        </w:r>
                        <w:r>
                          <w:rPr>
                            <w:color w:val="ba2121"/>
                          </w:rPr>
                          <w:t>"airline_sentiment"</w:t>
                        </w:r>
                        <w:r>
                          <w:t>]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X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70485</wp:posOffset>
                </wp:positionV>
                <wp:extent cx="5918834" cy="568325"/>
                <wp:effectExtent l="0" t="0" r="0" b="0"/>
                <wp:wrapNone/>
                <wp:docPr id="1123" name="曲线 2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5683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21581" y="0"/>
                              </a:moveTo>
                              <a:lnTo>
                                <a:pt x="18" y="0"/>
                              </a:lnTo>
                              <a:lnTo>
                                <a:pt x="0" y="193"/>
                              </a:lnTo>
                              <a:lnTo>
                                <a:pt x="0" y="21069"/>
                              </a:lnTo>
                              <a:lnTo>
                                <a:pt x="0" y="21334"/>
                              </a:lnTo>
                              <a:lnTo>
                                <a:pt x="18" y="21600"/>
                              </a:lnTo>
                              <a:lnTo>
                                <a:pt x="21581" y="21600"/>
                              </a:lnTo>
                              <a:lnTo>
                                <a:pt x="21599" y="21334"/>
                              </a:lnTo>
                              <a:lnTo>
                                <a:pt x="21599" y="193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23" coordsize="21600,21600" path="m21581,0l18,0l0,193l0,21069l0,21334l18,21600l21581,21600l21599,21334l21599,193l21581,0l21581,0l21581,0l21581,0xe" fillcolor="#f7f7f7" stroked="f" style="position:absolute;margin-left:73.0pt;margin-top:5.55pt;width:466.05pt;height:44.75pt;z-index:-2147483642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path textboxrect="0,0,21600,21600"/>
              </v:shape>
            </w:pict>
          </mc:Fallback>
        </mc:AlternateContent>
      </w:r>
      <w:r>
        <w:rPr>
          <w:color w:val="2f3e9f"/>
          <w:w w:val="115"/>
        </w:rPr>
        <w:t>[25]: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3"/>
        </w:rPr>
      </w:pPr>
    </w:p>
    <w:p>
      <w:pPr>
        <w:pStyle w:val="style4097"/>
        <w:numPr>
          <w:ilvl w:val="0"/>
          <w:numId w:val="31"/>
        </w:numPr>
        <w:tabs>
          <w:tab w:val="left" w:leader="none" w:pos="627"/>
          <w:tab w:val="left" w:leader="none" w:pos="1900"/>
        </w:tabs>
        <w:spacing w:before="81" w:lineRule="exact" w:line="305"/>
        <w:rPr/>
      </w:pPr>
      <w:r>
        <w:rPr>
          <w:color w:val="d74314"/>
          <w:w w:val="135"/>
        </w:rPr>
        <w:t>:</w:t>
      </w:r>
      <w:r>
        <w:rPr>
          <w:color w:val="d74314"/>
          <w:spacing w:val="33"/>
          <w:w w:val="135"/>
        </w:rPr>
        <w:t xml:space="preserve"> </w:t>
      </w:r>
      <w:r>
        <w:t>1</w:t>
      </w:r>
      <w:r>
        <w:tab/>
      </w:r>
      <w:r>
        <w:rPr>
          <w:w w:val="95"/>
        </w:rPr>
        <w:t>@VirginAmerica</w:t>
      </w:r>
      <w:r>
        <w:rPr>
          <w:spacing w:val="38"/>
          <w:w w:val="95"/>
        </w:rPr>
        <w:t xml:space="preserve"> </w:t>
      </w:r>
      <w:r>
        <w:rPr>
          <w:w w:val="95"/>
        </w:rPr>
        <w:t>plus</w:t>
      </w:r>
      <w:r>
        <w:rPr>
          <w:spacing w:val="39"/>
          <w:w w:val="95"/>
        </w:rPr>
        <w:t xml:space="preserve"> </w:t>
      </w:r>
      <w:r>
        <w:rPr>
          <w:w w:val="95"/>
        </w:rPr>
        <w:t>you've</w:t>
      </w:r>
      <w:r>
        <w:rPr>
          <w:spacing w:val="38"/>
          <w:w w:val="95"/>
        </w:rPr>
        <w:t xml:space="preserve"> </w:t>
      </w:r>
      <w:r>
        <w:rPr>
          <w:w w:val="95"/>
        </w:rPr>
        <w:t>added</w:t>
      </w:r>
      <w:r>
        <w:rPr>
          <w:spacing w:val="39"/>
          <w:w w:val="95"/>
        </w:rPr>
        <w:t xml:space="preserve"> </w:t>
      </w:r>
      <w:r>
        <w:rPr>
          <w:w w:val="95"/>
        </w:rPr>
        <w:t>commercials</w:t>
      </w:r>
      <w:r>
        <w:rPr>
          <w:spacing w:val="38"/>
          <w:w w:val="95"/>
        </w:rPr>
        <w:t xml:space="preserve"> </w:t>
      </w:r>
      <w:r>
        <w:rPr>
          <w:w w:val="95"/>
        </w:rPr>
        <w:t>t…</w:t>
      </w:r>
    </w:p>
    <w:p>
      <w:pPr>
        <w:pStyle w:val="style4097"/>
        <w:numPr>
          <w:ilvl w:val="0"/>
          <w:numId w:val="33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rPr>
          <w:w w:val="104"/>
        </w:rPr>
        <w:t>@VirginAmerica</w:t>
      </w:r>
      <w:r>
        <w:rPr>
          <w:spacing w:val="14"/>
          <w:w w:val="104"/>
        </w:rPr>
        <w:t xml:space="preserve"> </w:t>
      </w:r>
      <w:r>
        <w:rPr>
          <w:w w:val="120"/>
        </w:rPr>
        <w:t>it's</w:t>
      </w:r>
      <w:r>
        <w:rPr>
          <w:spacing w:val="4"/>
          <w:w w:val="120"/>
        </w:rPr>
        <w:t xml:space="preserve"> </w:t>
      </w:r>
      <w:r>
        <w:rPr>
          <w:w w:val="104"/>
        </w:rPr>
        <w:t>really</w:t>
      </w:r>
      <w:r>
        <w:rPr>
          <w:spacing w:val="15"/>
          <w:w w:val="104"/>
        </w:rPr>
        <w:t xml:space="preserve"> </w:t>
      </w:r>
      <w:r>
        <w:rPr>
          <w:w w:val="104"/>
        </w:rPr>
        <w:t>aggressive</w:t>
      </w:r>
      <w:r>
        <w:rPr>
          <w:spacing w:val="15"/>
          <w:w w:val="104"/>
        </w:rPr>
        <w:t xml:space="preserve"> </w:t>
      </w:r>
      <w:r>
        <w:rPr>
          <w:w w:val="104"/>
        </w:rPr>
        <w:t>to</w:t>
      </w:r>
      <w:r>
        <w:rPr>
          <w:spacing w:val="14"/>
          <w:w w:val="104"/>
        </w:rPr>
        <w:t xml:space="preserve"> </w:t>
      </w:r>
      <w:r>
        <w:rPr>
          <w:w w:val="104"/>
        </w:rPr>
        <w:t>blast…</w:t>
      </w:r>
    </w:p>
    <w:p>
      <w:pPr>
        <w:pStyle w:val="style4097"/>
        <w:numPr>
          <w:ilvl w:val="0"/>
          <w:numId w:val="33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rPr>
          <w:w w:val="104"/>
        </w:rPr>
        <w:t>@VirginAmerica</w:t>
      </w:r>
      <w:r>
        <w:rPr>
          <w:spacing w:val="2"/>
          <w:w w:val="104"/>
        </w:rPr>
        <w:t xml:space="preserve"> </w:t>
      </w:r>
      <w:r>
        <w:rPr>
          <w:w w:val="104"/>
        </w:rPr>
        <w:t>and</w:t>
      </w:r>
      <w:r>
        <w:rPr>
          <w:spacing w:val="2"/>
          <w:w w:val="104"/>
        </w:rPr>
        <w:t xml:space="preserve"> </w:t>
      </w:r>
      <w:r>
        <w:rPr>
          <w:w w:val="110"/>
        </w:rPr>
        <w:t>it's</w:t>
      </w:r>
      <w:r>
        <w:rPr>
          <w:spacing w:val="-1"/>
          <w:w w:val="110"/>
        </w:rPr>
        <w:t xml:space="preserve"> </w:t>
      </w:r>
      <w:r>
        <w:rPr>
          <w:w w:val="104"/>
        </w:rPr>
        <w:t>a</w:t>
      </w:r>
      <w:r>
        <w:rPr>
          <w:spacing w:val="2"/>
          <w:w w:val="104"/>
        </w:rPr>
        <w:t xml:space="preserve"> </w:t>
      </w:r>
      <w:r>
        <w:rPr>
          <w:w w:val="104"/>
        </w:rPr>
        <w:t>really</w:t>
      </w:r>
      <w:r>
        <w:rPr>
          <w:spacing w:val="3"/>
          <w:w w:val="104"/>
        </w:rPr>
        <w:t xml:space="preserve"> </w:t>
      </w:r>
      <w:r>
        <w:rPr>
          <w:w w:val="104"/>
        </w:rPr>
        <w:t>big</w:t>
      </w:r>
      <w:r>
        <w:rPr>
          <w:spacing w:val="2"/>
          <w:w w:val="104"/>
        </w:rPr>
        <w:t xml:space="preserve"> </w:t>
      </w:r>
      <w:r>
        <w:rPr>
          <w:w w:val="104"/>
        </w:rPr>
        <w:t>bad</w:t>
      </w:r>
      <w:r>
        <w:rPr>
          <w:spacing w:val="2"/>
          <w:w w:val="104"/>
        </w:rPr>
        <w:t xml:space="preserve"> </w:t>
      </w:r>
      <w:r>
        <w:rPr>
          <w:w w:val="104"/>
        </w:rPr>
        <w:t>thing…</w:t>
      </w:r>
    </w:p>
    <w:p>
      <w:pPr>
        <w:pStyle w:val="style4097"/>
        <w:numPr>
          <w:ilvl w:val="0"/>
          <w:numId w:val="33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t>@VirginAmerica</w:t>
      </w:r>
      <w:r>
        <w:rPr>
          <w:spacing w:val="10"/>
        </w:rPr>
        <w:t xml:space="preserve"> </w:t>
      </w:r>
      <w:r>
        <w:t>seriously</w:t>
      </w:r>
      <w:r>
        <w:rPr>
          <w:spacing w:val="11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$30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fligh…</w:t>
      </w:r>
    </w:p>
    <w:p>
      <w:pPr>
        <w:pStyle w:val="style4097"/>
        <w:numPr>
          <w:ilvl w:val="0"/>
          <w:numId w:val="33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t>@VirginAmerica</w:t>
      </w:r>
      <w:r>
        <w:rPr>
          <w:spacing w:val="30"/>
        </w:rPr>
        <w:t xml:space="preserve"> </w:t>
      </w:r>
      <w:r>
        <w:t>yes,</w:t>
      </w:r>
      <w:r>
        <w:rPr>
          <w:spacing w:val="31"/>
        </w:rPr>
        <w:t xml:space="preserve"> </w:t>
      </w:r>
      <w:r>
        <w:t>nearly</w:t>
      </w:r>
      <w:r>
        <w:rPr>
          <w:spacing w:val="31"/>
        </w:rPr>
        <w:t xml:space="preserve"> </w:t>
      </w:r>
      <w:r>
        <w:t>every</w:t>
      </w:r>
      <w:r>
        <w:rPr>
          <w:spacing w:val="30"/>
        </w:rPr>
        <w:t xml:space="preserve"> </w:t>
      </w:r>
      <w:r>
        <w:t>time</w:t>
      </w:r>
      <w:r>
        <w:rPr>
          <w:spacing w:val="31"/>
        </w:rPr>
        <w:t xml:space="preserve"> </w:t>
      </w:r>
      <w:r>
        <w:rPr>
          <w:w w:val="150"/>
        </w:rPr>
        <w:t>I</w:t>
      </w:r>
      <w:r>
        <w:rPr>
          <w:spacing w:val="-4"/>
          <w:w w:val="150"/>
        </w:rPr>
        <w:t xml:space="preserve"> </w:t>
      </w:r>
      <w:r>
        <w:rPr>
          <w:w w:val="110"/>
        </w:rPr>
        <w:t>fly</w:t>
      </w:r>
      <w:r>
        <w:rPr>
          <w:spacing w:val="24"/>
          <w:w w:val="110"/>
        </w:rPr>
        <w:t xml:space="preserve"> </w:t>
      </w:r>
      <w:r>
        <w:t>VX…</w:t>
      </w:r>
    </w:p>
    <w:p>
      <w:pPr>
        <w:pStyle w:val="style66"/>
        <w:spacing w:lineRule="exact" w:line="305"/>
        <w:ind w:left="4420"/>
        <w:rPr/>
      </w:pPr>
      <w:r>
        <w:rPr>
          <w:w w:val="52"/>
        </w:rPr>
        <w:t>…</w:t>
      </w:r>
    </w:p>
    <w:p>
      <w:pPr>
        <w:pStyle w:val="style0"/>
        <w:spacing w:lineRule="exact" w:line="305"/>
        <w:rPr/>
        <w:sectPr>
          <w:pgSz w:w="12240" w:h="15840" w:orient="portrait"/>
          <w:pgMar w:top="144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236"/>
        <w:ind w:left="167"/>
        <w:rPr/>
      </w:pPr>
      <w:r>
        <w:rPr>
          <w:color w:val="2f3e9f"/>
          <w:w w:val="115"/>
        </w:rPr>
        <w:t>[26]:</w:t>
      </w:r>
    </w:p>
    <w:p>
      <w:pPr>
        <w:pStyle w:val="style66"/>
        <w:tabs>
          <w:tab w:val="left" w:leader="none" w:pos="1120"/>
          <w:tab w:val="left" w:leader="none" w:pos="1922"/>
        </w:tabs>
        <w:spacing w:before="113" w:lineRule="auto" w:line="192"/>
        <w:ind w:left="89" w:right="2879"/>
        <w:rPr/>
      </w:pPr>
      <w:r>
        <w:br w:type="column"/>
      </w:r>
      <w:r>
        <w:rPr>
          <w:w w:val="95"/>
        </w:rPr>
        <w:t>14633</w:t>
      </w:r>
      <w:r>
        <w:rPr>
          <w:w w:val="95"/>
        </w:rPr>
        <w:tab/>
      </w:r>
      <w:r>
        <w:t>@AmericanAir</w:t>
      </w:r>
      <w:r>
        <w:rPr>
          <w:spacing w:val="19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flight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Cancelled</w:t>
      </w:r>
      <w:r>
        <w:rPr>
          <w:spacing w:val="19"/>
        </w:rPr>
        <w:t xml:space="preserve"> </w:t>
      </w:r>
      <w:r>
        <w:t>Flightled…</w:t>
      </w:r>
      <w:r>
        <w:rPr>
          <w:spacing w:val="1"/>
        </w:rPr>
        <w:t xml:space="preserve"> </w:t>
      </w:r>
      <w:r>
        <w:rPr>
          <w:w w:val="95"/>
        </w:rPr>
        <w:t>14634</w:t>
      </w:r>
      <w:r>
        <w:rPr>
          <w:w w:val="95"/>
        </w:rPr>
        <w:tab/>
      </w:r>
      <w:r>
        <w:rPr>
          <w:w w:val="95"/>
        </w:rPr>
        <w:tab/>
      </w:r>
      <w:r>
        <w:t>@AmericanAir</w:t>
      </w:r>
      <w:r>
        <w:rPr>
          <w:spacing w:val="24"/>
        </w:rPr>
        <w:t xml:space="preserve"> </w:t>
      </w:r>
      <w:r>
        <w:t>right</w:t>
      </w:r>
      <w:r>
        <w:rPr>
          <w:spacing w:val="24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cue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delays</w:t>
      </w:r>
      <w:r>
        <w:rPr>
          <w:spacing w:val="-66"/>
        </w:rPr>
        <w:t xml:space="preserve"> </w:t>
      </w:r>
      <w:r>
        <w:rPr>
          <w:w w:val="95"/>
        </w:rPr>
        <w:t>14635</w:t>
      </w:r>
      <w:r>
        <w:rPr>
          <w:w w:val="95"/>
        </w:rPr>
        <w:tab/>
      </w:r>
      <w:r>
        <w:t>@AmericanAir</w:t>
      </w:r>
      <w:r>
        <w:rPr>
          <w:spacing w:val="13"/>
        </w:rPr>
        <w:t xml:space="preserve"> </w:t>
      </w:r>
      <w:r>
        <w:t>thank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got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f…</w:t>
      </w:r>
      <w:r>
        <w:rPr>
          <w:spacing w:val="1"/>
        </w:rPr>
        <w:t xml:space="preserve"> </w:t>
      </w:r>
      <w:r>
        <w:rPr>
          <w:w w:val="95"/>
        </w:rPr>
        <w:t>14636</w:t>
      </w:r>
      <w:r>
        <w:rPr>
          <w:w w:val="95"/>
        </w:rPr>
        <w:tab/>
      </w:r>
      <w:r>
        <w:t>@AmericanAir</w:t>
      </w:r>
      <w:r>
        <w:rPr>
          <w:spacing w:val="15"/>
        </w:rPr>
        <w:t xml:space="preserve"> </w:t>
      </w:r>
      <w:r>
        <w:t>leaving</w:t>
      </w:r>
      <w:r>
        <w:rPr>
          <w:spacing w:val="15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20</w:t>
      </w:r>
      <w:r>
        <w:rPr>
          <w:spacing w:val="15"/>
        </w:rPr>
        <w:t xml:space="preserve"> </w:t>
      </w:r>
      <w:r>
        <w:t>minutes</w:t>
      </w:r>
      <w:r>
        <w:rPr>
          <w:spacing w:val="15"/>
        </w:rPr>
        <w:t xml:space="preserve"> </w:t>
      </w:r>
      <w:r>
        <w:t>Late</w:t>
      </w:r>
      <w:r>
        <w:rPr>
          <w:spacing w:val="16"/>
        </w:rPr>
        <w:t xml:space="preserve"> </w:t>
      </w:r>
      <w:r>
        <w:t>Flig…</w:t>
      </w:r>
      <w:r>
        <w:rPr>
          <w:spacing w:val="1"/>
        </w:rPr>
        <w:t xml:space="preserve"> </w:t>
      </w:r>
      <w:r>
        <w:rPr>
          <w:w w:val="95"/>
        </w:rPr>
        <w:t>14638</w:t>
      </w:r>
      <w:r>
        <w:rPr>
          <w:w w:val="95"/>
        </w:rPr>
        <w:tab/>
      </w:r>
      <w:r>
        <w:rPr>
          <w:w w:val="90"/>
        </w:rPr>
        <w:t>@AmericanAir</w:t>
      </w:r>
      <w:r>
        <w:rPr>
          <w:spacing w:val="30"/>
          <w:w w:val="90"/>
        </w:rPr>
        <w:t xml:space="preserve"> </w:t>
      </w:r>
      <w:r>
        <w:rPr>
          <w:w w:val="90"/>
        </w:rPr>
        <w:t>you</w:t>
      </w:r>
      <w:r>
        <w:rPr>
          <w:spacing w:val="30"/>
          <w:w w:val="90"/>
        </w:rPr>
        <w:t xml:space="preserve"> </w:t>
      </w:r>
      <w:r>
        <w:rPr>
          <w:w w:val="90"/>
        </w:rPr>
        <w:t>have</w:t>
      </w:r>
      <w:r>
        <w:rPr>
          <w:spacing w:val="30"/>
          <w:w w:val="90"/>
        </w:rPr>
        <w:t xml:space="preserve"> </w:t>
      </w:r>
      <w:r>
        <w:rPr>
          <w:w w:val="90"/>
        </w:rPr>
        <w:t>my</w:t>
      </w:r>
      <w:r>
        <w:rPr>
          <w:spacing w:val="31"/>
          <w:w w:val="90"/>
        </w:rPr>
        <w:t xml:space="preserve"> </w:t>
      </w:r>
      <w:r>
        <w:rPr>
          <w:w w:val="90"/>
        </w:rPr>
        <w:t>money,</w:t>
      </w:r>
      <w:r>
        <w:rPr>
          <w:spacing w:val="30"/>
          <w:w w:val="90"/>
        </w:rPr>
        <w:t xml:space="preserve"> </w:t>
      </w:r>
      <w:r>
        <w:rPr>
          <w:w w:val="90"/>
        </w:rPr>
        <w:t>you</w:t>
      </w:r>
      <w:r>
        <w:rPr>
          <w:spacing w:val="30"/>
          <w:w w:val="90"/>
        </w:rPr>
        <w:t xml:space="preserve"> </w:t>
      </w:r>
      <w:r>
        <w:rPr>
          <w:w w:val="90"/>
        </w:rPr>
        <w:t>change</w:t>
      </w:r>
      <w:r>
        <w:rPr>
          <w:spacing w:val="30"/>
          <w:w w:val="90"/>
        </w:rPr>
        <w:t xml:space="preserve"> </w:t>
      </w:r>
      <w:r>
        <w:rPr>
          <w:w w:val="90"/>
        </w:rPr>
        <w:t>my</w:t>
      </w:r>
      <w:r>
        <w:rPr>
          <w:spacing w:val="30"/>
          <w:w w:val="90"/>
        </w:rPr>
        <w:t xml:space="preserve"> </w:t>
      </w:r>
      <w:r>
        <w:rPr>
          <w:w w:val="90"/>
        </w:rPr>
        <w:t>…</w:t>
      </w:r>
      <w:r>
        <w:rPr>
          <w:spacing w:val="1"/>
          <w:w w:val="90"/>
        </w:rPr>
        <w:t xml:space="preserve"> </w:t>
      </w:r>
      <w:r>
        <w:t>Name:</w:t>
      </w:r>
      <w:r>
        <w:rPr>
          <w:spacing w:val="42"/>
        </w:rPr>
        <w:t xml:space="preserve"> </w:t>
      </w:r>
      <w:r>
        <w:t>text,</w:t>
      </w:r>
      <w:r>
        <w:rPr>
          <w:spacing w:val="42"/>
        </w:rPr>
        <w:t xml:space="preserve"> </w:t>
      </w:r>
      <w:r>
        <w:t>Length:</w:t>
      </w:r>
      <w:r>
        <w:rPr>
          <w:spacing w:val="42"/>
        </w:rPr>
        <w:t xml:space="preserve"> </w:t>
      </w:r>
      <w:r>
        <w:t>11510,</w:t>
      </w:r>
      <w:r>
        <w:rPr>
          <w:spacing w:val="42"/>
        </w:rPr>
        <w:t xml:space="preserve"> </w:t>
      </w:r>
      <w:r>
        <w:t>dtype:</w:t>
      </w:r>
      <w:r>
        <w:rPr>
          <w:spacing w:val="42"/>
        </w:rPr>
        <w:t xml:space="preserve"> </w:t>
      </w:r>
      <w:r>
        <w:t>object</w:t>
      </w:r>
    </w:p>
    <w:p>
      <w:pPr>
        <w:pStyle w:val="style0"/>
        <w:spacing w:lineRule="auto" w:line="192"/>
        <w:rPr/>
        <w:sectPr>
          <w:pgSz w:w="12240" w:h="15840" w:orient="portrait"/>
          <w:pgMar w:top="138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40" w:num="2">
            <w:col w:w="741" w:space="40"/>
            <w:col w:w="9499"/>
          </w:cols>
          <w:docGrid w:linePitch="312" w:charSpace="0"/>
        </w:sectPr>
      </w:pPr>
    </w:p>
    <w:p>
      <w:pPr>
        <w:pStyle w:val="style66"/>
        <w:spacing w:before="12"/>
        <w:rPr>
          <w:sz w:val="7"/>
        </w:rPr>
      </w:pPr>
    </w:p>
    <w:p>
      <w:pPr>
        <w:pStyle w:val="style4097"/>
        <w:numPr>
          <w:ilvl w:val="0"/>
          <w:numId w:val="31"/>
        </w:numPr>
        <w:tabs>
          <w:tab w:val="left" w:leader="none" w:pos="627"/>
          <w:tab w:val="left" w:leader="none" w:pos="1900"/>
        </w:tabs>
        <w:spacing w:before="80" w:lineRule="exact" w:line="305"/>
        <w:rPr/>
      </w:pPr>
      <w:r>
        <w:rPr/>
        <mc:AlternateContent>
          <mc:Choice Requires="wpg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-284480</wp:posOffset>
                </wp:positionV>
                <wp:extent cx="5944235" cy="248920"/>
                <wp:effectExtent l="0" t="0" r="0" b="0"/>
                <wp:wrapNone/>
                <wp:docPr id="1124" name="组合 2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920"/>
                          <a:chOff x="0" y="0"/>
                          <a:chExt cx="5944235" cy="248920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55"/>
                                </a:lnTo>
                                <a:lnTo>
                                  <a:pt x="25" y="551"/>
                                </a:lnTo>
                                <a:lnTo>
                                  <a:pt x="4" y="1267"/>
                                </a:lnTo>
                                <a:lnTo>
                                  <a:pt x="0" y="2093"/>
                                </a:lnTo>
                                <a:lnTo>
                                  <a:pt x="0" y="19340"/>
                                </a:lnTo>
                                <a:lnTo>
                                  <a:pt x="4" y="20167"/>
                                </a:lnTo>
                                <a:lnTo>
                                  <a:pt x="25" y="20883"/>
                                </a:lnTo>
                                <a:lnTo>
                                  <a:pt x="53" y="21379"/>
                                </a:lnTo>
                                <a:lnTo>
                                  <a:pt x="90" y="21599"/>
                                </a:lnTo>
                                <a:lnTo>
                                  <a:pt x="21507" y="21599"/>
                                </a:lnTo>
                                <a:lnTo>
                                  <a:pt x="21544" y="21379"/>
                                </a:lnTo>
                                <a:lnTo>
                                  <a:pt x="21572" y="20883"/>
                                </a:lnTo>
                                <a:lnTo>
                                  <a:pt x="21593" y="20167"/>
                                </a:lnTo>
                                <a:lnTo>
                                  <a:pt x="21600" y="19340"/>
                                </a:lnTo>
                                <a:lnTo>
                                  <a:pt x="21600" y="2093"/>
                                </a:lnTo>
                                <a:lnTo>
                                  <a:pt x="21593" y="1267"/>
                                </a:lnTo>
                                <a:lnTo>
                                  <a:pt x="21572" y="551"/>
                                </a:lnTo>
                                <a:lnTo>
                                  <a:pt x="21544" y="5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920"/>
                          </a:xfrm>
                          <a:prstGeom prst="rect"/>
                          <a:ln>
                            <a:noFill/>
                          </a:ln>
                        </wps:spPr>
                        <wps:txbx id="1126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y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24" fillcolor="white" stroked="t" style="position:absolute;margin-left:72.0pt;margin-top:-22.4pt;width:468.05pt;height:19.6pt;z-index:45;mso-position-horizontal-relative:page;mso-position-vertical-relative:text;mso-width-relative:page;mso-height-relative:page;mso-wrap-distance-left:0.0pt;mso-wrap-distance-right:0.0pt;visibility:visible;" coordsize="5944235,248920">
                <v:shape id="1125" coordsize="21600,21600" path="m21507,0l90,0l53,55l25,551l4,1267l0,2093l0,19340l4,20167l25,20883l53,21379l90,21599l21507,21599l21544,21379l21572,20883l21593,20167l21600,19340l21600,2093l21593,1267l21572,551l21544,55l21507,0l21507,0l21507,0l21507,0xe" fillcolor="#cfcfcf" stroked="f" style="position:absolute;left:0;top:0;width:5944235;height:248920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26" filled="f" stroked="f" style="position:absolute;left:0;top:0;width:5944235;height:248920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y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d74314"/>
          <w:w w:val="135"/>
        </w:rPr>
        <w:t>:</w:t>
      </w:r>
      <w:r>
        <w:rPr>
          <w:color w:val="d74314"/>
          <w:spacing w:val="27"/>
          <w:w w:val="135"/>
        </w:rPr>
        <w:t xml:space="preserve"> </w:t>
      </w:r>
      <w:r>
        <w:rPr>
          <w:w w:val="110"/>
        </w:rPr>
        <w:t>1</w:t>
      </w:r>
      <w:r>
        <w:rPr>
          <w:w w:val="110"/>
        </w:rPr>
        <w:tab/>
      </w:r>
      <w:r>
        <w:rPr>
          <w:w w:val="110"/>
        </w:rPr>
        <w:t>positive</w:t>
      </w:r>
    </w:p>
    <w:p>
      <w:pPr>
        <w:pStyle w:val="style4097"/>
        <w:numPr>
          <w:ilvl w:val="0"/>
          <w:numId w:val="34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t>negative</w:t>
      </w:r>
    </w:p>
    <w:p>
      <w:pPr>
        <w:pStyle w:val="style4097"/>
        <w:numPr>
          <w:ilvl w:val="0"/>
          <w:numId w:val="34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t>negative</w:t>
      </w:r>
    </w:p>
    <w:p>
      <w:pPr>
        <w:pStyle w:val="style4097"/>
        <w:numPr>
          <w:ilvl w:val="0"/>
          <w:numId w:val="34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t>negative</w:t>
      </w:r>
    </w:p>
    <w:p>
      <w:pPr>
        <w:pStyle w:val="style4097"/>
        <w:numPr>
          <w:ilvl w:val="0"/>
          <w:numId w:val="34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rPr>
          <w:w w:val="110"/>
        </w:rPr>
        <w:t>positive</w:t>
      </w:r>
    </w:p>
    <w:p>
      <w:pPr>
        <w:pStyle w:val="style66"/>
        <w:spacing w:lineRule="exact" w:line="271"/>
        <w:ind w:left="2129"/>
        <w:rPr/>
      </w:pPr>
      <w:r>
        <w:rPr>
          <w:w w:val="52"/>
        </w:rPr>
        <w:t>…</w:t>
      </w:r>
    </w:p>
    <w:p>
      <w:pPr>
        <w:pStyle w:val="style66"/>
        <w:tabs>
          <w:tab w:val="left" w:leader="none" w:pos="1900"/>
        </w:tabs>
        <w:spacing w:lineRule="exact" w:line="271"/>
        <w:ind w:left="869"/>
        <w:rPr/>
      </w:pPr>
      <w:r>
        <w:rPr>
          <w:w w:val="95"/>
        </w:rPr>
        <w:t>14633</w:t>
      </w:r>
      <w:r>
        <w:rPr>
          <w:w w:val="95"/>
        </w:rPr>
        <w:tab/>
      </w:r>
      <w:r>
        <w:t>negative</w:t>
      </w:r>
    </w:p>
    <w:p>
      <w:pPr>
        <w:pStyle w:val="style66"/>
        <w:tabs>
          <w:tab w:val="left" w:leader="none" w:pos="1900"/>
        </w:tabs>
        <w:spacing w:lineRule="exact" w:line="271"/>
        <w:ind w:left="869"/>
        <w:rPr/>
      </w:pPr>
      <w:r>
        <w:rPr>
          <w:w w:val="95"/>
        </w:rPr>
        <w:t>14634</w:t>
      </w:r>
      <w:r>
        <w:rPr>
          <w:w w:val="95"/>
        </w:rPr>
        <w:tab/>
      </w:r>
      <w:r>
        <w:t>negative</w:t>
      </w:r>
    </w:p>
    <w:p>
      <w:pPr>
        <w:pStyle w:val="style66"/>
        <w:tabs>
          <w:tab w:val="left" w:leader="none" w:pos="1900"/>
        </w:tabs>
        <w:spacing w:lineRule="exact" w:line="271"/>
        <w:ind w:left="869"/>
        <w:rPr/>
      </w:pPr>
      <w:r>
        <w:rPr>
          <w:w w:val="95"/>
        </w:rPr>
        <w:t>14635</w:t>
      </w:r>
      <w:r>
        <w:rPr>
          <w:w w:val="95"/>
        </w:rPr>
        <w:tab/>
      </w:r>
      <w:r>
        <w:t>positive</w:t>
      </w:r>
    </w:p>
    <w:p>
      <w:pPr>
        <w:pStyle w:val="style66"/>
        <w:tabs>
          <w:tab w:val="left" w:leader="none" w:pos="1900"/>
        </w:tabs>
        <w:spacing w:lineRule="exact" w:line="271"/>
        <w:ind w:left="869"/>
        <w:rPr/>
      </w:pPr>
      <w:r>
        <w:rPr>
          <w:w w:val="95"/>
        </w:rPr>
        <w:t>14636</w:t>
      </w:r>
      <w:r>
        <w:rPr>
          <w:w w:val="95"/>
        </w:rPr>
        <w:tab/>
      </w:r>
      <w:r>
        <w:t>negative</w:t>
      </w:r>
    </w:p>
    <w:p>
      <w:pPr>
        <w:pStyle w:val="style66"/>
        <w:tabs>
          <w:tab w:val="left" w:leader="none" w:pos="1900"/>
        </w:tabs>
        <w:spacing w:lineRule="exact" w:line="271"/>
        <w:ind w:left="869"/>
        <w:rPr/>
      </w:pPr>
      <w:r>
        <w:rPr>
          <w:w w:val="95"/>
        </w:rPr>
        <w:t>14638</w:t>
      </w:r>
      <w:r>
        <w:rPr>
          <w:w w:val="95"/>
        </w:rPr>
        <w:tab/>
      </w:r>
      <w:r>
        <w:t>negative</w:t>
      </w:r>
    </w:p>
    <w:p>
      <w:pPr>
        <w:pStyle w:val="style66"/>
        <w:spacing w:lineRule="exact" w:line="305"/>
        <w:ind w:left="869"/>
        <w:rPr/>
      </w:pPr>
      <w:r>
        <w:t>Name:</w:t>
      </w:r>
      <w:r>
        <w:rPr>
          <w:spacing w:val="48"/>
        </w:rPr>
        <w:t xml:space="preserve"> </w:t>
      </w:r>
      <w:r>
        <w:t>airline_sentiment,</w:t>
      </w:r>
      <w:r>
        <w:rPr>
          <w:spacing w:val="48"/>
        </w:rPr>
        <w:t xml:space="preserve"> </w:t>
      </w:r>
      <w:r>
        <w:t>Length:</w:t>
      </w:r>
      <w:r>
        <w:rPr>
          <w:spacing w:val="48"/>
        </w:rPr>
        <w:t xml:space="preserve"> </w:t>
      </w:r>
      <w:r>
        <w:t>11510,</w:t>
      </w:r>
      <w:r>
        <w:rPr>
          <w:spacing w:val="48"/>
        </w:rPr>
        <w:t xml:space="preserve"> </w:t>
      </w:r>
      <w:r>
        <w:t>dtype:</w:t>
      </w:r>
      <w:r>
        <w:rPr>
          <w:spacing w:val="48"/>
        </w:rPr>
        <w:t xml:space="preserve"> </w:t>
      </w:r>
      <w:r>
        <w:t>object</w:t>
      </w:r>
    </w:p>
    <w:p>
      <w:pPr>
        <w:pStyle w:val="style66"/>
        <w:spacing w:before="12"/>
        <w:rPr>
          <w:sz w:val="7"/>
        </w:rPr>
      </w:pPr>
    </w:p>
    <w:p>
      <w:pPr>
        <w:pStyle w:val="style66"/>
        <w:spacing w:before="8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606424"/>
                <wp:effectExtent l="0" t="0" r="0" b="0"/>
                <wp:wrapNone/>
                <wp:docPr id="1127" name="组合 2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606424"/>
                          <a:chOff x="0" y="0"/>
                          <a:chExt cx="5944235" cy="606424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6064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45"/>
                                </a:lnTo>
                                <a:lnTo>
                                  <a:pt x="25" y="249"/>
                                </a:lnTo>
                                <a:lnTo>
                                  <a:pt x="4" y="543"/>
                                </a:lnTo>
                                <a:lnTo>
                                  <a:pt x="0" y="905"/>
                                </a:lnTo>
                                <a:lnTo>
                                  <a:pt x="0" y="20694"/>
                                </a:lnTo>
                                <a:lnTo>
                                  <a:pt x="4" y="21056"/>
                                </a:lnTo>
                                <a:lnTo>
                                  <a:pt x="25" y="21328"/>
                                </a:lnTo>
                                <a:lnTo>
                                  <a:pt x="53" y="21532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532"/>
                                </a:lnTo>
                                <a:lnTo>
                                  <a:pt x="21572" y="21328"/>
                                </a:lnTo>
                                <a:lnTo>
                                  <a:pt x="21593" y="21056"/>
                                </a:lnTo>
                                <a:lnTo>
                                  <a:pt x="21600" y="20694"/>
                                </a:lnTo>
                                <a:lnTo>
                                  <a:pt x="21600" y="905"/>
                                </a:lnTo>
                                <a:lnTo>
                                  <a:pt x="21593" y="543"/>
                                </a:lnTo>
                                <a:lnTo>
                                  <a:pt x="21572" y="249"/>
                                </a:lnTo>
                                <a:lnTo>
                                  <a:pt x="21544" y="4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13"/>
                            <a:ext cx="5918835" cy="580997"/>
                          </a:xfrm>
                          <a:prstGeom prst="rect"/>
                          <a:ln>
                            <a:noFill/>
                          </a:ln>
                        </wps:spPr>
                        <wps:txbx id="1129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 xml:space="preserve">X_train, </w:t>
                              </w:r>
                              <w:r>
                                <w:rPr>
                                  <w:spacing w:val="1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 xml:space="preserve">X_test, </w:t>
                              </w:r>
                              <w:r>
                                <w:rPr>
                                  <w:spacing w:val="1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 xml:space="preserve">y_train, </w:t>
                              </w:r>
                              <w:r>
                                <w:rPr>
                                  <w:spacing w:val="1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 xml:space="preserve">y_test </w:t>
                              </w:r>
                              <w:r>
                                <w:rPr>
                                  <w:spacing w:val="1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96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 xml:space="preserve">train_test_split(X, </w:t>
                              </w:r>
                              <w:r>
                                <w:rPr>
                                  <w:spacing w:val="1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 xml:space="preserve">y, </w:t>
                              </w:r>
                              <w:r>
                                <w:rPr>
                                  <w:spacing w:val="1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 xml:space="preserve">test_size </w:t>
                              </w:r>
                              <w:r>
                                <w:rPr>
                                  <w:spacing w:val="1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0.2</w:t>
                              </w:r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w w:val="104"/>
                                </w:rPr>
                                <w:t>␣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281"/>
                                <w:ind w:left="222"/>
                                <w:rPr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9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w w:val="95"/>
                                </w:rPr>
                                <w:t>random_state</w:t>
                              </w:r>
                              <w:r>
                                <w:rPr>
                                  <w:spacing w:val="3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</w:rPr>
                                <w:t>42</w:t>
                              </w:r>
                              <w:r>
                                <w:rPr>
                                  <w:w w:val="95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14"/>
                                <w:ind w:left="59"/>
                                <w:rPr/>
                              </w:pPr>
                              <w:r>
                                <w:rPr>
                                  <w:color w:val="007f00"/>
                                  <w:w w:val="104"/>
                                </w:rPr>
                                <w:t>print</w:t>
                              </w:r>
                              <w:r>
                                <w:rPr>
                                  <w:w w:val="104"/>
                                </w:rPr>
                                <w:t>(X_train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 xml:space="preserve">shape, </w:t>
                              </w:r>
                              <w:r>
                                <w:rPr>
                                  <w:spacing w:val="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X_test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 xml:space="preserve">shape,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y_train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 xml:space="preserve">shape, </w:t>
                              </w:r>
                              <w:r>
                                <w:rPr>
                                  <w:spacing w:val="1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y_test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27" fillcolor="white" stroked="t" style="position:absolute;margin-left:72.0pt;margin-top:4.5pt;width:468.05pt;height:47.75pt;z-index:46;mso-position-horizontal-relative:page;mso-position-vertical-relative:text;mso-width-relative:page;mso-height-relative:page;mso-wrap-distance-left:0.0pt;mso-wrap-distance-right:0.0pt;visibility:visible;" coordsize="5944235,606424">
                <v:shape id="1128" coordsize="21600,21600" path="m21507,0l90,0l53,45l25,249l4,543l0,905l0,20694l4,21056l25,21328l53,21532l90,21600l21507,21600l21544,21532l21572,21328l21593,21056l21600,20694l21600,905l21593,543l21572,249l21544,45l21507,0l21507,0l21507,0l21507,0xe" fillcolor="#cfcfcf" stroked="f" style="position:absolute;left:0;top:0;width:5944235;height:606424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29" filled="f" stroked="f" style="position:absolute;left:11430;top:12713;width:5918835;height:580997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rPr>
                            <w:w w:val="104"/>
                          </w:rPr>
                          <w:t xml:space="preserve">X_train, </w:t>
                        </w:r>
                        <w:r>
                          <w:rPr>
                            <w:spacing w:val="1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X_test, </w:t>
                        </w:r>
                        <w:r>
                          <w:rPr>
                            <w:spacing w:val="1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y_train, </w:t>
                        </w:r>
                        <w:r>
                          <w:rPr>
                            <w:spacing w:val="1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y_test </w:t>
                        </w:r>
                        <w:r>
                          <w:rPr>
                            <w:spacing w:val="19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96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train_test_split(X, </w:t>
                        </w:r>
                        <w:r>
                          <w:rPr>
                            <w:spacing w:val="1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y, </w:t>
                        </w:r>
                        <w:r>
                          <w:rPr>
                            <w:spacing w:val="1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test_size </w:t>
                        </w:r>
                        <w:r>
                          <w:rPr>
                            <w:spacing w:val="19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9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4"/>
                          </w:rPr>
                          <w:t>0.2</w:t>
                        </w:r>
                        <w:r>
                          <w:rPr>
                            <w:w w:val="104"/>
                          </w:rPr>
                          <w:t>,</w:t>
                        </w:r>
                        <w:r>
                          <w:rPr>
                            <w:color w:val="ff0000"/>
                            <w:w w:val="104"/>
                          </w:rPr>
                          <w:t>␣</w:t>
                        </w:r>
                      </w:p>
                      <w:p>
                        <w:pPr>
                          <w:pStyle w:val="style0"/>
                          <w:spacing w:lineRule="exact" w:line="281"/>
                          <w:ind w:left="222"/>
                          <w:rPr/>
                        </w:pPr>
                        <w:r>
                          <w:rPr>
                            <w:rFonts w:ascii="Cambria" w:hAnsi="Cambria"/>
                            <w:color w:val="ff0000"/>
                            <w:w w:val="95"/>
                            <w:sz w:val="12"/>
                          </w:rPr>
                          <w:t>↪</w:t>
                        </w:r>
                        <w:r>
                          <w:rPr>
                            <w:w w:val="95"/>
                          </w:rPr>
                          <w:t>random_state</w:t>
                        </w:r>
                        <w:r>
                          <w:rPr>
                            <w:spacing w:val="3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</w:rPr>
                          <w:t>=</w:t>
                        </w:r>
                        <w:r>
                          <w:rPr>
                            <w:color w:val="666666"/>
                            <w:spacing w:val="36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</w:rPr>
                          <w:t>42</w:t>
                        </w:r>
                        <w:r>
                          <w:rPr>
                            <w:w w:val="95"/>
                          </w:rPr>
                          <w:t>)</w:t>
                        </w:r>
                      </w:p>
                      <w:p>
                        <w:pPr>
                          <w:pStyle w:val="style0"/>
                          <w:spacing w:lineRule="exact" w:line="314"/>
                          <w:ind w:left="59"/>
                          <w:rPr/>
                        </w:pPr>
                        <w:r>
                          <w:rPr>
                            <w:color w:val="007f00"/>
                            <w:w w:val="104"/>
                          </w:rPr>
                          <w:t>print</w:t>
                        </w:r>
                        <w:r>
                          <w:rPr>
                            <w:w w:val="104"/>
                          </w:rPr>
                          <w:t>(X_train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 xml:space="preserve">shape, </w:t>
                        </w:r>
                        <w:r>
                          <w:rPr>
                            <w:spacing w:val="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X_test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 xml:space="preserve">shape, </w:t>
                        </w:r>
                        <w:r>
                          <w:rPr>
                            <w:spacing w:val="1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y_train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 xml:space="preserve">shape, </w:t>
                        </w:r>
                        <w:r>
                          <w:rPr>
                            <w:spacing w:val="1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y_test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shape)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69850</wp:posOffset>
                </wp:positionV>
                <wp:extent cx="5918834" cy="581024"/>
                <wp:effectExtent l="0" t="0" r="0" b="0"/>
                <wp:wrapNone/>
                <wp:docPr id="1130" name="曲线 2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58102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21581" y="0"/>
                              </a:moveTo>
                              <a:lnTo>
                                <a:pt x="18" y="0"/>
                              </a:lnTo>
                              <a:lnTo>
                                <a:pt x="0" y="189"/>
                              </a:lnTo>
                              <a:lnTo>
                                <a:pt x="0" y="21150"/>
                              </a:lnTo>
                              <a:lnTo>
                                <a:pt x="0" y="21410"/>
                              </a:lnTo>
                              <a:lnTo>
                                <a:pt x="18" y="21599"/>
                              </a:lnTo>
                              <a:lnTo>
                                <a:pt x="21581" y="21599"/>
                              </a:lnTo>
                              <a:lnTo>
                                <a:pt x="21599" y="21410"/>
                              </a:lnTo>
                              <a:lnTo>
                                <a:pt x="21599" y="189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30" coordsize="21600,21600" path="m21581,0l18,0l0,189l0,21150l0,21410l18,21599l21581,21599l21599,21410l21599,189l21581,0l21581,0l21581,0l21581,0xe" fillcolor="#f7f7f7" stroked="f" style="position:absolute;margin-left:73.0pt;margin-top:5.5pt;width:466.05pt;height:45.75pt;z-index:-2147483641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path textboxrect="0,0,21600,21600"/>
              </v:shape>
            </w:pict>
          </mc:Fallback>
        </mc:AlternateContent>
      </w:r>
      <w:r>
        <w:rPr>
          <w:color w:val="2f3e9f"/>
          <w:w w:val="115"/>
        </w:rPr>
        <w:t>[27]: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6"/>
        </w:rPr>
      </w:pPr>
    </w:p>
    <w:p>
      <w:pPr>
        <w:pStyle w:val="style66"/>
        <w:spacing w:before="81"/>
        <w:ind w:left="800"/>
        <w:rPr/>
      </w:pPr>
      <w:r>
        <w:rPr>
          <w:w w:val="104"/>
        </w:rPr>
        <w:t>(9208,)</w:t>
      </w:r>
      <w:r>
        <w:rPr>
          <w:spacing w:val="34"/>
          <w:w w:val="104"/>
        </w:rPr>
        <w:t xml:space="preserve"> </w:t>
      </w:r>
      <w:r>
        <w:rPr>
          <w:w w:val="104"/>
        </w:rPr>
        <w:t>(2302,)</w:t>
      </w:r>
      <w:r>
        <w:rPr>
          <w:spacing w:val="35"/>
          <w:w w:val="104"/>
        </w:rPr>
        <w:t xml:space="preserve"> </w:t>
      </w:r>
      <w:r>
        <w:rPr>
          <w:w w:val="104"/>
        </w:rPr>
        <w:t>(9208,)</w:t>
      </w:r>
      <w:r>
        <w:rPr>
          <w:spacing w:val="35"/>
          <w:w w:val="104"/>
        </w:rPr>
        <w:t xml:space="preserve"> </w:t>
      </w:r>
      <w:r>
        <w:rPr>
          <w:w w:val="104"/>
        </w:rPr>
        <w:t>(2302,)</w:t>
      </w:r>
    </w:p>
    <w:p>
      <w:pPr>
        <w:pStyle w:val="style66"/>
        <w:spacing w:before="129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88264</wp:posOffset>
                </wp:positionV>
                <wp:extent cx="5944235" cy="248284"/>
                <wp:effectExtent l="0" t="0" r="0" b="0"/>
                <wp:wrapNone/>
                <wp:docPr id="1131" name="组合 27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55"/>
                                </a:lnTo>
                                <a:lnTo>
                                  <a:pt x="25" y="607"/>
                                </a:lnTo>
                                <a:lnTo>
                                  <a:pt x="4" y="1270"/>
                                </a:lnTo>
                                <a:lnTo>
                                  <a:pt x="0" y="2154"/>
                                </a:lnTo>
                                <a:lnTo>
                                  <a:pt x="0" y="19390"/>
                                </a:lnTo>
                                <a:lnTo>
                                  <a:pt x="4" y="20274"/>
                                </a:lnTo>
                                <a:lnTo>
                                  <a:pt x="25" y="20992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0992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390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270"/>
                                </a:lnTo>
                                <a:lnTo>
                                  <a:pt x="21572" y="607"/>
                                </a:lnTo>
                                <a:lnTo>
                                  <a:pt x="21544" y="5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prstGeom prst="rect"/>
                          <a:ln>
                            <a:noFill/>
                          </a:ln>
                        </wps:spPr>
                        <wps:txbx id="1133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hd w:val="clear" w:color="auto" w:fill="f7f7f7"/>
                                </w:rPr>
                                <w:t>tfid</w:t>
                              </w:r>
                              <w:r>
                                <w:rPr>
                                  <w:w w:val="141"/>
                                  <w:shd w:val="clear" w:color="auto" w:fill="f7f7f7"/>
                                </w:rPr>
                                <w:t>f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hd w:val="clear" w:color="auto" w:fill="f7f7f7"/>
                                </w:rPr>
                                <w:t>TfidfVectorizer(stop_words</w:t>
                              </w:r>
                              <w:r>
                                <w:rPr>
                                  <w:color w:val="666666"/>
                                  <w:w w:val="65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ba2121"/>
                                  <w:w w:val="139"/>
                                  <w:shd w:val="clear" w:color="auto" w:fill="f7f7f7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3"/>
                                  <w:shd w:val="clear" w:color="auto" w:fill="f7f7f7"/>
                                </w:rPr>
                                <w:t>english</w:t>
                              </w:r>
                              <w:r>
                                <w:rPr>
                                  <w:color w:val="ba2121"/>
                                  <w:w w:val="139"/>
                                  <w:shd w:val="clear" w:color="auto" w:fill="f7f7f7"/>
                                </w:rPr>
                                <w:t>"</w:t>
                              </w:r>
                              <w:r>
                                <w:rPr>
                                  <w:w w:val="160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31" fillcolor="white" stroked="t" style="position:absolute;margin-left:72.0pt;margin-top:6.95pt;width:468.05pt;height:19.55pt;z-index:47;mso-position-horizontal-relative:page;mso-position-vertical-relative:text;mso-width-relative:page;mso-height-relative:page;mso-wrap-distance-left:0.0pt;mso-wrap-distance-right:0.0pt;visibility:visible;" coordsize="5944235,248285">
                <v:shape id="1132" coordsize="21600,21600" path="m21507,0l90,0l53,55l25,607l4,1270l0,2154l0,19390l4,20274l25,20992l53,21434l90,21600l21507,21600l21544,21434l21572,20992l21593,20274l21600,19390l21600,2154l21593,1270l21572,607l21544,55l21507,0l21507,0l21507,0l21507,0xe" fillcolor="#cfcfcf" stroked="f" style="position:absolute;left:0;top:0;width:5944235;height:24828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33" filled="f" stroked="f" style="position:absolute;left:0;top:0;width:5944235;height:24828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5"/>
                            <w:shd w:val="clear" w:color="auto" w:fill="f7f7f7"/>
                          </w:rPr>
                          <w:t>tfid</w:t>
                        </w:r>
                        <w:r>
                          <w:rPr>
                            <w:w w:val="141"/>
                            <w:shd w:val="clear" w:color="auto" w:fill="f7f7f7"/>
                          </w:rPr>
                          <w:t>f</w:t>
                        </w:r>
                        <w:r>
                          <w:rPr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3"/>
                            <w:shd w:val="clear" w:color="auto" w:fill="f7f7f7"/>
                          </w:rPr>
                          <w:t>TfidfVectorizer(stop_words</w:t>
                        </w:r>
                        <w:r>
                          <w:rPr>
                            <w:color w:val="666666"/>
                            <w:w w:val="65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ba2121"/>
                            <w:w w:val="139"/>
                            <w:shd w:val="clear" w:color="auto" w:fill="f7f7f7"/>
                          </w:rPr>
                          <w:t>"</w:t>
                        </w:r>
                        <w:r>
                          <w:rPr>
                            <w:color w:val="ba2121"/>
                            <w:w w:val="103"/>
                            <w:shd w:val="clear" w:color="auto" w:fill="f7f7f7"/>
                          </w:rPr>
                          <w:t>english</w:t>
                        </w:r>
                        <w:r>
                          <w:rPr>
                            <w:color w:val="ba2121"/>
                            <w:w w:val="139"/>
                            <w:shd w:val="clear" w:color="auto" w:fill="f7f7f7"/>
                          </w:rPr>
                          <w:t>"</w:t>
                        </w:r>
                        <w:r>
                          <w:rPr>
                            <w:w w:val="160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[28]:</w:t>
      </w:r>
    </w:p>
    <w:p>
      <w:pPr>
        <w:pStyle w:val="style66"/>
        <w:spacing w:before="21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139699</wp:posOffset>
                </wp:positionV>
                <wp:extent cx="5944235" cy="248284"/>
                <wp:effectExtent l="0" t="0" r="0" b="0"/>
                <wp:wrapNone/>
                <wp:docPr id="1134" name="组合 2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55"/>
                                </a:lnTo>
                                <a:lnTo>
                                  <a:pt x="25" y="607"/>
                                </a:lnTo>
                                <a:lnTo>
                                  <a:pt x="4" y="1270"/>
                                </a:lnTo>
                                <a:lnTo>
                                  <a:pt x="0" y="2154"/>
                                </a:lnTo>
                                <a:lnTo>
                                  <a:pt x="0" y="19390"/>
                                </a:lnTo>
                                <a:lnTo>
                                  <a:pt x="4" y="20274"/>
                                </a:lnTo>
                                <a:lnTo>
                                  <a:pt x="25" y="20992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0992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390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270"/>
                                </a:lnTo>
                                <a:lnTo>
                                  <a:pt x="21572" y="607"/>
                                </a:lnTo>
                                <a:lnTo>
                                  <a:pt x="21544" y="5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prstGeom prst="rect"/>
                          <a:ln>
                            <a:noFill/>
                          </a:ln>
                        </wps:spPr>
                        <wps:txbx id="1136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hd w:val="clear" w:color="auto" w:fill="f7f7f7"/>
                                </w:rPr>
                                <w:t>tfidf</w:t>
                              </w:r>
                              <w:r>
                                <w:rPr>
                                  <w:color w:val="666666"/>
                                  <w:w w:val="13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30"/>
                                  <w:shd w:val="clear" w:color="auto" w:fill="f7f7f7"/>
                                </w:rPr>
                                <w:t>fit(y_train)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34" fillcolor="white" stroked="t" style="position:absolute;margin-left:72.0pt;margin-top:11.0pt;width:468.05pt;height:19.55pt;z-index:48;mso-position-horizontal-relative:page;mso-position-vertical-relative:text;mso-width-relative:page;mso-height-relative:page;mso-wrap-distance-left:0.0pt;mso-wrap-distance-right:0.0pt;visibility:visible;" coordsize="5944235,248285">
                <v:shape id="1135" coordsize="21600,21600" path="m21507,0l90,0l53,55l25,607l4,1270l0,2154l0,19390l4,20274l25,20992l53,21434l90,21600l21507,21600l21544,21434l21572,20992l21593,20274l21600,19390l21600,2154l21593,1270l21572,607l21544,55l21507,0l21507,0l21507,0l21507,0xe" fillcolor="#cfcfcf" stroked="f" style="position:absolute;left:0;top:0;width:5944235;height:24828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36" filled="f" stroked="f" style="position:absolute;left:0;top:0;width:5944235;height:24828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30"/>
                            <w:shd w:val="clear" w:color="auto" w:fill="f7f7f7"/>
                          </w:rPr>
                          <w:t>tfidf</w:t>
                        </w:r>
                        <w:r>
                          <w:rPr>
                            <w:color w:val="666666"/>
                            <w:w w:val="13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30"/>
                            <w:shd w:val="clear" w:color="auto" w:fill="f7f7f7"/>
                          </w:rPr>
                          <w:t>fit(y_train)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[29]:</w:t>
      </w:r>
    </w:p>
    <w:p>
      <w:pPr>
        <w:pStyle w:val="style66"/>
        <w:spacing w:before="11"/>
        <w:rPr>
          <w:sz w:val="7"/>
        </w:rPr>
      </w:pPr>
    </w:p>
    <w:p>
      <w:pPr>
        <w:pStyle w:val="style66"/>
        <w:spacing w:before="81"/>
        <w:ind w:left="167"/>
        <w:rPr/>
      </w:pPr>
      <w:r>
        <w:rPr>
          <w:color w:val="d74314"/>
          <w:w w:val="104"/>
        </w:rPr>
        <w:t xml:space="preserve">[29]: </w:t>
      </w:r>
      <w:r>
        <w:rPr>
          <w:color w:val="d74314"/>
          <w:spacing w:val="39"/>
          <w:w w:val="104"/>
        </w:rPr>
        <w:t xml:space="preserve"> </w:t>
      </w:r>
      <w:r>
        <w:rPr>
          <w:w w:val="104"/>
        </w:rPr>
        <w:t>TfidfVectorizer(stop_words='english')</w:t>
      </w:r>
    </w:p>
    <w:p>
      <w:pPr>
        <w:pStyle w:val="style66"/>
        <w:spacing w:before="199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132714</wp:posOffset>
                </wp:positionV>
                <wp:extent cx="5944235" cy="248284"/>
                <wp:effectExtent l="0" t="0" r="0" b="0"/>
                <wp:wrapNone/>
                <wp:docPr id="1137" name="组合 29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55"/>
                                </a:lnTo>
                                <a:lnTo>
                                  <a:pt x="25" y="607"/>
                                </a:lnTo>
                                <a:lnTo>
                                  <a:pt x="4" y="1270"/>
                                </a:lnTo>
                                <a:lnTo>
                                  <a:pt x="0" y="2154"/>
                                </a:lnTo>
                                <a:lnTo>
                                  <a:pt x="0" y="19390"/>
                                </a:lnTo>
                                <a:lnTo>
                                  <a:pt x="4" y="20274"/>
                                </a:lnTo>
                                <a:lnTo>
                                  <a:pt x="25" y="20992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0992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390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270"/>
                                </a:lnTo>
                                <a:lnTo>
                                  <a:pt x="21572" y="607"/>
                                </a:lnTo>
                                <a:lnTo>
                                  <a:pt x="21544" y="5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prstGeom prst="rect"/>
                          <a:ln>
                            <a:noFill/>
                          </a:ln>
                        </wps:spPr>
                        <wps:txbx id="1139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color w:val="007f00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0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(tfidf</w:t>
                              </w:r>
                              <w:r>
                                <w:rPr>
                                  <w:color w:val="666666"/>
                                  <w:w w:val="11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hd w:val="clear" w:color="auto" w:fill="f7f7f7"/>
                                </w:rPr>
                                <w:t>get_feature_names_out())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37" fillcolor="white" stroked="t" style="position:absolute;margin-left:72.0pt;margin-top:10.45pt;width:468.05pt;height:19.55pt;z-index:49;mso-position-horizontal-relative:page;mso-position-vertical-relative:text;mso-width-relative:page;mso-height-relative:page;mso-wrap-distance-left:0.0pt;mso-wrap-distance-right:0.0pt;visibility:visible;" coordsize="5944235,248285">
                <v:shape id="1138" coordsize="21600,21600" path="m21507,0l90,0l53,55l25,607l4,1270l0,2154l0,19390l4,20274l25,20992l53,21434l90,21600l21507,21600l21544,21434l21572,20992l21593,20274l21600,19390l21600,2154l21593,1270l21572,607l21544,55l21507,0l21507,0l21507,0l21507,0xe" fillcolor="#cfcfcf" stroked="f" style="position:absolute;left:0;top:0;width:5944235;height:24828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39" filled="f" stroked="f" style="position:absolute;left:0;top:0;width:5944235;height:24828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color w:val="007f00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0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(tfidf</w:t>
                        </w:r>
                        <w:r>
                          <w:rPr>
                            <w:color w:val="666666"/>
                            <w:w w:val="11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0"/>
                            <w:shd w:val="clear" w:color="auto" w:fill="f7f7f7"/>
                          </w:rPr>
                          <w:t>get_feature_names_out())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[30]:</w:t>
      </w:r>
    </w:p>
    <w:p>
      <w:pPr>
        <w:pStyle w:val="style66"/>
        <w:spacing w:before="11"/>
        <w:rPr>
          <w:sz w:val="9"/>
        </w:rPr>
      </w:pPr>
    </w:p>
    <w:p>
      <w:pPr>
        <w:pStyle w:val="style0"/>
        <w:rPr>
          <w:sz w:val="9"/>
        </w:rPr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spacing w:before="10"/>
        <w:rPr>
          <w:sz w:val="35"/>
        </w:rPr>
      </w:pPr>
    </w:p>
    <w:p>
      <w:pPr>
        <w:pStyle w:val="style66"/>
        <w:spacing w:before="1"/>
        <w:ind w:left="167"/>
        <w:rPr/>
      </w:pPr>
      <w:r>
        <w:rPr>
          <w:color w:val="2f3e9f"/>
          <w:w w:val="115"/>
        </w:rPr>
        <w:t>[31]:</w:t>
      </w:r>
    </w:p>
    <w:p>
      <w:pPr>
        <w:pStyle w:val="style66"/>
        <w:rPr>
          <w:sz w:val="28"/>
        </w:rPr>
      </w:pPr>
    </w:p>
    <w:p>
      <w:pPr>
        <w:pStyle w:val="style66"/>
        <w:spacing w:before="5"/>
        <w:rPr>
          <w:sz w:val="17"/>
        </w:rPr>
      </w:pPr>
    </w:p>
    <w:p>
      <w:pPr>
        <w:pStyle w:val="style66"/>
        <w:ind w:left="167"/>
        <w:rPr/>
      </w:pPr>
      <w:r>
        <w:rPr/>
        <mc:AlternateContent>
          <mc:Choice Requires="wps">
            <w:drawing>
              <wp:anchor distT="0" distB="0" distL="0" distR="0" simplePos="false" relativeHeight="52" behindDoc="false" locked="false" layoutInCell="true" allowOverlap="true">
                <wp:simplePos x="0" y="0"/>
                <wp:positionH relativeFrom="page">
                  <wp:posOffset>882648</wp:posOffset>
                </wp:positionH>
                <wp:positionV relativeFrom="paragraph">
                  <wp:posOffset>544830</wp:posOffset>
                </wp:positionV>
                <wp:extent cx="5373369" cy="528955"/>
                <wp:effectExtent l="0" t="0" r="0" b="0"/>
                <wp:wrapNone/>
                <wp:docPr id="1140" name="矩形 30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73369" cy="528955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08"/>
                              <w:gridCol w:w="2978"/>
                              <w:gridCol w:w="2863"/>
                              <w:gridCol w:w="2111"/>
                            </w:tblGrid>
                            <w:tr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343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570301130888122368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73"/>
                                    <w:rPr/>
                                  </w:pPr>
                                  <w:r>
                                    <w:rPr>
                                      <w:w w:val="110"/>
                                    </w:rPr>
                                    <w:t>positive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0.3486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70" w:hRule="atLeast"/>
                                <w:jc w:val="lef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343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570301031407624196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left="573"/>
                                    <w:rPr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280" w:hRule="atLeast"/>
                                <w:jc w:val="left"/>
                              </w:trPr>
                              <w:tc>
                                <w:tcPr>
                                  <w:tcW w:w="50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0"/>
                                    <w:rPr/>
                                  </w:pPr>
                                  <w:r>
                                    <w:rPr>
                                      <w:w w:val="8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78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343"/>
                                    <w:rPr/>
                                  </w:pPr>
                                  <w:r>
                                    <w:rPr>
                                      <w:w w:val="90"/>
                                    </w:rPr>
                                    <w:t>570300817074462722</w:t>
                                  </w:r>
                                </w:p>
                              </w:tc>
                              <w:tc>
                                <w:tcPr>
                                  <w:tcW w:w="2863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left="573"/>
                                    <w:rPr/>
                                  </w:pPr>
                                  <w:r>
                                    <w:t>negative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tcBorders/>
                                </w:tcPr>
                                <w:p>
                                  <w:pPr>
                                    <w:pStyle w:val="style4098"/>
                                    <w:spacing w:lineRule="exact" w:line="261"/>
                                    <w:ind w:right="46"/>
                                    <w:jc w:val="right"/>
                                    <w:rPr/>
                                  </w:pPr>
                                  <w:r>
                                    <w:t>1.0000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69.5pt;margin-top:42.9pt;width:423.1pt;height:41.65pt;z-index:52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tbl>
                      <w:tblPr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08"/>
                        <w:gridCol w:w="2978"/>
                        <w:gridCol w:w="2863"/>
                        <w:gridCol w:w="2111"/>
                      </w:tblGrid>
                      <w:tr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78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343"/>
                              <w:rPr/>
                            </w:pPr>
                            <w:r>
                              <w:rPr>
                                <w:w w:val="90"/>
                              </w:rPr>
                              <w:t>570301130888122368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73"/>
                              <w:rPr/>
                            </w:pPr>
                            <w:r>
                              <w:rPr>
                                <w:w w:val="110"/>
                              </w:rPr>
                              <w:t>positive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46"/>
                              <w:jc w:val="right"/>
                              <w:rPr/>
                            </w:pPr>
                            <w:r>
                              <w:t>0.3486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70" w:hRule="atLeast"/>
                          <w:jc w:val="lef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style4098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978" w:type="dxa"/>
                            <w:tcBorders/>
                          </w:tcPr>
                          <w:p>
                            <w:pPr>
                              <w:pStyle w:val="style4098"/>
                              <w:ind w:left="343"/>
                              <w:rPr/>
                            </w:pPr>
                            <w:r>
                              <w:rPr>
                                <w:w w:val="90"/>
                              </w:rPr>
                              <w:t>570301031407624196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ind w:left="573"/>
                              <w:rPr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ind w:right="46"/>
                              <w:jc w:val="right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280" w:hRule="atLeast"/>
                          <w:jc w:val="left"/>
                        </w:trPr>
                        <w:tc>
                          <w:tcPr>
                            <w:tcW w:w="508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0"/>
                              <w:rPr/>
                            </w:pPr>
                            <w:r>
                              <w:rPr>
                                <w:w w:val="8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78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343"/>
                              <w:rPr/>
                            </w:pPr>
                            <w:r>
                              <w:rPr>
                                <w:w w:val="90"/>
                              </w:rPr>
                              <w:t>570300817074462722</w:t>
                            </w:r>
                          </w:p>
                        </w:tc>
                        <w:tc>
                          <w:tcPr>
                            <w:tcW w:w="2863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left="573"/>
                              <w:rPr/>
                            </w:pPr>
                            <w:r>
                              <w:t>negative</w:t>
                            </w:r>
                          </w:p>
                        </w:tc>
                        <w:tc>
                          <w:tcPr>
                            <w:tcW w:w="2111" w:type="dxa"/>
                            <w:tcBorders/>
                          </w:tcPr>
                          <w:p>
                            <w:pPr>
                              <w:pStyle w:val="style4098"/>
                              <w:spacing w:lineRule="exact" w:line="261"/>
                              <w:ind w:right="46"/>
                              <w:jc w:val="right"/>
                              <w:rPr/>
                            </w:pPr>
                            <w:r>
                              <w:t>1.0000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2f3e9f"/>
          <w:w w:val="115"/>
        </w:rPr>
        <w:t>[32]:</w:t>
      </w:r>
    </w:p>
    <w:p>
      <w:pPr>
        <w:pStyle w:val="style66"/>
        <w:spacing w:before="80"/>
        <w:ind w:left="19"/>
        <w:rPr/>
      </w:pPr>
      <w:r>
        <w:br w:type="column"/>
      </w:r>
      <w:r>
        <w:rPr>
          <w:w w:val="120"/>
        </w:rPr>
        <w:t>['negative'</w:t>
      </w:r>
      <w:r>
        <w:rPr>
          <w:spacing w:val="59"/>
          <w:w w:val="120"/>
        </w:rPr>
        <w:t xml:space="preserve"> </w:t>
      </w:r>
      <w:r>
        <w:rPr>
          <w:w w:val="120"/>
        </w:rPr>
        <w:t>'positive']</w:t>
      </w:r>
    </w:p>
    <w:p>
      <w:pPr>
        <w:pStyle w:val="style66"/>
        <w:spacing w:before="9"/>
        <w:rPr>
          <w:sz w:val="6"/>
        </w:rPr>
      </w:pPr>
      <w:r>
        <w:rPr/>
        <mc:AlternateContent>
          <mc:Choice Requires="wpg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8284"/>
                <wp:effectExtent l="0" t="0" r="0" b="0"/>
                <wp:wrapTopAndBottom/>
                <wp:docPr id="1141" name="组合 3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10"/>
                                </a:lnTo>
                                <a:lnTo>
                                  <a:pt x="25" y="552"/>
                                </a:lnTo>
                                <a:lnTo>
                                  <a:pt x="4" y="1325"/>
                                </a:lnTo>
                                <a:lnTo>
                                  <a:pt x="0" y="2154"/>
                                </a:lnTo>
                                <a:lnTo>
                                  <a:pt x="0" y="19445"/>
                                </a:lnTo>
                                <a:lnTo>
                                  <a:pt x="4" y="20274"/>
                                </a:lnTo>
                                <a:lnTo>
                                  <a:pt x="25" y="20992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0992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445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325"/>
                                </a:lnTo>
                                <a:lnTo>
                                  <a:pt x="21572" y="552"/>
                                </a:lnTo>
                                <a:lnTo>
                                  <a:pt x="21544" y="11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prstGeom prst="rect"/>
                          <a:ln>
                            <a:noFill/>
                          </a:ln>
                        </wps:spPr>
                        <wps:txbx id="1143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color w:val="007f00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(tfidf</w:t>
                              </w:r>
                              <w:r>
                                <w:rPr>
                                  <w:color w:val="666666"/>
                                  <w:w w:val="115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vocabulary_)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41" fillcolor="white" stroked="t" style="position:absolute;margin-left:72.0pt;margin-top:7.0pt;width:468.05pt;height:19.55pt;z-index:-2147483597;mso-position-horizontal-relative:page;mso-position-vertical-relative:text;mso-width-relative:page;mso-height-relative:page;mso-wrap-distance-left:0.0pt;mso-wrap-distance-right:0.0pt;visibility:visible;" coordsize="5944235,248285">
                <v:shape id="1142" coordsize="21600,21600" path="m21507,0l90,0l53,110l25,552l4,1325l0,2154l0,19445l4,20274l25,20992l53,21434l90,21600l21507,21600l21544,21434l21572,20992l21593,20274l21600,19445l21600,2154l21593,1325l21572,552l21544,110l21507,0l21507,0l21507,0l21507,0xe" fillcolor="#cfcfcf" stroked="f" style="position:absolute;left:0;top:0;width:5944235;height:24828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43" filled="f" stroked="f" style="position:absolute;left:0;top:0;width:5944235;height:24828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color w:val="007f00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(tfidf</w:t>
                        </w:r>
                        <w:r>
                          <w:rPr>
                            <w:color w:val="666666"/>
                            <w:w w:val="115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vocabulary_)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36"/>
        <w:ind w:left="19"/>
        <w:rPr/>
      </w:pPr>
      <w:r>
        <w:rPr>
          <w:w w:val="120"/>
        </w:rPr>
        <w:t>{'negative':</w:t>
      </w:r>
      <w:r>
        <w:rPr>
          <w:spacing w:val="35"/>
          <w:w w:val="120"/>
        </w:rPr>
        <w:t xml:space="preserve"> </w:t>
      </w:r>
      <w:r>
        <w:rPr>
          <w:w w:val="120"/>
        </w:rPr>
        <w:t>0,</w:t>
      </w:r>
      <w:r>
        <w:rPr>
          <w:spacing w:val="35"/>
          <w:w w:val="120"/>
        </w:rPr>
        <w:t xml:space="preserve"> </w:t>
      </w:r>
      <w:r>
        <w:rPr>
          <w:w w:val="120"/>
        </w:rPr>
        <w:t>'positive':</w:t>
      </w:r>
      <w:r>
        <w:rPr>
          <w:spacing w:val="35"/>
          <w:w w:val="120"/>
        </w:rPr>
        <w:t xml:space="preserve"> </w:t>
      </w:r>
      <w:r>
        <w:rPr>
          <w:w w:val="120"/>
        </w:rPr>
        <w:t>1}</w:t>
      </w:r>
    </w:p>
    <w:p>
      <w:pPr>
        <w:pStyle w:val="style66"/>
        <w:spacing w:before="8"/>
        <w:rPr>
          <w:sz w:val="6"/>
        </w:rPr>
      </w:pPr>
      <w:r>
        <w:rPr/>
        <mc:AlternateContent>
          <mc:Choice Requires="wpg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8284"/>
                <wp:effectExtent l="0" t="0" r="0" b="0"/>
                <wp:wrapTopAndBottom/>
                <wp:docPr id="1144" name="组合 3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284"/>
                          <a:chOff x="0" y="0"/>
                          <a:chExt cx="5944235" cy="24828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10"/>
                                </a:lnTo>
                                <a:lnTo>
                                  <a:pt x="25" y="607"/>
                                </a:lnTo>
                                <a:lnTo>
                                  <a:pt x="4" y="1325"/>
                                </a:lnTo>
                                <a:lnTo>
                                  <a:pt x="0" y="2154"/>
                                </a:lnTo>
                                <a:lnTo>
                                  <a:pt x="0" y="19445"/>
                                </a:lnTo>
                                <a:lnTo>
                                  <a:pt x="4" y="20274"/>
                                </a:lnTo>
                                <a:lnTo>
                                  <a:pt x="25" y="21047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1047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445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325"/>
                                </a:lnTo>
                                <a:lnTo>
                                  <a:pt x="21572" y="607"/>
                                </a:lnTo>
                                <a:lnTo>
                                  <a:pt x="21544" y="11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285"/>
                          </a:xfrm>
                          <a:prstGeom prst="rect"/>
                          <a:ln>
                            <a:noFill/>
                          </a:ln>
                        </wps:spPr>
                        <wps:txbx id="1146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color w:val="007f00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20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(df)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44" fillcolor="white" stroked="t" style="position:absolute;margin-left:72.0pt;margin-top:7.0pt;width:468.05pt;height:19.55pt;z-index:-2147483596;mso-position-horizontal-relative:page;mso-position-vertical-relative:text;mso-width-relative:page;mso-height-relative:page;mso-wrap-distance-left:0.0pt;mso-wrap-distance-right:0.0pt;visibility:visible;" coordsize="5944235,248285">
                <v:shape id="1145" coordsize="21600,21600" path="m21507,0l90,0l53,110l25,607l4,1325l0,2154l0,19445l4,20274l25,21047l53,21434l90,21600l21507,21600l21544,21434l21572,21047l21593,20274l21600,19445l21600,2154l21593,1325l21572,607l21544,110l21507,0l21507,0l21507,0l21507,0xe" fillcolor="#cfcfcf" stroked="f" style="position:absolute;left:0;top:0;width:5944235;height:24828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46" filled="f" stroked="f" style="position:absolute;left:0;top:0;width:5944235;height:24828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color w:val="007f00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20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(df)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w10:wrap type="topAndBottom"/>
                <v:fill/>
              </v:group>
            </w:pict>
          </mc:Fallback>
        </mc:AlternateContent>
      </w:r>
    </w:p>
    <w:p>
      <w:pPr>
        <w:pStyle w:val="style66"/>
        <w:tabs>
          <w:tab w:val="left" w:leader="none" w:pos="5174"/>
          <w:tab w:val="left" w:leader="none" w:pos="8610"/>
        </w:tabs>
        <w:spacing w:before="136"/>
        <w:ind w:left="1967"/>
        <w:rPr/>
      </w:pPr>
      <w:r>
        <w:rPr>
          <w:w w:val="104"/>
        </w:rPr>
        <w:t>tweet_id</w:t>
      </w:r>
      <w:r>
        <w:rPr>
          <w:spacing w:val="41"/>
          <w:w w:val="104"/>
        </w:rPr>
        <w:t xml:space="preserve"> </w:t>
      </w:r>
      <w:r>
        <w:rPr>
          <w:w w:val="104"/>
        </w:rPr>
        <w:t>airline_sentiment</w:t>
      </w:r>
      <w:r>
        <w:rPr>
          <w:w w:val="104"/>
        </w:rPr>
        <w:tab/>
      </w:r>
      <w:r>
        <w:rPr>
          <w:w w:val="104"/>
        </w:rPr>
        <w:t>airline_sentiment_confidence</w:t>
      </w:r>
      <w:r>
        <w:rPr>
          <w:w w:val="104"/>
        </w:rPr>
        <w:tab/>
      </w:r>
      <w:r>
        <w:rPr>
          <w:w w:val="104"/>
        </w:rPr>
        <w:t>\</w:t>
      </w:r>
    </w:p>
    <w:p>
      <w:pPr>
        <w:pStyle w:val="style0"/>
        <w:rPr/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40" w:num="2">
            <w:col w:w="741" w:space="40"/>
            <w:col w:w="9499"/>
          </w:cols>
          <w:docGrid w:linePitch="312" w:charSpace="0"/>
        </w:sectPr>
      </w:pPr>
    </w:p>
    <w:tbl>
      <w:tblPr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947"/>
        <w:gridCol w:w="802"/>
        <w:gridCol w:w="916"/>
        <w:gridCol w:w="2176"/>
        <w:gridCol w:w="1031"/>
        <w:gridCol w:w="852"/>
        <w:gridCol w:w="229"/>
      </w:tblGrid>
      <w:tr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82"/>
              </w:rPr>
              <w:t>5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spacing w:lineRule="exact" w:line="261"/>
              <w:ind w:left="114"/>
              <w:rPr/>
            </w:pPr>
            <w:r>
              <w:rPr>
                <w:w w:val="90"/>
              </w:rPr>
              <w:t>570300767074181121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spacing w:lineRule="exact" w:line="261"/>
              <w:ind w:left="573"/>
              <w:rPr/>
            </w:pPr>
            <w:r>
              <w:t>negative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1" w:type="dxa"/>
            <w:gridSpan w:val="2"/>
            <w:tcBorders/>
          </w:tcPr>
          <w:p>
            <w:pPr>
              <w:pStyle w:val="style4098"/>
              <w:spacing w:lineRule="exact" w:line="261"/>
              <w:ind w:left="115"/>
              <w:rPr/>
            </w:pPr>
            <w:r>
              <w:t>1.0000</w:t>
            </w:r>
          </w:p>
        </w:tc>
      </w:tr>
      <w:tr>
        <w:tblPrEx/>
        <w:trPr>
          <w:trHeight w:val="812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73"/>
              <w:ind w:left="50"/>
              <w:rPr/>
            </w:pPr>
            <w:r>
              <w:rPr>
                <w:w w:val="82"/>
              </w:rPr>
              <w:t>6</w:t>
            </w:r>
          </w:p>
          <w:p>
            <w:pPr>
              <w:pStyle w:val="style4098"/>
              <w:spacing w:lineRule="exact" w:line="271"/>
              <w:ind w:left="50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50"/>
              <w:rPr/>
            </w:pPr>
            <w:r>
              <w:rPr>
                <w:w w:val="90"/>
              </w:rPr>
              <w:t>14633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spacing w:lineRule="exact" w:line="273"/>
              <w:ind w:left="62" w:right="517"/>
              <w:jc w:val="center"/>
              <w:rPr/>
            </w:pPr>
            <w:r>
              <w:rPr>
                <w:w w:val="85"/>
              </w:rPr>
              <w:t>570300616901320704</w:t>
            </w:r>
          </w:p>
          <w:p>
            <w:pPr>
              <w:pStyle w:val="style4098"/>
              <w:spacing w:lineRule="exact" w:line="271"/>
              <w:ind w:left="573"/>
              <w:jc w:val="center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62" w:right="517"/>
              <w:jc w:val="center"/>
              <w:rPr/>
            </w:pPr>
            <w:r>
              <w:rPr>
                <w:w w:val="85"/>
              </w:rPr>
              <w:t>569587705937600512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spacing w:lineRule="exact" w:line="273"/>
              <w:ind w:left="573"/>
              <w:rPr/>
            </w:pPr>
            <w:r>
              <w:rPr>
                <w:w w:val="110"/>
              </w:rPr>
              <w:t>positive</w:t>
            </w:r>
          </w:p>
          <w:p>
            <w:pPr>
              <w:pStyle w:val="style4098"/>
              <w:spacing w:lineRule="exact" w:line="271"/>
              <w:ind w:left="687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573"/>
              <w:rPr/>
            </w:pPr>
            <w:r>
              <w:t>negative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before="239" w:lineRule="auto" w:line="240"/>
              <w:ind w:right="111"/>
              <w:jc w:val="right"/>
              <w:rPr/>
            </w:pPr>
            <w:r>
              <w:rPr>
                <w:w w:val="52"/>
              </w:rPr>
              <w:t>…</w:t>
            </w:r>
          </w:p>
        </w:tc>
        <w:tc>
          <w:tcPr>
            <w:tcW w:w="1081" w:type="dxa"/>
            <w:gridSpan w:val="2"/>
            <w:tcBorders/>
          </w:tcPr>
          <w:p>
            <w:pPr>
              <w:pStyle w:val="style4098"/>
              <w:spacing w:lineRule="exact" w:line="306"/>
              <w:ind w:left="115"/>
              <w:rPr/>
            </w:pPr>
            <w:r>
              <w:t>0.6745</w:t>
            </w:r>
          </w:p>
          <w:p>
            <w:pPr>
              <w:pStyle w:val="style4098"/>
              <w:spacing w:before="204" w:lineRule="exact" w:line="283"/>
              <w:ind w:left="115"/>
              <w:rPr/>
            </w:pPr>
            <w:r>
              <w:t>1.0000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14634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left="114"/>
              <w:rPr/>
            </w:pPr>
            <w:r>
              <w:rPr>
                <w:w w:val="90"/>
              </w:rPr>
              <w:t>569587691626622976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left="573"/>
              <w:rPr/>
            </w:pPr>
            <w:r>
              <w:t>negative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1" w:type="dxa"/>
            <w:gridSpan w:val="2"/>
            <w:tcBorders/>
          </w:tcPr>
          <w:p>
            <w:pPr>
              <w:pStyle w:val="style4098"/>
              <w:ind w:left="115"/>
              <w:rPr/>
            </w:pPr>
            <w:r>
              <w:t>0.6684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14635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left="114"/>
              <w:rPr/>
            </w:pPr>
            <w:r>
              <w:rPr>
                <w:w w:val="90"/>
              </w:rPr>
              <w:t>569587686496825344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left="573"/>
              <w:rPr/>
            </w:pPr>
            <w:r>
              <w:rPr>
                <w:w w:val="110"/>
              </w:rPr>
              <w:t>positive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1" w:type="dxa"/>
            <w:gridSpan w:val="2"/>
            <w:tcBorders/>
          </w:tcPr>
          <w:p>
            <w:pPr>
              <w:pStyle w:val="style4098"/>
              <w:ind w:left="115"/>
              <w:rPr/>
            </w:pPr>
            <w:r>
              <w:t>0.3487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14636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left="114"/>
              <w:rPr/>
            </w:pPr>
            <w:r>
              <w:rPr>
                <w:w w:val="90"/>
              </w:rPr>
              <w:t>569587371693355008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left="573"/>
              <w:rPr/>
            </w:pPr>
            <w:r>
              <w:t>negative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1" w:type="dxa"/>
            <w:gridSpan w:val="2"/>
            <w:tcBorders/>
          </w:tcPr>
          <w:p>
            <w:pPr>
              <w:pStyle w:val="style4098"/>
              <w:ind w:left="115"/>
              <w:rPr/>
            </w:pPr>
            <w:r>
              <w:t>1.0000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90"/>
              </w:rPr>
              <w:t>14638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spacing w:lineRule="exact" w:line="261"/>
              <w:ind w:left="114"/>
              <w:rPr/>
            </w:pPr>
            <w:r>
              <w:rPr>
                <w:w w:val="90"/>
              </w:rPr>
              <w:t>569587188687634433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spacing w:lineRule="exact" w:line="261"/>
              <w:ind w:left="573"/>
              <w:rPr/>
            </w:pPr>
            <w:r>
              <w:t>negative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1" w:type="dxa"/>
            <w:gridSpan w:val="2"/>
            <w:tcBorders/>
          </w:tcPr>
          <w:p>
            <w:pPr>
              <w:pStyle w:val="style4098"/>
              <w:spacing w:lineRule="exact" w:line="261"/>
              <w:ind w:left="115"/>
              <w:rPr/>
            </w:pPr>
            <w:r>
              <w:t>1.0000</w:t>
            </w:r>
          </w:p>
        </w:tc>
      </w:tr>
      <w:tr>
        <w:tblPrEx/>
        <w:trPr>
          <w:trHeight w:val="532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spacing w:before="229" w:lineRule="exact" w:line="283"/>
              <w:ind w:left="1031"/>
              <w:rPr/>
            </w:pPr>
            <w:r>
              <w:t>negativereason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spacing w:before="229" w:lineRule="exact" w:line="283"/>
              <w:ind w:left="114"/>
              <w:rPr/>
            </w:pPr>
            <w:r>
              <w:t>negativereason_confidence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spacing w:before="229" w:lineRule="exact" w:line="283"/>
              <w:ind w:left="917"/>
              <w:rPr/>
            </w:pPr>
            <w:r>
              <w:rPr>
                <w:w w:val="120"/>
              </w:rPr>
              <w:t>airline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before="229" w:lineRule="exact" w:line="283"/>
              <w:ind w:left="65"/>
              <w:rPr/>
            </w:pPr>
            <w:r>
              <w:rPr>
                <w:w w:val="99"/>
              </w:rPr>
              <w:t>\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1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right="112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0.0000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ind w:left="115"/>
              <w:rPr/>
            </w:pPr>
            <w:r>
              <w:t>Virgin</w:t>
            </w:r>
            <w:r>
              <w:rPr>
                <w:spacing w:val="36"/>
              </w:rPr>
              <w:t xml:space="preserve"> </w:t>
            </w:r>
            <w:r>
              <w:t>America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3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left="1489"/>
              <w:rPr/>
            </w:pPr>
            <w:r>
              <w:rPr>
                <w:w w:val="104"/>
              </w:rPr>
              <w:t>Bad</w:t>
            </w:r>
            <w:r>
              <w:rPr>
                <w:spacing w:val="37"/>
                <w:w w:val="104"/>
              </w:rPr>
              <w:t xml:space="preserve"> </w:t>
            </w:r>
            <w:r>
              <w:rPr>
                <w:w w:val="104"/>
              </w:rPr>
              <w:t>Flight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0.7033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ind w:left="115"/>
              <w:rPr/>
            </w:pPr>
            <w:r>
              <w:t>Virgin</w:t>
            </w:r>
            <w:r>
              <w:rPr>
                <w:spacing w:val="36"/>
              </w:rPr>
              <w:t xml:space="preserve"> </w:t>
            </w:r>
            <w:r>
              <w:t>America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4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left="1489"/>
              <w:rPr/>
            </w:pPr>
            <w:r>
              <w:rPr>
                <w:w w:val="115"/>
              </w:rPr>
              <w:t>Can't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Tell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1.0000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ind w:left="115"/>
              <w:rPr/>
            </w:pPr>
            <w:r>
              <w:t>Virgin</w:t>
            </w:r>
            <w:r>
              <w:rPr>
                <w:spacing w:val="36"/>
              </w:rPr>
              <w:t xml:space="preserve"> </w:t>
            </w:r>
            <w:r>
              <w:t>America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5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left="1489"/>
              <w:rPr/>
            </w:pPr>
            <w:r>
              <w:rPr>
                <w:w w:val="115"/>
              </w:rPr>
              <w:t>Can't</w:t>
            </w:r>
            <w:r>
              <w:rPr>
                <w:spacing w:val="9"/>
                <w:w w:val="115"/>
              </w:rPr>
              <w:t xml:space="preserve"> </w:t>
            </w:r>
            <w:r>
              <w:rPr>
                <w:w w:val="115"/>
              </w:rPr>
              <w:t>Tell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0.6842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ind w:left="115"/>
              <w:rPr/>
            </w:pPr>
            <w:r>
              <w:t>Virgin</w:t>
            </w:r>
            <w:r>
              <w:rPr>
                <w:spacing w:val="36"/>
              </w:rPr>
              <w:t xml:space="preserve"> </w:t>
            </w:r>
            <w:r>
              <w:t>America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812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73"/>
              <w:ind w:left="50"/>
              <w:rPr/>
            </w:pPr>
            <w:r>
              <w:rPr>
                <w:w w:val="82"/>
              </w:rPr>
              <w:t>6</w:t>
            </w:r>
          </w:p>
          <w:p>
            <w:pPr>
              <w:pStyle w:val="style4098"/>
              <w:spacing w:lineRule="exact" w:line="271"/>
              <w:ind w:left="50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50"/>
              <w:rPr/>
            </w:pPr>
            <w:r>
              <w:rPr>
                <w:w w:val="90"/>
              </w:rPr>
              <w:t>14633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spacing w:lineRule="exact" w:line="273"/>
              <w:ind w:right="112"/>
              <w:jc w:val="right"/>
              <w:rPr/>
            </w:pPr>
            <w:r>
              <w:rPr>
                <w:w w:val="85"/>
              </w:rPr>
              <w:t>NaN</w:t>
            </w:r>
          </w:p>
          <w:p>
            <w:pPr>
              <w:pStyle w:val="style4098"/>
              <w:spacing w:lineRule="exact" w:line="271"/>
              <w:ind w:left="2062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802"/>
              <w:rPr/>
            </w:pPr>
            <w:r>
              <w:rPr>
                <w:w w:val="104"/>
              </w:rPr>
              <w:t>Cancelled</w:t>
            </w:r>
            <w:r>
              <w:rPr>
                <w:spacing w:val="42"/>
                <w:w w:val="104"/>
              </w:rPr>
              <w:t xml:space="preserve"> </w:t>
            </w:r>
            <w:r>
              <w:rPr>
                <w:w w:val="104"/>
              </w:rPr>
              <w:t>Flight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spacing w:lineRule="exact" w:line="273"/>
              <w:ind w:left="2291"/>
              <w:rPr/>
            </w:pPr>
            <w:r>
              <w:rPr>
                <w:w w:val="95"/>
              </w:rPr>
              <w:t>0.0000</w:t>
            </w:r>
          </w:p>
          <w:p>
            <w:pPr>
              <w:pStyle w:val="style4098"/>
              <w:spacing w:lineRule="exact" w:line="271"/>
              <w:ind w:left="2176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2291"/>
              <w:rPr/>
            </w:pPr>
            <w:r>
              <w:rPr>
                <w:w w:val="95"/>
              </w:rPr>
              <w:t>1.0000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spacing w:lineRule="exact" w:line="273"/>
              <w:ind w:left="115"/>
              <w:rPr/>
            </w:pPr>
            <w:r>
              <w:t>Virgin</w:t>
            </w:r>
            <w:r>
              <w:rPr>
                <w:spacing w:val="31"/>
              </w:rPr>
              <w:t xml:space="preserve"> </w:t>
            </w:r>
            <w:r>
              <w:t>America</w:t>
            </w:r>
          </w:p>
          <w:p>
            <w:pPr>
              <w:pStyle w:val="style4098"/>
              <w:spacing w:lineRule="exact" w:line="271"/>
              <w:ind w:left="688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802"/>
              <w:rPr/>
            </w:pPr>
            <w:r>
              <w:t>American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14634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left="1374"/>
              <w:rPr/>
            </w:pPr>
            <w:r>
              <w:rPr>
                <w:w w:val="110"/>
              </w:rPr>
              <w:t>Late</w:t>
            </w:r>
            <w:r>
              <w:rPr>
                <w:spacing w:val="35"/>
                <w:w w:val="110"/>
              </w:rPr>
              <w:t xml:space="preserve"> </w:t>
            </w:r>
            <w:r>
              <w:rPr>
                <w:w w:val="110"/>
              </w:rPr>
              <w:t>Flight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0.6684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ind w:left="802"/>
              <w:rPr/>
            </w:pPr>
            <w:r>
              <w:t>American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14635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right="112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0.0000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ind w:left="802"/>
              <w:rPr/>
            </w:pPr>
            <w:r>
              <w:t>American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14636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ind w:left="114"/>
              <w:rPr/>
            </w:pPr>
            <w:r>
              <w:t>Customer</w:t>
            </w:r>
            <w:r>
              <w:rPr>
                <w:spacing w:val="31"/>
              </w:rPr>
              <w:t xml:space="preserve"> </w:t>
            </w:r>
            <w:r>
              <w:t>Service</w:t>
            </w:r>
            <w:r>
              <w:rPr>
                <w:spacing w:val="31"/>
              </w:rPr>
              <w:t xml:space="preserve"> </w:t>
            </w:r>
            <w:r>
              <w:t>Issue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t>1.0000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ind w:left="802"/>
              <w:rPr/>
            </w:pPr>
            <w:r>
              <w:t>American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90"/>
              </w:rPr>
              <w:t>14638</w:t>
            </w:r>
          </w:p>
        </w:tc>
        <w:tc>
          <w:tcPr>
            <w:tcW w:w="2749" w:type="dxa"/>
            <w:gridSpan w:val="2"/>
            <w:tcBorders/>
          </w:tcPr>
          <w:p>
            <w:pPr>
              <w:pStyle w:val="style4098"/>
              <w:spacing w:lineRule="exact" w:line="261"/>
              <w:ind w:left="114"/>
              <w:rPr/>
            </w:pPr>
            <w:r>
              <w:t>Customer</w:t>
            </w:r>
            <w:r>
              <w:rPr>
                <w:spacing w:val="31"/>
              </w:rPr>
              <w:t xml:space="preserve"> </w:t>
            </w:r>
            <w:r>
              <w:t>Service</w:t>
            </w:r>
            <w:r>
              <w:rPr>
                <w:spacing w:val="31"/>
              </w:rPr>
              <w:t xml:space="preserve"> </w:t>
            </w:r>
            <w:r>
              <w:t>Issue</w:t>
            </w:r>
          </w:p>
        </w:tc>
        <w:tc>
          <w:tcPr>
            <w:tcW w:w="3092" w:type="dxa"/>
            <w:gridSpan w:val="2"/>
            <w:tcBorders/>
          </w:tcPr>
          <w:p>
            <w:pPr>
              <w:pStyle w:val="style4098"/>
              <w:spacing w:lineRule="exact" w:line="261"/>
              <w:ind w:right="111"/>
              <w:jc w:val="right"/>
              <w:rPr/>
            </w:pPr>
            <w:r>
              <w:t>0.6659</w:t>
            </w:r>
          </w:p>
        </w:tc>
        <w:tc>
          <w:tcPr>
            <w:tcW w:w="1883" w:type="dxa"/>
            <w:gridSpan w:val="2"/>
            <w:tcBorders/>
          </w:tcPr>
          <w:p>
            <w:pPr>
              <w:pStyle w:val="style4098"/>
              <w:spacing w:lineRule="exact" w:line="261"/>
              <w:ind w:left="802"/>
              <w:rPr/>
            </w:pPr>
            <w:r>
              <w:t>American</w:t>
            </w:r>
          </w:p>
        </w:tc>
        <w:tc>
          <w:tcPr>
            <w:tcW w:w="229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532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947" w:type="dxa"/>
            <w:tcBorders/>
          </w:tcPr>
          <w:p>
            <w:pPr>
              <w:pStyle w:val="style4098"/>
              <w:spacing w:before="229" w:lineRule="exact" w:line="283"/>
              <w:ind w:right="113"/>
              <w:jc w:val="right"/>
              <w:rPr/>
            </w:pPr>
            <w:r>
              <w:rPr>
                <w:w w:val="90"/>
              </w:rPr>
              <w:t>name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spacing w:before="229" w:lineRule="exact" w:line="283"/>
              <w:ind w:left="114"/>
              <w:rPr/>
            </w:pPr>
            <w:r>
              <w:t>retweet_count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before="229" w:lineRule="exact" w:line="283"/>
              <w:ind w:left="115"/>
              <w:rPr/>
            </w:pPr>
            <w:r>
              <w:rPr>
                <w:w w:val="99"/>
              </w:rPr>
              <w:t>\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1</w:t>
            </w:r>
          </w:p>
        </w:tc>
        <w:tc>
          <w:tcPr>
            <w:tcW w:w="1947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rPr>
                <w:w w:val="104"/>
              </w:rPr>
              <w:t>jnardino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3</w:t>
            </w:r>
          </w:p>
        </w:tc>
        <w:tc>
          <w:tcPr>
            <w:tcW w:w="1947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rPr>
                <w:w w:val="104"/>
              </w:rPr>
              <w:t>jnardino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4</w:t>
            </w:r>
          </w:p>
        </w:tc>
        <w:tc>
          <w:tcPr>
            <w:tcW w:w="1947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rPr>
                <w:w w:val="104"/>
              </w:rPr>
              <w:t>jnardino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5</w:t>
            </w:r>
          </w:p>
        </w:tc>
        <w:tc>
          <w:tcPr>
            <w:tcW w:w="1947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rPr>
                <w:w w:val="104"/>
              </w:rPr>
              <w:t>jnardino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812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73"/>
              <w:ind w:left="50"/>
              <w:rPr/>
            </w:pPr>
            <w:r>
              <w:rPr>
                <w:w w:val="82"/>
              </w:rPr>
              <w:t>6</w:t>
            </w:r>
          </w:p>
          <w:p>
            <w:pPr>
              <w:pStyle w:val="style4098"/>
              <w:spacing w:lineRule="exact" w:line="271"/>
              <w:ind w:left="50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50"/>
              <w:rPr/>
            </w:pPr>
            <w:r>
              <w:rPr>
                <w:w w:val="90"/>
              </w:rPr>
              <w:t>14633</w:t>
            </w:r>
          </w:p>
        </w:tc>
        <w:tc>
          <w:tcPr>
            <w:tcW w:w="1947" w:type="dxa"/>
            <w:tcBorders/>
          </w:tcPr>
          <w:p>
            <w:pPr>
              <w:pStyle w:val="style4098"/>
              <w:spacing w:lineRule="exact" w:line="273"/>
              <w:ind w:left="687"/>
              <w:rPr/>
            </w:pPr>
            <w:r>
              <w:t>cjmcginnis</w:t>
            </w:r>
          </w:p>
          <w:p>
            <w:pPr>
              <w:pStyle w:val="style4098"/>
              <w:spacing w:lineRule="exact" w:line="271"/>
              <w:ind w:left="1260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114"/>
              <w:rPr/>
            </w:pPr>
            <w:r>
              <w:rPr>
                <w:w w:val="104"/>
              </w:rPr>
              <w:t>RussellsWriting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spacing w:lineRule="exact" w:line="273"/>
              <w:ind w:left="1375"/>
              <w:jc w:val="center"/>
              <w:rPr/>
            </w:pPr>
            <w:r>
              <w:rPr>
                <w:w w:val="82"/>
              </w:rPr>
              <w:t>0</w:t>
            </w:r>
          </w:p>
          <w:p>
            <w:pPr>
              <w:pStyle w:val="style4098"/>
              <w:spacing w:lineRule="exact" w:line="271"/>
              <w:ind w:left="1"/>
              <w:jc w:val="center"/>
              <w:rPr/>
            </w:pPr>
            <w:r>
              <w:rPr>
                <w:w w:val="52"/>
              </w:rPr>
              <w:t>…</w:t>
            </w:r>
          </w:p>
          <w:p>
            <w:pPr>
              <w:pStyle w:val="style4098"/>
              <w:spacing w:lineRule="exact" w:line="249"/>
              <w:ind w:left="1375"/>
              <w:jc w:val="center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14634</w:t>
            </w:r>
          </w:p>
        </w:tc>
        <w:tc>
          <w:tcPr>
            <w:tcW w:w="1947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t>GolfWithWoody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14635</w:t>
            </w:r>
          </w:p>
        </w:tc>
        <w:tc>
          <w:tcPr>
            <w:tcW w:w="1947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t>KristenReenders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14636</w:t>
            </w:r>
          </w:p>
        </w:tc>
        <w:tc>
          <w:tcPr>
            <w:tcW w:w="1947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rPr>
                <w:w w:val="104"/>
              </w:rPr>
              <w:t>itsropes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90"/>
              </w:rPr>
              <w:t>14638</w:t>
            </w:r>
          </w:p>
        </w:tc>
        <w:tc>
          <w:tcPr>
            <w:tcW w:w="1947" w:type="dxa"/>
            <w:tcBorders/>
          </w:tcPr>
          <w:p>
            <w:pPr>
              <w:pStyle w:val="style4098"/>
              <w:spacing w:lineRule="exact" w:line="261"/>
              <w:ind w:right="112"/>
              <w:jc w:val="right"/>
              <w:rPr/>
            </w:pPr>
            <w:r>
              <w:t>SraJackson</w:t>
            </w:r>
          </w:p>
        </w:tc>
        <w:tc>
          <w:tcPr>
            <w:tcW w:w="1718" w:type="dxa"/>
            <w:gridSpan w:val="2"/>
            <w:tcBorders/>
          </w:tcPr>
          <w:p>
            <w:pPr>
              <w:pStyle w:val="style4098"/>
              <w:spacing w:lineRule="exact" w:line="261"/>
              <w:ind w:right="111"/>
              <w:jc w:val="right"/>
              <w:rPr/>
            </w:pPr>
            <w:r>
              <w:rPr>
                <w:w w:val="82"/>
              </w:rPr>
              <w:t>0</w:t>
            </w:r>
          </w:p>
        </w:tc>
        <w:tc>
          <w:tcPr>
            <w:tcW w:w="4288" w:type="dxa"/>
            <w:gridSpan w:val="4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541" w:hRule="atLeast"/>
          <w:jc w:val="left"/>
        </w:trPr>
        <w:tc>
          <w:tcPr>
            <w:tcW w:w="6578" w:type="dxa"/>
            <w:gridSpan w:val="5"/>
            <w:tcBorders/>
          </w:tcPr>
          <w:p>
            <w:pPr>
              <w:pStyle w:val="style4098"/>
              <w:spacing w:before="229" w:lineRule="exact" w:line="293"/>
              <w:ind w:right="111"/>
              <w:jc w:val="right"/>
              <w:rPr/>
            </w:pPr>
            <w:r>
              <w:rPr>
                <w:w w:val="110"/>
              </w:rPr>
              <w:t>text</w:t>
            </w:r>
          </w:p>
        </w:tc>
        <w:tc>
          <w:tcPr>
            <w:tcW w:w="2112" w:type="dxa"/>
            <w:gridSpan w:val="3"/>
            <w:tcBorders/>
          </w:tcPr>
          <w:p>
            <w:pPr>
              <w:pStyle w:val="style4098"/>
              <w:spacing w:before="229" w:lineRule="exact" w:line="293"/>
              <w:ind w:left="115"/>
              <w:rPr/>
            </w:pPr>
            <w:r>
              <w:rPr>
                <w:w w:val="99"/>
              </w:rPr>
              <w:t>\</w:t>
            </w:r>
          </w:p>
        </w:tc>
      </w:tr>
    </w:tbl>
    <w:p>
      <w:pPr>
        <w:pStyle w:val="style66"/>
        <w:tabs>
          <w:tab w:val="left" w:leader="none" w:pos="1601"/>
        </w:tabs>
        <w:spacing w:lineRule="exact" w:line="263"/>
        <w:ind w:left="800"/>
        <w:rPr/>
      </w:pPr>
      <w:r>
        <w:t>1</w:t>
      </w:r>
      <w:r>
        <w:tab/>
      </w:r>
      <w:r>
        <w:rPr>
          <w:w w:val="95"/>
        </w:rPr>
        <w:t>@VirginAmerica</w:t>
      </w:r>
      <w:r>
        <w:rPr>
          <w:spacing w:val="38"/>
          <w:w w:val="95"/>
        </w:rPr>
        <w:t xml:space="preserve"> </w:t>
      </w:r>
      <w:r>
        <w:rPr>
          <w:w w:val="95"/>
        </w:rPr>
        <w:t>plus</w:t>
      </w:r>
      <w:r>
        <w:rPr>
          <w:spacing w:val="38"/>
          <w:w w:val="95"/>
        </w:rPr>
        <w:t xml:space="preserve"> </w:t>
      </w:r>
      <w:r>
        <w:rPr>
          <w:w w:val="95"/>
        </w:rPr>
        <w:t>you've</w:t>
      </w:r>
      <w:r>
        <w:rPr>
          <w:spacing w:val="39"/>
          <w:w w:val="95"/>
        </w:rPr>
        <w:t xml:space="preserve"> </w:t>
      </w:r>
      <w:r>
        <w:rPr>
          <w:w w:val="95"/>
        </w:rPr>
        <w:t>added</w:t>
      </w:r>
      <w:r>
        <w:rPr>
          <w:spacing w:val="38"/>
          <w:w w:val="95"/>
        </w:rPr>
        <w:t xml:space="preserve"> </w:t>
      </w:r>
      <w:r>
        <w:rPr>
          <w:w w:val="95"/>
        </w:rPr>
        <w:t>commercials</w:t>
      </w:r>
      <w:r>
        <w:rPr>
          <w:spacing w:val="38"/>
          <w:w w:val="95"/>
        </w:rPr>
        <w:t xml:space="preserve"> </w:t>
      </w:r>
      <w:r>
        <w:rPr>
          <w:w w:val="95"/>
        </w:rPr>
        <w:t>t…</w:t>
      </w:r>
    </w:p>
    <w:p>
      <w:pPr>
        <w:pStyle w:val="style4097"/>
        <w:numPr>
          <w:ilvl w:val="0"/>
          <w:numId w:val="35"/>
        </w:numPr>
        <w:tabs>
          <w:tab w:val="left" w:leader="none" w:pos="1601"/>
          <w:tab w:val="left" w:leader="none" w:pos="1602"/>
        </w:tabs>
        <w:rPr/>
      </w:pPr>
      <w:r>
        <w:rPr>
          <w:w w:val="104"/>
        </w:rPr>
        <w:t>@VirginAmerica</w:t>
      </w:r>
      <w:r>
        <w:rPr>
          <w:spacing w:val="8"/>
          <w:w w:val="104"/>
        </w:rPr>
        <w:t xml:space="preserve"> </w:t>
      </w:r>
      <w:r>
        <w:rPr>
          <w:w w:val="130"/>
        </w:rPr>
        <w:t>it's</w:t>
      </w:r>
      <w:r>
        <w:rPr>
          <w:spacing w:val="-9"/>
          <w:w w:val="130"/>
        </w:rPr>
        <w:t xml:space="preserve"> </w:t>
      </w:r>
      <w:r>
        <w:rPr>
          <w:w w:val="104"/>
        </w:rPr>
        <w:t>really</w:t>
      </w:r>
      <w:r>
        <w:rPr>
          <w:spacing w:val="9"/>
          <w:w w:val="104"/>
        </w:rPr>
        <w:t xml:space="preserve"> </w:t>
      </w:r>
      <w:r>
        <w:rPr>
          <w:w w:val="104"/>
        </w:rPr>
        <w:t>aggressive</w:t>
      </w:r>
      <w:r>
        <w:rPr>
          <w:spacing w:val="8"/>
          <w:w w:val="104"/>
        </w:rPr>
        <w:t xml:space="preserve"> </w:t>
      </w:r>
      <w:r>
        <w:rPr>
          <w:w w:val="104"/>
        </w:rPr>
        <w:t>to</w:t>
      </w:r>
      <w:r>
        <w:rPr>
          <w:spacing w:val="8"/>
          <w:w w:val="104"/>
        </w:rPr>
        <w:t xml:space="preserve"> </w:t>
      </w:r>
      <w:r>
        <w:rPr>
          <w:w w:val="104"/>
        </w:rPr>
        <w:t>blast…</w:t>
      </w:r>
    </w:p>
    <w:p>
      <w:pPr>
        <w:pStyle w:val="style4097"/>
        <w:numPr>
          <w:ilvl w:val="0"/>
          <w:numId w:val="35"/>
        </w:numPr>
        <w:tabs>
          <w:tab w:val="left" w:leader="none" w:pos="1601"/>
          <w:tab w:val="left" w:leader="none" w:pos="1602"/>
        </w:tabs>
        <w:rPr/>
      </w:pPr>
      <w:r>
        <w:rPr>
          <w:w w:val="104"/>
        </w:rPr>
        <w:t>@VirginAmerica</w:t>
      </w:r>
      <w:r>
        <w:rPr>
          <w:spacing w:val="2"/>
          <w:w w:val="104"/>
        </w:rPr>
        <w:t xml:space="preserve"> </w:t>
      </w:r>
      <w:r>
        <w:rPr>
          <w:w w:val="104"/>
        </w:rPr>
        <w:t>and</w:t>
      </w:r>
      <w:r>
        <w:rPr>
          <w:spacing w:val="2"/>
          <w:w w:val="104"/>
        </w:rPr>
        <w:t xml:space="preserve"> </w:t>
      </w:r>
      <w:r>
        <w:rPr>
          <w:w w:val="110"/>
        </w:rPr>
        <w:t>it's</w:t>
      </w:r>
      <w:r>
        <w:rPr>
          <w:spacing w:val="-1"/>
          <w:w w:val="110"/>
        </w:rPr>
        <w:t xml:space="preserve"> </w:t>
      </w:r>
      <w:r>
        <w:rPr>
          <w:w w:val="104"/>
        </w:rPr>
        <w:t>a</w:t>
      </w:r>
      <w:r>
        <w:rPr>
          <w:spacing w:val="2"/>
          <w:w w:val="104"/>
        </w:rPr>
        <w:t xml:space="preserve"> </w:t>
      </w:r>
      <w:r>
        <w:rPr>
          <w:w w:val="104"/>
        </w:rPr>
        <w:t>really</w:t>
      </w:r>
      <w:r>
        <w:rPr>
          <w:spacing w:val="3"/>
          <w:w w:val="104"/>
        </w:rPr>
        <w:t xml:space="preserve"> </w:t>
      </w:r>
      <w:r>
        <w:rPr>
          <w:w w:val="104"/>
        </w:rPr>
        <w:t>big</w:t>
      </w:r>
      <w:r>
        <w:rPr>
          <w:spacing w:val="2"/>
          <w:w w:val="104"/>
        </w:rPr>
        <w:t xml:space="preserve"> </w:t>
      </w:r>
      <w:r>
        <w:rPr>
          <w:w w:val="104"/>
        </w:rPr>
        <w:t>bad</w:t>
      </w:r>
      <w:r>
        <w:rPr>
          <w:spacing w:val="2"/>
          <w:w w:val="104"/>
        </w:rPr>
        <w:t xml:space="preserve"> </w:t>
      </w:r>
      <w:r>
        <w:rPr>
          <w:w w:val="104"/>
        </w:rPr>
        <w:t>thing…</w:t>
      </w:r>
    </w:p>
    <w:p>
      <w:pPr>
        <w:pStyle w:val="style4097"/>
        <w:numPr>
          <w:ilvl w:val="0"/>
          <w:numId w:val="35"/>
        </w:numPr>
        <w:tabs>
          <w:tab w:val="left" w:leader="none" w:pos="1601"/>
          <w:tab w:val="left" w:leader="none" w:pos="1602"/>
        </w:tabs>
        <w:rPr/>
      </w:pPr>
      <w:r>
        <w:t>@VirginAmerica</w:t>
      </w:r>
      <w:r>
        <w:rPr>
          <w:spacing w:val="10"/>
        </w:rPr>
        <w:t xml:space="preserve"> </w:t>
      </w:r>
      <w:r>
        <w:t>seriously</w:t>
      </w:r>
      <w:r>
        <w:rPr>
          <w:spacing w:val="11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$30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fligh…</w:t>
      </w:r>
    </w:p>
    <w:p>
      <w:pPr>
        <w:pStyle w:val="style4097"/>
        <w:numPr>
          <w:ilvl w:val="0"/>
          <w:numId w:val="35"/>
        </w:numPr>
        <w:tabs>
          <w:tab w:val="left" w:leader="none" w:pos="1601"/>
          <w:tab w:val="left" w:leader="none" w:pos="1602"/>
        </w:tabs>
        <w:rPr/>
      </w:pPr>
      <w:r>
        <w:rPr>
          <w:w w:val="104"/>
        </w:rPr>
        <w:t>@VirginAmerica</w:t>
      </w:r>
      <w:r>
        <w:rPr>
          <w:spacing w:val="1"/>
          <w:w w:val="104"/>
        </w:rPr>
        <w:t xml:space="preserve"> </w:t>
      </w:r>
      <w:r>
        <w:rPr>
          <w:w w:val="104"/>
        </w:rPr>
        <w:t>yes,</w:t>
      </w:r>
      <w:r>
        <w:rPr>
          <w:spacing w:val="1"/>
          <w:w w:val="104"/>
        </w:rPr>
        <w:t xml:space="preserve"> </w:t>
      </w:r>
      <w:r>
        <w:rPr>
          <w:w w:val="104"/>
        </w:rPr>
        <w:t>nearly</w:t>
      </w:r>
      <w:r>
        <w:rPr>
          <w:spacing w:val="2"/>
          <w:w w:val="104"/>
        </w:rPr>
        <w:t xml:space="preserve"> </w:t>
      </w:r>
      <w:r>
        <w:rPr>
          <w:w w:val="104"/>
        </w:rPr>
        <w:t>every</w:t>
      </w:r>
      <w:r>
        <w:rPr>
          <w:spacing w:val="1"/>
          <w:w w:val="104"/>
        </w:rPr>
        <w:t xml:space="preserve"> </w:t>
      </w:r>
      <w:r>
        <w:rPr>
          <w:w w:val="104"/>
        </w:rPr>
        <w:t>time</w:t>
      </w:r>
      <w:r>
        <w:rPr>
          <w:spacing w:val="2"/>
          <w:w w:val="104"/>
        </w:rPr>
        <w:t xml:space="preserve"> </w:t>
      </w:r>
      <w:r>
        <w:rPr>
          <w:w w:val="135"/>
        </w:rPr>
        <w:t>I</w:t>
      </w:r>
      <w:r>
        <w:rPr>
          <w:spacing w:val="-20"/>
          <w:w w:val="135"/>
        </w:rPr>
        <w:t xml:space="preserve"> </w:t>
      </w:r>
      <w:r>
        <w:rPr>
          <w:w w:val="110"/>
        </w:rPr>
        <w:t>fly</w:t>
      </w:r>
      <w:r>
        <w:rPr>
          <w:spacing w:val="-2"/>
          <w:w w:val="110"/>
        </w:rPr>
        <w:t xml:space="preserve"> </w:t>
      </w:r>
      <w:r>
        <w:t>VX…</w:t>
      </w:r>
    </w:p>
    <w:p>
      <w:pPr>
        <w:pStyle w:val="style66"/>
        <w:tabs>
          <w:tab w:val="left" w:leader="none" w:pos="6641"/>
        </w:tabs>
        <w:spacing w:lineRule="exact" w:line="271"/>
        <w:ind w:left="800"/>
        <w:rPr/>
      </w:pPr>
      <w:r>
        <w:rPr>
          <w:w w:val="60"/>
        </w:rPr>
        <w:t>…</w:t>
      </w:r>
      <w:r>
        <w:rPr>
          <w:w w:val="60"/>
        </w:rPr>
        <w:tab/>
      </w:r>
      <w:r>
        <w:rPr>
          <w:w w:val="60"/>
        </w:rPr>
        <w:t>…</w:t>
      </w:r>
    </w:p>
    <w:p>
      <w:pPr>
        <w:pStyle w:val="style66"/>
        <w:tabs>
          <w:tab w:val="left" w:leader="none" w:pos="1601"/>
          <w:tab w:val="left" w:leader="none" w:pos="2403"/>
        </w:tabs>
        <w:spacing w:before="14" w:lineRule="auto" w:line="192"/>
        <w:ind w:left="800" w:right="3179"/>
        <w:rPr/>
      </w:pPr>
      <w:r>
        <w:rPr>
          <w:w w:val="95"/>
        </w:rPr>
        <w:t>14633</w:t>
      </w:r>
      <w:r>
        <w:rPr>
          <w:w w:val="95"/>
        </w:rPr>
        <w:tab/>
      </w:r>
      <w:r>
        <w:t>@AmericanAir</w:t>
      </w:r>
      <w:r>
        <w:rPr>
          <w:spacing w:val="19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flight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Cancelled</w:t>
      </w:r>
      <w:r>
        <w:rPr>
          <w:spacing w:val="19"/>
        </w:rPr>
        <w:t xml:space="preserve"> </w:t>
      </w:r>
      <w:r>
        <w:t>Flightled…</w:t>
      </w:r>
      <w:r>
        <w:rPr>
          <w:spacing w:val="1"/>
        </w:rPr>
        <w:t xml:space="preserve"> </w:t>
      </w:r>
      <w:r>
        <w:rPr>
          <w:w w:val="95"/>
        </w:rPr>
        <w:t>14634</w:t>
      </w:r>
      <w:r>
        <w:rPr>
          <w:w w:val="95"/>
        </w:rPr>
        <w:tab/>
      </w:r>
      <w:r>
        <w:rPr>
          <w:w w:val="95"/>
        </w:rPr>
        <w:tab/>
      </w:r>
      <w:r>
        <w:t>@AmericanAir</w:t>
      </w:r>
      <w:r>
        <w:rPr>
          <w:spacing w:val="24"/>
        </w:rPr>
        <w:t xml:space="preserve"> </w:t>
      </w:r>
      <w:r>
        <w:t>right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cue</w:t>
      </w:r>
      <w:r>
        <w:rPr>
          <w:spacing w:val="25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delays</w:t>
      </w:r>
      <w:r>
        <w:rPr>
          <w:spacing w:val="-66"/>
        </w:rPr>
        <w:t xml:space="preserve"> </w:t>
      </w:r>
      <w:r>
        <w:rPr>
          <w:w w:val="95"/>
        </w:rPr>
        <w:t>14635</w:t>
      </w:r>
      <w:r>
        <w:rPr>
          <w:w w:val="95"/>
        </w:rPr>
        <w:tab/>
      </w:r>
      <w:r>
        <w:t>@AmericanAir</w:t>
      </w:r>
      <w:r>
        <w:rPr>
          <w:spacing w:val="13"/>
        </w:rPr>
        <w:t xml:space="preserve"> </w:t>
      </w:r>
      <w:r>
        <w:t>thank</w:t>
      </w:r>
      <w:r>
        <w:rPr>
          <w:spacing w:val="13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got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f…</w:t>
      </w:r>
      <w:r>
        <w:rPr>
          <w:spacing w:val="1"/>
        </w:rPr>
        <w:t xml:space="preserve"> </w:t>
      </w:r>
      <w:r>
        <w:rPr>
          <w:w w:val="95"/>
        </w:rPr>
        <w:t>14636</w:t>
      </w:r>
      <w:r>
        <w:rPr>
          <w:w w:val="95"/>
        </w:rPr>
        <w:tab/>
      </w:r>
      <w:r>
        <w:t>@AmericanAir</w:t>
      </w:r>
      <w:r>
        <w:rPr>
          <w:spacing w:val="15"/>
        </w:rPr>
        <w:t xml:space="preserve"> </w:t>
      </w:r>
      <w:r>
        <w:t>leaving</w:t>
      </w:r>
      <w:r>
        <w:rPr>
          <w:spacing w:val="15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20</w:t>
      </w:r>
      <w:r>
        <w:rPr>
          <w:spacing w:val="15"/>
        </w:rPr>
        <w:t xml:space="preserve"> </w:t>
      </w:r>
      <w:r>
        <w:t>minutes</w:t>
      </w:r>
      <w:r>
        <w:rPr>
          <w:spacing w:val="15"/>
        </w:rPr>
        <w:t xml:space="preserve"> </w:t>
      </w:r>
      <w:r>
        <w:t>Late</w:t>
      </w:r>
      <w:r>
        <w:rPr>
          <w:spacing w:val="16"/>
        </w:rPr>
        <w:t xml:space="preserve"> </w:t>
      </w:r>
      <w:r>
        <w:t>Flig…</w:t>
      </w:r>
      <w:r>
        <w:rPr>
          <w:spacing w:val="1"/>
        </w:rPr>
        <w:t xml:space="preserve"> </w:t>
      </w:r>
      <w:r>
        <w:rPr>
          <w:w w:val="95"/>
        </w:rPr>
        <w:t>14638</w:t>
      </w:r>
      <w:r>
        <w:rPr>
          <w:w w:val="95"/>
        </w:rPr>
        <w:tab/>
      </w:r>
      <w:r>
        <w:rPr>
          <w:w w:val="90"/>
        </w:rPr>
        <w:t>@AmericanAir</w:t>
      </w:r>
      <w:r>
        <w:rPr>
          <w:spacing w:val="30"/>
          <w:w w:val="90"/>
        </w:rPr>
        <w:t xml:space="preserve"> </w:t>
      </w:r>
      <w:r>
        <w:rPr>
          <w:w w:val="90"/>
        </w:rPr>
        <w:t>you</w:t>
      </w:r>
      <w:r>
        <w:rPr>
          <w:spacing w:val="30"/>
          <w:w w:val="90"/>
        </w:rPr>
        <w:t xml:space="preserve"> </w:t>
      </w:r>
      <w:r>
        <w:rPr>
          <w:w w:val="90"/>
        </w:rPr>
        <w:t>have</w:t>
      </w:r>
      <w:r>
        <w:rPr>
          <w:spacing w:val="30"/>
          <w:w w:val="90"/>
        </w:rPr>
        <w:t xml:space="preserve"> </w:t>
      </w:r>
      <w:r>
        <w:rPr>
          <w:w w:val="90"/>
        </w:rPr>
        <w:t>my</w:t>
      </w:r>
      <w:r>
        <w:rPr>
          <w:spacing w:val="31"/>
          <w:w w:val="90"/>
        </w:rPr>
        <w:t xml:space="preserve"> </w:t>
      </w:r>
      <w:r>
        <w:rPr>
          <w:w w:val="90"/>
        </w:rPr>
        <w:t>money,</w:t>
      </w:r>
      <w:r>
        <w:rPr>
          <w:spacing w:val="30"/>
          <w:w w:val="90"/>
        </w:rPr>
        <w:t xml:space="preserve"> </w:t>
      </w:r>
      <w:r>
        <w:rPr>
          <w:w w:val="90"/>
        </w:rPr>
        <w:t>you</w:t>
      </w:r>
      <w:r>
        <w:rPr>
          <w:spacing w:val="30"/>
          <w:w w:val="90"/>
        </w:rPr>
        <w:t xml:space="preserve"> </w:t>
      </w:r>
      <w:r>
        <w:rPr>
          <w:w w:val="90"/>
        </w:rPr>
        <w:t>change</w:t>
      </w:r>
      <w:r>
        <w:rPr>
          <w:spacing w:val="30"/>
          <w:w w:val="90"/>
        </w:rPr>
        <w:t xml:space="preserve"> </w:t>
      </w:r>
      <w:r>
        <w:rPr>
          <w:w w:val="90"/>
        </w:rPr>
        <w:t>my</w:t>
      </w:r>
      <w:r>
        <w:rPr>
          <w:spacing w:val="31"/>
          <w:w w:val="90"/>
        </w:rPr>
        <w:t xml:space="preserve"> </w:t>
      </w:r>
      <w:r>
        <w:rPr>
          <w:w w:val="90"/>
        </w:rPr>
        <w:t>…</w:t>
      </w:r>
    </w:p>
    <w:p>
      <w:pPr>
        <w:pStyle w:val="style0"/>
        <w:spacing w:lineRule="auto" w:line="192"/>
        <w:rPr/>
        <w:sectPr>
          <w:pgSz w:w="12240" w:h="15840" w:orient="portrait"/>
          <w:pgMar w:top="144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tbl>
      <w:tblPr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7"/>
        <w:gridCol w:w="1317"/>
        <w:gridCol w:w="1775"/>
        <w:gridCol w:w="2061"/>
        <w:gridCol w:w="3142"/>
      </w:tblGrid>
      <w:tr>
        <w:trPr>
          <w:trHeight w:val="280" w:hRule="atLeast"/>
          <w:jc w:val="left"/>
        </w:trPr>
        <w:tc>
          <w:tcPr>
            <w:tcW w:w="2054" w:type="dxa"/>
            <w:gridSpan w:val="2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775" w:type="dxa"/>
            <w:tcBorders/>
          </w:tcPr>
          <w:p>
            <w:pPr>
              <w:pStyle w:val="style4098"/>
              <w:spacing w:lineRule="exact" w:line="261"/>
              <w:ind w:right="111"/>
              <w:jc w:val="right"/>
              <w:rPr/>
            </w:pPr>
            <w:r>
              <w:t>tweet_created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spacing w:lineRule="exact" w:line="261"/>
              <w:ind w:right="110"/>
              <w:jc w:val="right"/>
              <w:rPr/>
            </w:pPr>
            <w:r>
              <w:rPr>
                <w:w w:val="104"/>
              </w:rPr>
              <w:t>tweet_location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spacing w:lineRule="exact" w:line="261"/>
              <w:ind w:right="45"/>
              <w:jc w:val="right"/>
              <w:rPr/>
            </w:pPr>
            <w:r>
              <w:t>user_timezone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1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left="86" w:right="28"/>
              <w:jc w:val="center"/>
              <w:rPr/>
            </w:pPr>
            <w:r>
              <w:rPr>
                <w:w w:val="85"/>
              </w:rPr>
              <w:t>2015-02-24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90"/>
              </w:rPr>
              <w:t>11:15:59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right="45"/>
              <w:jc w:val="right"/>
              <w:rPr/>
            </w:pPr>
            <w:r>
              <w:t>Pacific</w:t>
            </w:r>
            <w:r>
              <w:rPr>
                <w:spacing w:val="34"/>
              </w:rPr>
              <w:t xml:space="preserve"> </w:t>
            </w:r>
            <w:r>
              <w:t>Time</w:t>
            </w:r>
            <w:r>
              <w:rPr>
                <w:spacing w:val="35"/>
              </w:rPr>
              <w:t xml:space="preserve"> </w:t>
            </w:r>
            <w:r>
              <w:t>(US</w:t>
            </w:r>
            <w:r>
              <w:rPr>
                <w:spacing w:val="34"/>
              </w:rPr>
              <w:t xml:space="preserve"> </w:t>
            </w:r>
            <w:r>
              <w:t>&amp;</w:t>
            </w:r>
            <w:r>
              <w:rPr>
                <w:spacing w:val="35"/>
              </w:rPr>
              <w:t xml:space="preserve"> </w:t>
            </w:r>
            <w:r>
              <w:t>Canada)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3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left="86" w:right="28"/>
              <w:jc w:val="center"/>
              <w:rPr/>
            </w:pPr>
            <w:r>
              <w:rPr>
                <w:w w:val="85"/>
              </w:rPr>
              <w:t>2015-02-24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90"/>
              </w:rPr>
              <w:t>11:15:36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right="45"/>
              <w:jc w:val="right"/>
              <w:rPr/>
            </w:pPr>
            <w:r>
              <w:t>Pacific</w:t>
            </w:r>
            <w:r>
              <w:rPr>
                <w:spacing w:val="34"/>
              </w:rPr>
              <w:t xml:space="preserve"> </w:t>
            </w:r>
            <w:r>
              <w:t>Time</w:t>
            </w:r>
            <w:r>
              <w:rPr>
                <w:spacing w:val="35"/>
              </w:rPr>
              <w:t xml:space="preserve"> </w:t>
            </w:r>
            <w:r>
              <w:t>(US</w:t>
            </w:r>
            <w:r>
              <w:rPr>
                <w:spacing w:val="34"/>
              </w:rPr>
              <w:t xml:space="preserve"> </w:t>
            </w:r>
            <w:r>
              <w:t>&amp;</w:t>
            </w:r>
            <w:r>
              <w:rPr>
                <w:spacing w:val="35"/>
              </w:rPr>
              <w:t xml:space="preserve"> </w:t>
            </w:r>
            <w:r>
              <w:t>Canada)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4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left="86" w:right="28"/>
              <w:jc w:val="center"/>
              <w:rPr/>
            </w:pPr>
            <w:r>
              <w:rPr>
                <w:w w:val="85"/>
              </w:rPr>
              <w:t>2015-02-24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90"/>
              </w:rPr>
              <w:t>11:14:45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right="45"/>
              <w:jc w:val="right"/>
              <w:rPr/>
            </w:pPr>
            <w:r>
              <w:t>Pacific</w:t>
            </w:r>
            <w:r>
              <w:rPr>
                <w:spacing w:val="34"/>
              </w:rPr>
              <w:t xml:space="preserve"> </w:t>
            </w:r>
            <w:r>
              <w:t>Time</w:t>
            </w:r>
            <w:r>
              <w:rPr>
                <w:spacing w:val="35"/>
              </w:rPr>
              <w:t xml:space="preserve"> </w:t>
            </w:r>
            <w:r>
              <w:t>(US</w:t>
            </w:r>
            <w:r>
              <w:rPr>
                <w:spacing w:val="34"/>
              </w:rPr>
              <w:t xml:space="preserve"> </w:t>
            </w:r>
            <w:r>
              <w:t>&amp;</w:t>
            </w:r>
            <w:r>
              <w:rPr>
                <w:spacing w:val="35"/>
              </w:rPr>
              <w:t xml:space="preserve"> </w:t>
            </w:r>
            <w:r>
              <w:t>Canada)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5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left="86" w:right="28"/>
              <w:jc w:val="center"/>
              <w:rPr/>
            </w:pPr>
            <w:r>
              <w:rPr>
                <w:w w:val="85"/>
              </w:rPr>
              <w:t>2015-02-24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90"/>
              </w:rPr>
              <w:t>11:14:33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right="45"/>
              <w:jc w:val="right"/>
              <w:rPr/>
            </w:pPr>
            <w:r>
              <w:t>Pacific</w:t>
            </w:r>
            <w:r>
              <w:rPr>
                <w:spacing w:val="34"/>
              </w:rPr>
              <w:t xml:space="preserve"> </w:t>
            </w:r>
            <w:r>
              <w:t>Time</w:t>
            </w:r>
            <w:r>
              <w:rPr>
                <w:spacing w:val="35"/>
              </w:rPr>
              <w:t xml:space="preserve"> </w:t>
            </w:r>
            <w:r>
              <w:t>(US</w:t>
            </w:r>
            <w:r>
              <w:rPr>
                <w:spacing w:val="34"/>
              </w:rPr>
              <w:t xml:space="preserve"> </w:t>
            </w:r>
            <w:r>
              <w:t>&amp;</w:t>
            </w:r>
            <w:r>
              <w:rPr>
                <w:spacing w:val="35"/>
              </w:rPr>
              <w:t xml:space="preserve"> </w:t>
            </w:r>
            <w:r>
              <w:t>Canada)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6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left="86" w:right="28"/>
              <w:jc w:val="center"/>
              <w:rPr/>
            </w:pPr>
            <w:r>
              <w:rPr>
                <w:w w:val="85"/>
              </w:rPr>
              <w:t>2015-02-24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90"/>
              </w:rPr>
              <w:t>11:13:57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San</w:t>
            </w:r>
            <w:r>
              <w:rPr>
                <w:spacing w:val="14"/>
              </w:rPr>
              <w:t xml:space="preserve"> </w:t>
            </w:r>
            <w:r>
              <w:t>Francisco</w:t>
            </w:r>
            <w:r>
              <w:rPr>
                <w:spacing w:val="15"/>
              </w:rPr>
              <w:t xml:space="preserve"> </w:t>
            </w:r>
            <w:r>
              <w:t>CA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right="45"/>
              <w:jc w:val="right"/>
              <w:rPr/>
            </w:pPr>
            <w:r>
              <w:t>Pacific</w:t>
            </w:r>
            <w:r>
              <w:rPr>
                <w:spacing w:val="34"/>
              </w:rPr>
              <w:t xml:space="preserve"> </w:t>
            </w:r>
            <w:r>
              <w:t>Time</w:t>
            </w:r>
            <w:r>
              <w:rPr>
                <w:spacing w:val="35"/>
              </w:rPr>
              <w:t xml:space="preserve"> </w:t>
            </w:r>
            <w:r>
              <w:t>(US</w:t>
            </w:r>
            <w:r>
              <w:rPr>
                <w:spacing w:val="34"/>
              </w:rPr>
              <w:t xml:space="preserve"> </w:t>
            </w:r>
            <w:r>
              <w:t>&amp;</w:t>
            </w:r>
            <w:r>
              <w:rPr>
                <w:spacing w:val="35"/>
              </w:rPr>
              <w:t xml:space="preserve"> </w:t>
            </w:r>
            <w:r>
              <w:t>Canada)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52"/>
              </w:rPr>
              <w:t>…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775" w:type="dxa"/>
            <w:tcBorders/>
          </w:tcPr>
          <w:p>
            <w:pPr>
              <w:pStyle w:val="style4098"/>
              <w:ind w:left="1088"/>
              <w:rPr/>
            </w:pPr>
            <w:r>
              <w:rPr>
                <w:w w:val="52"/>
              </w:rPr>
              <w:t>…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left="346"/>
              <w:jc w:val="center"/>
              <w:rPr/>
            </w:pPr>
            <w:r>
              <w:rPr>
                <w:w w:val="52"/>
              </w:rPr>
              <w:t>…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left="2063"/>
              <w:rPr/>
            </w:pPr>
            <w:r>
              <w:rPr>
                <w:w w:val="52"/>
              </w:rPr>
              <w:t>…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14633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left="86" w:right="28"/>
              <w:jc w:val="center"/>
              <w:rPr/>
            </w:pPr>
            <w:r>
              <w:rPr>
                <w:w w:val="85"/>
              </w:rPr>
              <w:t>2015-02-22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90"/>
              </w:rPr>
              <w:t>12:01:06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Los</w:t>
            </w:r>
            <w:r>
              <w:rPr>
                <w:spacing w:val="4"/>
              </w:rPr>
              <w:t xml:space="preserve"> </w:t>
            </w:r>
            <w:r>
              <w:t>Angeles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right="45"/>
              <w:jc w:val="right"/>
              <w:rPr/>
            </w:pPr>
            <w:r>
              <w:t>Arizona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14634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left="86" w:right="28"/>
              <w:jc w:val="center"/>
              <w:rPr/>
            </w:pPr>
            <w:r>
              <w:rPr>
                <w:w w:val="85"/>
              </w:rPr>
              <w:t>2015-02-22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90"/>
              </w:rPr>
              <w:t>12:01:02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right="45"/>
              <w:jc w:val="right"/>
              <w:rPr/>
            </w:pPr>
            <w:r>
              <w:t>Quito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14635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left="86" w:right="28"/>
              <w:jc w:val="center"/>
              <w:rPr/>
            </w:pPr>
            <w:r>
              <w:rPr>
                <w:w w:val="85"/>
              </w:rPr>
              <w:t>2015-02-22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90"/>
              </w:rPr>
              <w:t>12:01:01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rPr>
                <w:w w:val="85"/>
              </w:rPr>
              <w:t>NaN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right="45"/>
              <w:jc w:val="right"/>
              <w:rPr/>
            </w:pPr>
            <w:r>
              <w:rPr>
                <w:w w:val="85"/>
              </w:rPr>
              <w:t>NaN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90"/>
              </w:rPr>
              <w:t>14636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ind w:left="86" w:right="28"/>
              <w:jc w:val="center"/>
              <w:rPr/>
            </w:pPr>
            <w:r>
              <w:rPr>
                <w:w w:val="85"/>
              </w:rPr>
              <w:t>2015-02-22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ind w:right="111"/>
              <w:jc w:val="right"/>
              <w:rPr/>
            </w:pPr>
            <w:r>
              <w:rPr>
                <w:w w:val="90"/>
              </w:rPr>
              <w:t>11:59:46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ind w:right="110"/>
              <w:jc w:val="right"/>
              <w:rPr/>
            </w:pPr>
            <w:r>
              <w:t>Texas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ind w:right="45"/>
              <w:jc w:val="right"/>
              <w:rPr/>
            </w:pPr>
            <w:r>
              <w:rPr>
                <w:w w:val="85"/>
              </w:rPr>
              <w:t>NaN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737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90"/>
              </w:rPr>
              <w:t>14638</w:t>
            </w:r>
          </w:p>
        </w:tc>
        <w:tc>
          <w:tcPr>
            <w:tcW w:w="1317" w:type="dxa"/>
            <w:tcBorders/>
          </w:tcPr>
          <w:p>
            <w:pPr>
              <w:pStyle w:val="style4098"/>
              <w:spacing w:lineRule="exact" w:line="261"/>
              <w:ind w:left="86" w:right="28"/>
              <w:jc w:val="center"/>
              <w:rPr/>
            </w:pPr>
            <w:r>
              <w:rPr>
                <w:w w:val="85"/>
              </w:rPr>
              <w:t>2015-02-22</w:t>
            </w:r>
          </w:p>
        </w:tc>
        <w:tc>
          <w:tcPr>
            <w:tcW w:w="1775" w:type="dxa"/>
            <w:tcBorders/>
          </w:tcPr>
          <w:p>
            <w:pPr>
              <w:pStyle w:val="style4098"/>
              <w:spacing w:lineRule="exact" w:line="261"/>
              <w:ind w:right="111"/>
              <w:jc w:val="right"/>
              <w:rPr/>
            </w:pPr>
            <w:r>
              <w:rPr>
                <w:w w:val="90"/>
              </w:rPr>
              <w:t>11:59:02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-0800</w:t>
            </w:r>
          </w:p>
        </w:tc>
        <w:tc>
          <w:tcPr>
            <w:tcW w:w="2061" w:type="dxa"/>
            <w:tcBorders/>
          </w:tcPr>
          <w:p>
            <w:pPr>
              <w:pStyle w:val="style4098"/>
              <w:spacing w:lineRule="exact" w:line="261"/>
              <w:ind w:right="110"/>
              <w:jc w:val="right"/>
              <w:rPr/>
            </w:pPr>
            <w:r>
              <w:t>New</w:t>
            </w:r>
            <w:r>
              <w:rPr>
                <w:spacing w:val="11"/>
              </w:rPr>
              <w:t xml:space="preserve"> </w:t>
            </w:r>
            <w:r>
              <w:t>Jersey</w:t>
            </w:r>
          </w:p>
        </w:tc>
        <w:tc>
          <w:tcPr>
            <w:tcW w:w="3142" w:type="dxa"/>
            <w:tcBorders/>
          </w:tcPr>
          <w:p>
            <w:pPr>
              <w:pStyle w:val="style4098"/>
              <w:spacing w:lineRule="exact" w:line="261"/>
              <w:ind w:right="45"/>
              <w:jc w:val="right"/>
              <w:rPr/>
            </w:pPr>
            <w:r>
              <w:t>Eastern</w:t>
            </w:r>
            <w:r>
              <w:rPr>
                <w:spacing w:val="11"/>
              </w:rPr>
              <w:t xml:space="preserve"> </w:t>
            </w:r>
            <w:r>
              <w:t>Time</w:t>
            </w:r>
            <w:r>
              <w:rPr>
                <w:spacing w:val="11"/>
              </w:rPr>
              <w:t xml:space="preserve"> </w:t>
            </w:r>
            <w:r>
              <w:t>(US</w:t>
            </w:r>
            <w:r>
              <w:rPr>
                <w:spacing w:val="12"/>
              </w:rPr>
              <w:t xml:space="preserve"> </w:t>
            </w:r>
            <w:r>
              <w:t>&amp;</w:t>
            </w:r>
            <w:r>
              <w:rPr>
                <w:spacing w:val="11"/>
              </w:rPr>
              <w:t xml:space="preserve"> </w:t>
            </w:r>
            <w:r>
              <w:t>Canada)</w:t>
            </w:r>
          </w:p>
        </w:tc>
      </w:tr>
    </w:tbl>
    <w:p>
      <w:pPr>
        <w:pStyle w:val="style66"/>
        <w:spacing w:before="10"/>
        <w:rPr>
          <w:sz w:val="9"/>
        </w:rPr>
      </w:pPr>
    </w:p>
    <w:p>
      <w:pPr>
        <w:pStyle w:val="style66"/>
        <w:spacing w:before="81"/>
        <w:ind w:left="799"/>
        <w:rPr/>
      </w:pPr>
      <w:r>
        <w:rPr>
          <w:w w:val="95"/>
        </w:rPr>
        <w:t>[11510</w:t>
      </w:r>
      <w:r>
        <w:rPr>
          <w:spacing w:val="21"/>
          <w:w w:val="95"/>
        </w:rPr>
        <w:t xml:space="preserve"> </w:t>
      </w:r>
      <w:r>
        <w:rPr>
          <w:w w:val="95"/>
        </w:rPr>
        <w:t>rows</w:t>
      </w:r>
      <w:r>
        <w:rPr>
          <w:spacing w:val="22"/>
          <w:w w:val="95"/>
        </w:rPr>
        <w:t xml:space="preserve"> </w:t>
      </w:r>
      <w:r>
        <w:rPr>
          <w:w w:val="95"/>
        </w:rPr>
        <w:t>x</w:t>
      </w:r>
      <w:r>
        <w:rPr>
          <w:spacing w:val="22"/>
          <w:w w:val="95"/>
        </w:rPr>
        <w:t xml:space="preserve"> </w:t>
      </w:r>
      <w:r>
        <w:rPr>
          <w:w w:val="95"/>
        </w:rPr>
        <w:t>12</w:t>
      </w:r>
      <w:r>
        <w:rPr>
          <w:spacing w:val="22"/>
          <w:w w:val="95"/>
        </w:rPr>
        <w:t xml:space="preserve"> </w:t>
      </w:r>
      <w:r>
        <w:rPr>
          <w:w w:val="95"/>
        </w:rPr>
        <w:t>columns]</w:t>
      </w:r>
    </w:p>
    <w:p>
      <w:pPr>
        <w:pStyle w:val="style66"/>
        <w:spacing w:before="129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53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88265</wp:posOffset>
                </wp:positionV>
                <wp:extent cx="5944235" cy="249555"/>
                <wp:effectExtent l="0" t="0" r="0" b="0"/>
                <wp:wrapNone/>
                <wp:docPr id="1147" name="组合 3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9555"/>
                          <a:chOff x="0" y="0"/>
                          <a:chExt cx="5944235" cy="24955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10"/>
                                </a:lnTo>
                                <a:lnTo>
                                  <a:pt x="25" y="606"/>
                                </a:lnTo>
                                <a:lnTo>
                                  <a:pt x="4" y="1267"/>
                                </a:lnTo>
                                <a:lnTo>
                                  <a:pt x="0" y="2148"/>
                                </a:lnTo>
                                <a:lnTo>
                                  <a:pt x="0" y="19340"/>
                                </a:lnTo>
                                <a:lnTo>
                                  <a:pt x="4" y="20222"/>
                                </a:lnTo>
                                <a:lnTo>
                                  <a:pt x="25" y="20938"/>
                                </a:lnTo>
                                <a:lnTo>
                                  <a:pt x="53" y="21379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379"/>
                                </a:lnTo>
                                <a:lnTo>
                                  <a:pt x="21572" y="20938"/>
                                </a:lnTo>
                                <a:lnTo>
                                  <a:pt x="21593" y="20222"/>
                                </a:lnTo>
                                <a:lnTo>
                                  <a:pt x="21600" y="19340"/>
                                </a:lnTo>
                                <a:lnTo>
                                  <a:pt x="21600" y="2148"/>
                                </a:lnTo>
                                <a:lnTo>
                                  <a:pt x="21593" y="1267"/>
                                </a:lnTo>
                                <a:lnTo>
                                  <a:pt x="21572" y="606"/>
                                </a:lnTo>
                                <a:lnTo>
                                  <a:pt x="21544" y="11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prstGeom prst="rect"/>
                          <a:ln>
                            <a:noFill/>
                          </a:ln>
                        </wps:spPr>
                        <wps:txbx id="1149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data[data[</w:t>
                              </w:r>
                              <w:r>
                                <w:rPr>
                                  <w:color w:val="ba2121"/>
                                  <w:shd w:val="clear" w:color="auto" w:fill="f7f7f7"/>
                                </w:rPr>
                                <w:t>"airline_sentiment"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 xml:space="preserve">]   </w:t>
                              </w:r>
                              <w:r>
                                <w:rPr>
                                  <w:spacing w:val="41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hd w:val="clear" w:color="auto" w:fill="f7f7f7"/>
                                </w:rPr>
                                <w:t xml:space="preserve">==   </w:t>
                              </w:r>
                              <w:r>
                                <w:rPr>
                                  <w:color w:val="666666"/>
                                  <w:spacing w:val="41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hd w:val="clear" w:color="auto" w:fill="f7f7f7"/>
                                </w:rPr>
                                <w:t>"negative"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][</w:t>
                              </w:r>
                              <w:r>
                                <w:rPr>
                                  <w:color w:val="ba2121"/>
                                  <w:shd w:val="clear" w:color="auto" w:fill="f7f7f7"/>
                                </w:rPr>
                                <w:t>"text"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47" fillcolor="white" stroked="t" style="position:absolute;margin-left:72.0pt;margin-top:6.95pt;width:468.05pt;height:19.65pt;z-index:53;mso-position-horizontal-relative:page;mso-position-vertical-relative:text;mso-width-relative:page;mso-height-relative:page;mso-wrap-distance-left:0.0pt;mso-wrap-distance-right:0.0pt;visibility:visible;" coordsize="5944235,249555">
                <v:shape id="1148" coordsize="21600,21600" path="m21507,0l90,0l53,110l25,606l4,1267l0,2148l0,19340l4,20222l25,20938l53,21379l90,21600l21507,21600l21544,21379l21572,20938l21593,20222l21600,19340l21600,2148l21593,1267l21572,606l21544,110l21507,0l21507,0l21507,0l21507,0xe" fillcolor="#cfcfcf" stroked="f" style="position:absolute;left:0;top:0;width:5944235;height:24955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49" filled="f" stroked="f" style="position:absolute;left:0;top:0;width:5944235;height:24955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shd w:val="clear" w:color="auto" w:fill="f7f7f7"/>
                          </w:rPr>
                          <w:t>data[data[</w:t>
                        </w:r>
                        <w:r>
                          <w:rPr>
                            <w:color w:val="ba2121"/>
                            <w:shd w:val="clear" w:color="auto" w:fill="f7f7f7"/>
                          </w:rPr>
                          <w:t>"airline_sentiment"</w:t>
                        </w:r>
                        <w:r>
                          <w:rPr>
                            <w:shd w:val="clear" w:color="auto" w:fill="f7f7f7"/>
                          </w:rPr>
                          <w:t xml:space="preserve">]   </w:t>
                        </w:r>
                        <w:r>
                          <w:rPr>
                            <w:spacing w:val="41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hd w:val="clear" w:color="auto" w:fill="f7f7f7"/>
                          </w:rPr>
                          <w:t xml:space="preserve">==   </w:t>
                        </w:r>
                        <w:r>
                          <w:rPr>
                            <w:color w:val="666666"/>
                            <w:spacing w:val="41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hd w:val="clear" w:color="auto" w:fill="f7f7f7"/>
                          </w:rPr>
                          <w:t>"negative"</w:t>
                        </w:r>
                        <w:r>
                          <w:rPr>
                            <w:shd w:val="clear" w:color="auto" w:fill="f7f7f7"/>
                          </w:rPr>
                          <w:t>][</w:t>
                        </w:r>
                        <w:r>
                          <w:rPr>
                            <w:color w:val="ba2121"/>
                            <w:shd w:val="clear" w:color="auto" w:fill="f7f7f7"/>
                          </w:rPr>
                          <w:t>"text"</w:t>
                        </w:r>
                        <w:r>
                          <w:rPr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[33]:</w:t>
      </w:r>
    </w:p>
    <w:p>
      <w:pPr>
        <w:pStyle w:val="style66"/>
        <w:spacing w:before="12"/>
        <w:rPr>
          <w:sz w:val="7"/>
        </w:rPr>
      </w:pPr>
    </w:p>
    <w:p>
      <w:pPr>
        <w:pStyle w:val="style66"/>
        <w:tabs>
          <w:tab w:val="left" w:leader="none" w:pos="1900"/>
        </w:tabs>
        <w:spacing w:before="80" w:lineRule="exact" w:line="305"/>
        <w:ind w:left="167"/>
        <w:rPr/>
      </w:pPr>
      <w:r>
        <w:rPr>
          <w:color w:val="d74314"/>
          <w:w w:val="104"/>
        </w:rPr>
        <w:t>[33]:</w:t>
      </w:r>
      <w:r>
        <w:rPr>
          <w:color w:val="d74314"/>
          <w:spacing w:val="67"/>
          <w:w w:val="104"/>
        </w:rPr>
        <w:t xml:space="preserve"> </w:t>
      </w:r>
      <w:r>
        <w:rPr>
          <w:w w:val="104"/>
        </w:rPr>
        <w:t>3</w:t>
      </w:r>
      <w:r>
        <w:rPr>
          <w:w w:val="104"/>
        </w:rPr>
        <w:tab/>
      </w:r>
      <w:r>
        <w:rPr>
          <w:w w:val="104"/>
        </w:rPr>
        <w:t>@VirginAmerica</w:t>
      </w:r>
      <w:r>
        <w:rPr>
          <w:spacing w:val="17"/>
          <w:w w:val="104"/>
        </w:rPr>
        <w:t xml:space="preserve"> </w:t>
      </w:r>
      <w:r>
        <w:rPr>
          <w:w w:val="120"/>
        </w:rPr>
        <w:t>it's</w:t>
      </w:r>
      <w:r>
        <w:rPr>
          <w:spacing w:val="8"/>
          <w:w w:val="120"/>
        </w:rPr>
        <w:t xml:space="preserve"> </w:t>
      </w:r>
      <w:r>
        <w:rPr>
          <w:w w:val="104"/>
        </w:rPr>
        <w:t>really</w:t>
      </w:r>
      <w:r>
        <w:rPr>
          <w:spacing w:val="17"/>
          <w:w w:val="104"/>
        </w:rPr>
        <w:t xml:space="preserve"> </w:t>
      </w:r>
      <w:r>
        <w:rPr>
          <w:w w:val="104"/>
        </w:rPr>
        <w:t>aggressive</w:t>
      </w:r>
      <w:r>
        <w:rPr>
          <w:spacing w:val="18"/>
          <w:w w:val="104"/>
        </w:rPr>
        <w:t xml:space="preserve"> </w:t>
      </w:r>
      <w:r>
        <w:rPr>
          <w:w w:val="104"/>
        </w:rPr>
        <w:t>to</w:t>
      </w:r>
      <w:r>
        <w:rPr>
          <w:spacing w:val="18"/>
          <w:w w:val="104"/>
        </w:rPr>
        <w:t xml:space="preserve"> </w:t>
      </w:r>
      <w:r>
        <w:rPr>
          <w:w w:val="104"/>
        </w:rPr>
        <w:t>blast…</w:t>
      </w:r>
    </w:p>
    <w:p>
      <w:pPr>
        <w:pStyle w:val="style4097"/>
        <w:numPr>
          <w:ilvl w:val="0"/>
          <w:numId w:val="36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rPr>
          <w:w w:val="104"/>
        </w:rPr>
        <w:t>@VirginAmerica</w:t>
      </w:r>
      <w:r>
        <w:rPr>
          <w:spacing w:val="2"/>
          <w:w w:val="104"/>
        </w:rPr>
        <w:t xml:space="preserve"> </w:t>
      </w:r>
      <w:r>
        <w:rPr>
          <w:w w:val="104"/>
        </w:rPr>
        <w:t>and</w:t>
      </w:r>
      <w:r>
        <w:rPr>
          <w:spacing w:val="2"/>
          <w:w w:val="104"/>
        </w:rPr>
        <w:t xml:space="preserve"> </w:t>
      </w:r>
      <w:r>
        <w:rPr>
          <w:w w:val="110"/>
        </w:rPr>
        <w:t>it's</w:t>
      </w:r>
      <w:r>
        <w:rPr>
          <w:spacing w:val="-1"/>
          <w:w w:val="110"/>
        </w:rPr>
        <w:t xml:space="preserve"> </w:t>
      </w:r>
      <w:r>
        <w:rPr>
          <w:w w:val="104"/>
        </w:rPr>
        <w:t>a</w:t>
      </w:r>
      <w:r>
        <w:rPr>
          <w:spacing w:val="2"/>
          <w:w w:val="104"/>
        </w:rPr>
        <w:t xml:space="preserve"> </w:t>
      </w:r>
      <w:r>
        <w:rPr>
          <w:w w:val="104"/>
        </w:rPr>
        <w:t>really</w:t>
      </w:r>
      <w:r>
        <w:rPr>
          <w:spacing w:val="3"/>
          <w:w w:val="104"/>
        </w:rPr>
        <w:t xml:space="preserve"> </w:t>
      </w:r>
      <w:r>
        <w:rPr>
          <w:w w:val="104"/>
        </w:rPr>
        <w:t>big</w:t>
      </w:r>
      <w:r>
        <w:rPr>
          <w:spacing w:val="2"/>
          <w:w w:val="104"/>
        </w:rPr>
        <w:t xml:space="preserve"> </w:t>
      </w:r>
      <w:r>
        <w:rPr>
          <w:w w:val="104"/>
        </w:rPr>
        <w:t>bad</w:t>
      </w:r>
      <w:r>
        <w:rPr>
          <w:spacing w:val="2"/>
          <w:w w:val="104"/>
        </w:rPr>
        <w:t xml:space="preserve"> </w:t>
      </w:r>
      <w:r>
        <w:rPr>
          <w:w w:val="104"/>
        </w:rPr>
        <w:t>thing…</w:t>
      </w:r>
    </w:p>
    <w:p>
      <w:pPr>
        <w:pStyle w:val="style4097"/>
        <w:numPr>
          <w:ilvl w:val="0"/>
          <w:numId w:val="36"/>
        </w:numPr>
        <w:tabs>
          <w:tab w:val="left" w:leader="none" w:pos="1900"/>
          <w:tab w:val="left" w:leader="none" w:pos="1901"/>
        </w:tabs>
        <w:ind w:left="1900" w:hanging="1032"/>
        <w:rPr/>
      </w:pPr>
      <w:r>
        <w:t>@VirginAmerica</w:t>
      </w:r>
      <w:r>
        <w:rPr>
          <w:spacing w:val="10"/>
        </w:rPr>
        <w:t xml:space="preserve"> </w:t>
      </w:r>
      <w:r>
        <w:t>seriously</w:t>
      </w:r>
      <w:r>
        <w:rPr>
          <w:spacing w:val="11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$30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fligh…</w:t>
      </w:r>
    </w:p>
    <w:p>
      <w:pPr>
        <w:pStyle w:val="style66"/>
        <w:tabs>
          <w:tab w:val="left" w:leader="none" w:pos="2358"/>
        </w:tabs>
        <w:spacing w:lineRule="exact" w:line="271"/>
        <w:ind w:left="869"/>
        <w:rPr/>
      </w:pPr>
      <w:r>
        <w:rPr>
          <w:w w:val="104"/>
        </w:rPr>
        <w:t>15</w:t>
      </w:r>
      <w:r>
        <w:rPr>
          <w:w w:val="104"/>
        </w:rPr>
        <w:tab/>
      </w:r>
      <w:r>
        <w:t>@VirginAmerica</w:t>
      </w:r>
      <w:r>
        <w:rPr>
          <w:spacing w:val="36"/>
        </w:rPr>
        <w:t xml:space="preserve"> </w:t>
      </w:r>
      <w:r>
        <w:t>SFO-PDX</w:t>
      </w:r>
      <w:r>
        <w:rPr>
          <w:spacing w:val="36"/>
        </w:rPr>
        <w:t xml:space="preserve"> </w:t>
      </w:r>
      <w:r>
        <w:t>schedule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still</w:t>
      </w:r>
      <w:r>
        <w:rPr>
          <w:spacing w:val="36"/>
        </w:rPr>
        <w:t xml:space="preserve"> </w:t>
      </w:r>
      <w:r>
        <w:t>MIA.</w:t>
      </w:r>
    </w:p>
    <w:p>
      <w:pPr>
        <w:pStyle w:val="style66"/>
        <w:tabs>
          <w:tab w:val="left" w:leader="none" w:pos="1900"/>
          <w:tab w:val="left" w:leader="none" w:pos="3733"/>
        </w:tabs>
        <w:spacing w:lineRule="exact" w:line="271"/>
        <w:ind w:left="869"/>
        <w:rPr/>
      </w:pPr>
      <w:r>
        <w:t>17</w:t>
      </w:r>
      <w:r>
        <w:tab/>
      </w:r>
      <w:r>
        <w:t>@VirginAmerica</w:t>
      </w:r>
      <w:r>
        <w:tab/>
      </w:r>
      <w:r>
        <w:rPr>
          <w:w w:val="150"/>
        </w:rPr>
        <w:t>I</w:t>
      </w:r>
      <w:r>
        <w:rPr>
          <w:spacing w:val="-25"/>
          <w:w w:val="150"/>
        </w:rPr>
        <w:t xml:space="preserve"> </w:t>
      </w:r>
      <w:r>
        <w:t>flew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NYC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SFO</w:t>
      </w:r>
      <w:r>
        <w:rPr>
          <w:spacing w:val="11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we…</w:t>
      </w:r>
    </w:p>
    <w:p>
      <w:pPr>
        <w:pStyle w:val="style66"/>
        <w:spacing w:lineRule="exact" w:line="271"/>
        <w:ind w:left="4420"/>
        <w:rPr/>
      </w:pPr>
      <w:r>
        <w:rPr>
          <w:w w:val="52"/>
        </w:rPr>
        <w:t>…</w:t>
      </w:r>
    </w:p>
    <w:p>
      <w:pPr>
        <w:pStyle w:val="style66"/>
        <w:tabs>
          <w:tab w:val="left" w:leader="none" w:pos="1900"/>
          <w:tab w:val="left" w:leader="none" w:pos="2702"/>
        </w:tabs>
        <w:spacing w:before="15" w:lineRule="auto" w:line="192"/>
        <w:ind w:left="869" w:right="2879"/>
        <w:rPr/>
      </w:pPr>
      <w:r>
        <w:rPr>
          <w:w w:val="95"/>
        </w:rPr>
        <w:t>14631</w:t>
      </w:r>
      <w:r>
        <w:rPr>
          <w:w w:val="95"/>
        </w:rPr>
        <w:tab/>
      </w:r>
      <w:r>
        <w:t>@AmericanAir</w:t>
      </w:r>
      <w:r>
        <w:rPr>
          <w:spacing w:val="12"/>
        </w:rPr>
        <w:t xml:space="preserve"> </w:t>
      </w:r>
      <w:r>
        <w:t>thx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nothing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getting</w:t>
      </w:r>
      <w:r>
        <w:rPr>
          <w:spacing w:val="12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out…</w:t>
      </w:r>
      <w:r>
        <w:rPr>
          <w:spacing w:val="1"/>
        </w:rPr>
        <w:t xml:space="preserve"> </w:t>
      </w:r>
      <w:r>
        <w:rPr>
          <w:w w:val="95"/>
        </w:rPr>
        <w:t>14633</w:t>
      </w:r>
      <w:r>
        <w:rPr>
          <w:w w:val="95"/>
        </w:rPr>
        <w:tab/>
      </w:r>
      <w:r>
        <w:t>@AmericanAir</w:t>
      </w:r>
      <w:r>
        <w:rPr>
          <w:spacing w:val="19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flight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Cancelled</w:t>
      </w:r>
      <w:r>
        <w:rPr>
          <w:spacing w:val="19"/>
        </w:rPr>
        <w:t xml:space="preserve"> </w:t>
      </w:r>
      <w:r>
        <w:t>Flightled…</w:t>
      </w:r>
      <w:r>
        <w:rPr>
          <w:spacing w:val="1"/>
        </w:rPr>
        <w:t xml:space="preserve"> </w:t>
      </w:r>
      <w:r>
        <w:rPr>
          <w:w w:val="95"/>
        </w:rPr>
        <w:t>14634</w:t>
      </w:r>
      <w:r>
        <w:rPr>
          <w:w w:val="95"/>
        </w:rPr>
        <w:tab/>
      </w:r>
      <w:r>
        <w:rPr>
          <w:w w:val="95"/>
        </w:rPr>
        <w:tab/>
      </w:r>
      <w:r>
        <w:t>@AmericanAir</w:t>
      </w:r>
      <w:r>
        <w:rPr>
          <w:spacing w:val="24"/>
        </w:rPr>
        <w:t xml:space="preserve"> </w:t>
      </w:r>
      <w:r>
        <w:t>right</w:t>
      </w:r>
      <w:r>
        <w:rPr>
          <w:spacing w:val="25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cue</w:t>
      </w:r>
      <w:r>
        <w:rPr>
          <w:spacing w:val="25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delays</w:t>
      </w:r>
      <w:r>
        <w:rPr>
          <w:spacing w:val="-67"/>
        </w:rPr>
        <w:t xml:space="preserve"> </w:t>
      </w:r>
      <w:r>
        <w:rPr>
          <w:w w:val="95"/>
        </w:rPr>
        <w:t>14636</w:t>
      </w:r>
      <w:r>
        <w:rPr>
          <w:w w:val="95"/>
        </w:rPr>
        <w:tab/>
      </w:r>
      <w:r>
        <w:t>@AmericanAir</w:t>
      </w:r>
      <w:r>
        <w:rPr>
          <w:spacing w:val="15"/>
        </w:rPr>
        <w:t xml:space="preserve"> </w:t>
      </w:r>
      <w:r>
        <w:t>leaving</w:t>
      </w:r>
      <w:r>
        <w:rPr>
          <w:spacing w:val="15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20</w:t>
      </w:r>
      <w:r>
        <w:rPr>
          <w:spacing w:val="15"/>
        </w:rPr>
        <w:t xml:space="preserve"> </w:t>
      </w:r>
      <w:r>
        <w:t>minutes</w:t>
      </w:r>
      <w:r>
        <w:rPr>
          <w:spacing w:val="16"/>
        </w:rPr>
        <w:t xml:space="preserve"> </w:t>
      </w:r>
      <w:r>
        <w:t>Late</w:t>
      </w:r>
      <w:r>
        <w:rPr>
          <w:spacing w:val="15"/>
        </w:rPr>
        <w:t xml:space="preserve"> </w:t>
      </w:r>
      <w:r>
        <w:t>Flig…</w:t>
      </w:r>
      <w:r>
        <w:rPr>
          <w:spacing w:val="1"/>
        </w:rPr>
        <w:t xml:space="preserve"> </w:t>
      </w:r>
      <w:r>
        <w:rPr>
          <w:w w:val="95"/>
        </w:rPr>
        <w:t>14638</w:t>
      </w:r>
      <w:r>
        <w:rPr>
          <w:w w:val="95"/>
        </w:rPr>
        <w:tab/>
      </w:r>
      <w:r>
        <w:rPr>
          <w:w w:val="90"/>
        </w:rPr>
        <w:t>@AmericanAir</w:t>
      </w:r>
      <w:r>
        <w:rPr>
          <w:spacing w:val="30"/>
          <w:w w:val="90"/>
        </w:rPr>
        <w:t xml:space="preserve"> </w:t>
      </w:r>
      <w:r>
        <w:rPr>
          <w:w w:val="90"/>
        </w:rPr>
        <w:t>you</w:t>
      </w:r>
      <w:r>
        <w:rPr>
          <w:spacing w:val="30"/>
          <w:w w:val="90"/>
        </w:rPr>
        <w:t xml:space="preserve"> </w:t>
      </w:r>
      <w:r>
        <w:rPr>
          <w:w w:val="90"/>
        </w:rPr>
        <w:t>have</w:t>
      </w:r>
      <w:r>
        <w:rPr>
          <w:spacing w:val="30"/>
          <w:w w:val="90"/>
        </w:rPr>
        <w:t xml:space="preserve"> </w:t>
      </w:r>
      <w:r>
        <w:rPr>
          <w:w w:val="90"/>
        </w:rPr>
        <w:t>my</w:t>
      </w:r>
      <w:r>
        <w:rPr>
          <w:spacing w:val="31"/>
          <w:w w:val="90"/>
        </w:rPr>
        <w:t xml:space="preserve"> </w:t>
      </w:r>
      <w:r>
        <w:rPr>
          <w:w w:val="90"/>
        </w:rPr>
        <w:t>money,</w:t>
      </w:r>
      <w:r>
        <w:rPr>
          <w:spacing w:val="30"/>
          <w:w w:val="90"/>
        </w:rPr>
        <w:t xml:space="preserve"> </w:t>
      </w:r>
      <w:r>
        <w:rPr>
          <w:w w:val="90"/>
        </w:rPr>
        <w:t>you</w:t>
      </w:r>
      <w:r>
        <w:rPr>
          <w:spacing w:val="30"/>
          <w:w w:val="90"/>
        </w:rPr>
        <w:t xml:space="preserve"> </w:t>
      </w:r>
      <w:r>
        <w:rPr>
          <w:w w:val="90"/>
        </w:rPr>
        <w:t>change</w:t>
      </w:r>
      <w:r>
        <w:rPr>
          <w:spacing w:val="30"/>
          <w:w w:val="90"/>
        </w:rPr>
        <w:t xml:space="preserve"> </w:t>
      </w:r>
      <w:r>
        <w:rPr>
          <w:w w:val="90"/>
        </w:rPr>
        <w:t>my</w:t>
      </w:r>
      <w:r>
        <w:rPr>
          <w:spacing w:val="31"/>
          <w:w w:val="90"/>
        </w:rPr>
        <w:t xml:space="preserve"> </w:t>
      </w:r>
      <w:r>
        <w:rPr>
          <w:w w:val="90"/>
        </w:rPr>
        <w:t>…</w:t>
      </w:r>
      <w:r>
        <w:rPr>
          <w:spacing w:val="1"/>
          <w:w w:val="90"/>
        </w:rPr>
        <w:t xml:space="preserve"> </w:t>
      </w:r>
      <w:r>
        <w:t>Name:</w:t>
      </w:r>
      <w:r>
        <w:rPr>
          <w:spacing w:val="43"/>
        </w:rPr>
        <w:t xml:space="preserve"> </w:t>
      </w:r>
      <w:r>
        <w:t>text,</w:t>
      </w:r>
      <w:r>
        <w:rPr>
          <w:spacing w:val="43"/>
        </w:rPr>
        <w:t xml:space="preserve"> </w:t>
      </w:r>
      <w:r>
        <w:t>Length:</w:t>
      </w:r>
      <w:r>
        <w:rPr>
          <w:spacing w:val="43"/>
        </w:rPr>
        <w:t xml:space="preserve"> </w:t>
      </w:r>
      <w:r>
        <w:t>9157,</w:t>
      </w:r>
      <w:r>
        <w:rPr>
          <w:spacing w:val="44"/>
        </w:rPr>
        <w:t xml:space="preserve"> </w:t>
      </w:r>
      <w:r>
        <w:t>dtype:</w:t>
      </w:r>
      <w:r>
        <w:rPr>
          <w:spacing w:val="43"/>
        </w:rPr>
        <w:t xml:space="preserve"> </w:t>
      </w:r>
      <w:r>
        <w:t>object</w:t>
      </w:r>
    </w:p>
    <w:p>
      <w:pPr>
        <w:pStyle w:val="style66"/>
        <w:spacing w:before="3"/>
        <w:rPr>
          <w:sz w:val="9"/>
        </w:rPr>
      </w:pPr>
    </w:p>
    <w:p>
      <w:pPr>
        <w:pStyle w:val="style66"/>
        <w:spacing w:before="80"/>
        <w:ind w:left="167"/>
        <w:rPr/>
      </w:pPr>
      <w:r>
        <w:rPr/>
        <mc:AlternateContent>
          <mc:Choice Requires="wps">
            <w:drawing>
              <wp:anchor distT="0" distB="0" distL="0" distR="0" simplePos="false" relativeHeight="54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69850</wp:posOffset>
                </wp:positionV>
                <wp:extent cx="5918834" cy="1282065"/>
                <wp:effectExtent l="0" t="0" r="0" b="0"/>
                <wp:wrapNone/>
                <wp:docPr id="1150" name="矩形 3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1282065"/>
                        </a:xfrm>
                        <a:prstGeom prst="rect"/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66"/>
                              <w:spacing w:before="18" w:lineRule="auto" w:line="192"/>
                              <w:ind w:left="59" w:right="3336"/>
                              <w:rPr/>
                            </w:pPr>
                            <w:r>
                              <w:t xml:space="preserve">count_vect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CountVectorizer(stop_words</w:t>
                            </w:r>
                            <w:r>
                              <w:rPr>
                                <w:color w:val="666666"/>
                                <w:spacing w:val="-1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-1"/>
                                <w:w w:val="103"/>
                              </w:rPr>
                              <w:t>english</w:t>
                            </w:r>
                            <w:r>
                              <w:rPr>
                                <w:color w:val="ba2121"/>
                                <w:spacing w:val="-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t>neg_matrix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2"/>
                              </w:rPr>
                              <w:t xml:space="preserve"> </w:t>
                            </w:r>
                            <w:r>
                              <w:t>count_vect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</w:p>
                          <w:p>
                            <w:pPr>
                              <w:pStyle w:val="style66"/>
                              <w:spacing w:lineRule="exact" w:line="267"/>
                              <w:ind w:left="222"/>
                              <w:rPr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08"/>
                              </w:rPr>
                              <w:t>fit_transform(data[data[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airline_sentiment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101"/>
                              </w:rPr>
                              <w:t>negative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rPr>
                                <w:spacing w:val="-1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108"/>
                              </w:rPr>
                              <w:t>text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>])</w:t>
                            </w:r>
                          </w:p>
                          <w:p>
                            <w:pPr>
                              <w:pStyle w:val="style66"/>
                              <w:spacing w:lineRule="exact" w:line="281"/>
                              <w:ind w:left="59"/>
                              <w:rPr/>
                            </w:pPr>
                            <w:r>
                              <w:rPr>
                                <w:w w:val="104"/>
                              </w:rPr>
                              <w:t>freqs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4"/>
                              </w:rPr>
                              <w:t>zip</w:t>
                            </w:r>
                            <w:r>
                              <w:rPr>
                                <w:w w:val="103"/>
                              </w:rPr>
                              <w:t>(count_vect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02"/>
                              </w:rPr>
                              <w:t>get_feature_names_out(),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neg_matrix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sum(axis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82"/>
                              </w:rPr>
                              <w:t>0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</w:p>
                          <w:p>
                            <w:pPr>
                              <w:pStyle w:val="style66"/>
                              <w:spacing w:lineRule="exact" w:line="297"/>
                              <w:ind w:left="222"/>
                              <w:rPr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w w:val="135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35"/>
                              </w:rPr>
                              <w:t>tolist()[</w:t>
                            </w:r>
                            <w:r>
                              <w:rPr>
                                <w:color w:val="666666"/>
                                <w:w w:val="135"/>
                              </w:rPr>
                              <w:t>0</w:t>
                            </w:r>
                            <w:r>
                              <w:rPr>
                                <w:w w:val="135"/>
                              </w:rPr>
                              <w:t>])</w:t>
                            </w:r>
                          </w:p>
                          <w:p>
                            <w:pPr>
                              <w:pStyle w:val="style0"/>
                              <w:spacing w:lineRule="exact" w:line="246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Sort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from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largest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to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smallest</w:t>
                            </w:r>
                          </w:p>
                          <w:p>
                            <w:pPr>
                              <w:pStyle w:val="style66"/>
                              <w:spacing w:lineRule="exact" w:line="323"/>
                              <w:ind w:left="59"/>
                              <w:rPr/>
                            </w:pPr>
                            <w:r>
                              <w:rPr>
                                <w:color w:val="007f00"/>
                                <w:spacing w:val="-1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1"/>
                                <w:w w:val="110"/>
                              </w:rPr>
                              <w:t>sorted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(freqs,</w:t>
                            </w:r>
                            <w:r>
                              <w:rPr>
                                <w:w w:val="110"/>
                              </w:rPr>
                              <w:t xml:space="preserve"> key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0"/>
                              </w:rPr>
                              <w:t>lambda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x: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w w:val="110"/>
                              </w:rPr>
                              <w:t>x[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1</w:t>
                            </w:r>
                            <w:r>
                              <w:rPr>
                                <w:w w:val="110"/>
                              </w:rPr>
                              <w:t>])[: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100</w:t>
                            </w:r>
                            <w:r>
                              <w:rPr>
                                <w:w w:val="110"/>
                              </w:rPr>
                              <w:t>])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color="#f7f7f7" stroked="f" style="position:absolute;margin-left:73.0pt;margin-top:5.5pt;width:466.05pt;height:100.95pt;z-index:54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p>
                      <w:pPr>
                        <w:pStyle w:val="style66"/>
                        <w:spacing w:before="18" w:lineRule="auto" w:line="192"/>
                        <w:ind w:left="59" w:right="3336"/>
                        <w:rPr/>
                      </w:pPr>
                      <w:r>
                        <w:t xml:space="preserve">count_vect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  <w:w w:val="98"/>
                        </w:rPr>
                        <w:t>CountVectorizer(stop_words</w:t>
                      </w:r>
                      <w:r>
                        <w:rPr>
                          <w:color w:val="666666"/>
                          <w:spacing w:val="-1"/>
                          <w:w w:val="65"/>
                        </w:rPr>
                        <w:t>=</w:t>
                      </w:r>
                      <w:r>
                        <w:rPr>
                          <w:color w:val="ba2121"/>
                          <w:spacing w:val="-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spacing w:val="-1"/>
                          <w:w w:val="103"/>
                        </w:rPr>
                        <w:t>english</w:t>
                      </w:r>
                      <w:r>
                        <w:rPr>
                          <w:color w:val="ba2121"/>
                          <w:spacing w:val="-1"/>
                          <w:w w:val="139"/>
                        </w:rPr>
                        <w:t>"</w:t>
                      </w:r>
                      <w:r>
                        <w:rPr>
                          <w:spacing w:val="-1"/>
                          <w:w w:val="160"/>
                        </w:rPr>
                        <w:t>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t>neg_matrix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2"/>
                        </w:rPr>
                        <w:t xml:space="preserve"> </w:t>
                      </w:r>
                      <w:r>
                        <w:t>count_vect</w:t>
                      </w:r>
                      <w:r>
                        <w:rPr>
                          <w:color w:val="666666"/>
                        </w:rPr>
                        <w:t>.</w:t>
                      </w:r>
                    </w:p>
                    <w:p>
                      <w:pPr>
                        <w:pStyle w:val="style66"/>
                        <w:spacing w:lineRule="exact" w:line="267"/>
                        <w:ind w:left="222"/>
                        <w:rPr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08"/>
                        </w:rPr>
                        <w:t>fit_transform(data[data[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104"/>
                        </w:rPr>
                        <w:t>airline_sentiment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color w:val="666666"/>
                          <w:w w:val="65"/>
                        </w:rPr>
                        <w:t>==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101"/>
                        </w:rPr>
                        <w:t>negative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rPr>
                          <w:spacing w:val="-1"/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108"/>
                        </w:rPr>
                        <w:t>text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>])</w:t>
                      </w:r>
                    </w:p>
                    <w:p>
                      <w:pPr>
                        <w:pStyle w:val="style66"/>
                        <w:spacing w:lineRule="exact" w:line="281"/>
                        <w:ind w:left="59"/>
                        <w:rPr/>
                      </w:pPr>
                      <w:r>
                        <w:rPr>
                          <w:w w:val="104"/>
                        </w:rPr>
                        <w:t>freqs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007f00"/>
                          <w:w w:val="104"/>
                        </w:rPr>
                        <w:t>zip</w:t>
                      </w:r>
                      <w:r>
                        <w:rPr>
                          <w:w w:val="103"/>
                        </w:rPr>
                        <w:t>(count_vect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02"/>
                        </w:rPr>
                        <w:t>get_feature_names_out(),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neg_matrix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sum(axis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  <w:w w:val="82"/>
                        </w:rPr>
                        <w:t>0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</w:p>
                    <w:p>
                      <w:pPr>
                        <w:pStyle w:val="style66"/>
                        <w:spacing w:lineRule="exact" w:line="297"/>
                        <w:ind w:left="222"/>
                        <w:rPr/>
                      </w:pPr>
                      <w:r>
                        <w:rPr>
                          <w:rFonts w:ascii="Cambria" w:hAnsi="Cambria"/>
                          <w:color w:val="ff0000"/>
                          <w:w w:val="135"/>
                          <w:sz w:val="12"/>
                        </w:rPr>
                        <w:t>↪</w:t>
                      </w:r>
                      <w:r>
                        <w:rPr>
                          <w:w w:val="135"/>
                        </w:rPr>
                        <w:t>tolist()[</w:t>
                      </w:r>
                      <w:r>
                        <w:rPr>
                          <w:color w:val="666666"/>
                          <w:w w:val="135"/>
                        </w:rPr>
                        <w:t>0</w:t>
                      </w:r>
                      <w:r>
                        <w:rPr>
                          <w:w w:val="135"/>
                        </w:rPr>
                        <w:t>])</w:t>
                      </w:r>
                    </w:p>
                    <w:p>
                      <w:pPr>
                        <w:pStyle w:val="style0"/>
                        <w:spacing w:lineRule="exact" w:line="246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Sort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from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largest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to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smallest</w:t>
                      </w:r>
                    </w:p>
                    <w:p>
                      <w:pPr>
                        <w:pStyle w:val="style66"/>
                        <w:spacing w:lineRule="exact" w:line="323"/>
                        <w:ind w:left="59"/>
                        <w:rPr/>
                      </w:pPr>
                      <w:r>
                        <w:rPr>
                          <w:color w:val="007f00"/>
                          <w:spacing w:val="-1"/>
                          <w:w w:val="110"/>
                        </w:rPr>
                        <w:t>print</w:t>
                      </w:r>
                      <w:r>
                        <w:rPr>
                          <w:spacing w:val="-1"/>
                          <w:w w:val="110"/>
                        </w:rPr>
                        <w:t>(</w:t>
                      </w:r>
                      <w:r>
                        <w:rPr>
                          <w:color w:val="007f00"/>
                          <w:spacing w:val="-1"/>
                          <w:w w:val="110"/>
                        </w:rPr>
                        <w:t>sorted</w:t>
                      </w:r>
                      <w:r>
                        <w:rPr>
                          <w:spacing w:val="-1"/>
                          <w:w w:val="110"/>
                        </w:rPr>
                        <w:t>(freqs,</w:t>
                      </w:r>
                      <w:r>
                        <w:rPr>
                          <w:w w:val="110"/>
                        </w:rPr>
                        <w:t xml:space="preserve"> key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0"/>
                        </w:rPr>
                        <w:t>lambda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x: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-</w:t>
                      </w:r>
                      <w:r>
                        <w:rPr>
                          <w:w w:val="110"/>
                        </w:rPr>
                        <w:t>x[</w:t>
                      </w:r>
                      <w:r>
                        <w:rPr>
                          <w:color w:val="666666"/>
                          <w:w w:val="110"/>
                        </w:rPr>
                        <w:t>1</w:t>
                      </w:r>
                      <w:r>
                        <w:rPr>
                          <w:w w:val="110"/>
                        </w:rPr>
                        <w:t>])[:</w:t>
                      </w:r>
                      <w:r>
                        <w:rPr>
                          <w:color w:val="666666"/>
                          <w:w w:val="110"/>
                        </w:rPr>
                        <w:t>100</w:t>
                      </w:r>
                      <w:r>
                        <w:rPr>
                          <w:w w:val="110"/>
                        </w:rP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2f3e9f"/>
          <w:w w:val="115"/>
        </w:rPr>
        <w:t>[34]: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8"/>
        </w:rPr>
      </w:pPr>
    </w:p>
    <w:p>
      <w:pPr>
        <w:pStyle w:val="style66"/>
        <w:spacing w:before="80" w:lineRule="exact" w:line="305"/>
        <w:ind w:left="800"/>
        <w:rPr/>
      </w:pPr>
      <w:r>
        <w:rPr>
          <w:w w:val="115"/>
        </w:rPr>
        <w:t>[('flight',</w:t>
      </w:r>
      <w:r>
        <w:rPr>
          <w:spacing w:val="18"/>
          <w:w w:val="115"/>
        </w:rPr>
        <w:t xml:space="preserve"> </w:t>
      </w:r>
      <w:r>
        <w:rPr>
          <w:w w:val="115"/>
        </w:rPr>
        <w:t>2937),</w:t>
      </w:r>
      <w:r>
        <w:rPr>
          <w:spacing w:val="19"/>
          <w:w w:val="115"/>
        </w:rPr>
        <w:t xml:space="preserve"> </w:t>
      </w:r>
      <w:r>
        <w:rPr>
          <w:w w:val="115"/>
        </w:rPr>
        <w:t>('united',</w:t>
      </w:r>
      <w:r>
        <w:rPr>
          <w:spacing w:val="19"/>
          <w:w w:val="115"/>
        </w:rPr>
        <w:t xml:space="preserve"> </w:t>
      </w:r>
      <w:r>
        <w:rPr>
          <w:w w:val="115"/>
        </w:rPr>
        <w:t>2899),</w:t>
      </w:r>
      <w:r>
        <w:rPr>
          <w:spacing w:val="19"/>
          <w:w w:val="115"/>
        </w:rPr>
        <w:t xml:space="preserve"> </w:t>
      </w:r>
      <w:r>
        <w:rPr>
          <w:w w:val="115"/>
        </w:rPr>
        <w:t>('usairways',</w:t>
      </w:r>
      <w:r>
        <w:rPr>
          <w:spacing w:val="19"/>
          <w:w w:val="115"/>
        </w:rPr>
        <w:t xml:space="preserve"> </w:t>
      </w:r>
      <w:r>
        <w:rPr>
          <w:w w:val="115"/>
        </w:rPr>
        <w:t>2375),</w:t>
      </w:r>
      <w:r>
        <w:rPr>
          <w:spacing w:val="19"/>
          <w:w w:val="115"/>
        </w:rPr>
        <w:t xml:space="preserve"> </w:t>
      </w:r>
      <w:r>
        <w:rPr>
          <w:w w:val="115"/>
        </w:rPr>
        <w:t>('americanair',</w:t>
      </w:r>
      <w:r>
        <w:rPr>
          <w:spacing w:val="18"/>
          <w:w w:val="115"/>
        </w:rPr>
        <w:t xml:space="preserve"> </w:t>
      </w:r>
      <w:r>
        <w:rPr>
          <w:w w:val="115"/>
        </w:rPr>
        <w:t>2089),</w:t>
      </w:r>
    </w:p>
    <w:p>
      <w:pPr>
        <w:pStyle w:val="style66"/>
        <w:spacing w:lineRule="exact" w:line="271"/>
        <w:ind w:left="800"/>
        <w:rPr/>
      </w:pPr>
      <w:r>
        <w:rPr>
          <w:w w:val="115"/>
        </w:rPr>
        <w:t>('southwestair',</w:t>
      </w:r>
      <w:r>
        <w:rPr>
          <w:spacing w:val="28"/>
          <w:w w:val="115"/>
        </w:rPr>
        <w:t xml:space="preserve"> </w:t>
      </w:r>
      <w:r>
        <w:rPr>
          <w:w w:val="115"/>
        </w:rPr>
        <w:t>1214),</w:t>
      </w:r>
      <w:r>
        <w:rPr>
          <w:spacing w:val="28"/>
          <w:w w:val="115"/>
        </w:rPr>
        <w:t xml:space="preserve"> </w:t>
      </w:r>
      <w:r>
        <w:rPr>
          <w:w w:val="115"/>
        </w:rPr>
        <w:t>('jetblue',</w:t>
      </w:r>
      <w:r>
        <w:rPr>
          <w:spacing w:val="28"/>
          <w:w w:val="115"/>
        </w:rPr>
        <w:t xml:space="preserve"> </w:t>
      </w:r>
      <w:r>
        <w:rPr>
          <w:w w:val="115"/>
        </w:rPr>
        <w:t>1051),</w:t>
      </w:r>
      <w:r>
        <w:rPr>
          <w:spacing w:val="28"/>
          <w:w w:val="115"/>
        </w:rPr>
        <w:t xml:space="preserve"> </w:t>
      </w:r>
      <w:r>
        <w:rPr>
          <w:w w:val="115"/>
        </w:rPr>
        <w:t>('cancelled',</w:t>
      </w:r>
      <w:r>
        <w:rPr>
          <w:spacing w:val="28"/>
          <w:w w:val="115"/>
        </w:rPr>
        <w:t xml:space="preserve"> </w:t>
      </w:r>
      <w:r>
        <w:rPr>
          <w:w w:val="115"/>
        </w:rPr>
        <w:t>921),</w:t>
      </w:r>
      <w:r>
        <w:rPr>
          <w:spacing w:val="28"/>
          <w:w w:val="115"/>
        </w:rPr>
        <w:t xml:space="preserve"> </w:t>
      </w:r>
      <w:r>
        <w:rPr>
          <w:w w:val="115"/>
        </w:rPr>
        <w:t>('service',</w:t>
      </w:r>
      <w:r>
        <w:rPr>
          <w:spacing w:val="28"/>
          <w:w w:val="115"/>
        </w:rPr>
        <w:t xml:space="preserve"> </w:t>
      </w:r>
      <w:r>
        <w:rPr>
          <w:w w:val="115"/>
        </w:rPr>
        <w:t>746),</w:t>
      </w:r>
    </w:p>
    <w:p>
      <w:pPr>
        <w:pStyle w:val="style66"/>
        <w:spacing w:lineRule="exact" w:line="271"/>
        <w:ind w:left="800"/>
        <w:rPr/>
      </w:pPr>
      <w:r>
        <w:rPr>
          <w:w w:val="115"/>
        </w:rPr>
        <w:t>('hours',</w:t>
      </w:r>
      <w:r>
        <w:rPr>
          <w:spacing w:val="31"/>
          <w:w w:val="115"/>
        </w:rPr>
        <w:t xml:space="preserve"> </w:t>
      </w:r>
      <w:r>
        <w:rPr>
          <w:w w:val="115"/>
        </w:rPr>
        <w:t>646),</w:t>
      </w:r>
      <w:r>
        <w:rPr>
          <w:spacing w:val="31"/>
          <w:w w:val="115"/>
        </w:rPr>
        <w:t xml:space="preserve"> </w:t>
      </w:r>
      <w:r>
        <w:rPr>
          <w:w w:val="125"/>
        </w:rPr>
        <w:t>('just',</w:t>
      </w:r>
      <w:r>
        <w:rPr>
          <w:spacing w:val="24"/>
          <w:w w:val="125"/>
        </w:rPr>
        <w:t xml:space="preserve"> </w:t>
      </w:r>
      <w:r>
        <w:rPr>
          <w:w w:val="115"/>
        </w:rPr>
        <w:t>622),</w:t>
      </w:r>
      <w:r>
        <w:rPr>
          <w:spacing w:val="31"/>
          <w:w w:val="115"/>
        </w:rPr>
        <w:t xml:space="preserve"> </w:t>
      </w:r>
      <w:r>
        <w:rPr>
          <w:w w:val="115"/>
        </w:rPr>
        <w:t>('help',</w:t>
      </w:r>
      <w:r>
        <w:rPr>
          <w:spacing w:val="31"/>
          <w:w w:val="115"/>
        </w:rPr>
        <w:t xml:space="preserve"> </w:t>
      </w:r>
      <w:r>
        <w:rPr>
          <w:w w:val="115"/>
        </w:rPr>
        <w:t>618),</w:t>
      </w:r>
      <w:r>
        <w:rPr>
          <w:spacing w:val="32"/>
          <w:w w:val="115"/>
        </w:rPr>
        <w:t xml:space="preserve"> </w:t>
      </w:r>
      <w:r>
        <w:rPr>
          <w:w w:val="115"/>
        </w:rPr>
        <w:t>('hold',</w:t>
      </w:r>
      <w:r>
        <w:rPr>
          <w:spacing w:val="31"/>
          <w:w w:val="115"/>
        </w:rPr>
        <w:t xml:space="preserve"> </w:t>
      </w:r>
      <w:r>
        <w:rPr>
          <w:w w:val="115"/>
        </w:rPr>
        <w:t>611),</w:t>
      </w:r>
      <w:r>
        <w:rPr>
          <w:spacing w:val="31"/>
          <w:w w:val="115"/>
        </w:rPr>
        <w:t xml:space="preserve"> </w:t>
      </w:r>
      <w:r>
        <w:rPr>
          <w:w w:val="115"/>
        </w:rPr>
        <w:t>('customer',</w:t>
      </w:r>
      <w:r>
        <w:rPr>
          <w:spacing w:val="31"/>
          <w:w w:val="115"/>
        </w:rPr>
        <w:t xml:space="preserve"> </w:t>
      </w:r>
      <w:r>
        <w:rPr>
          <w:w w:val="115"/>
        </w:rPr>
        <w:t>609),</w:t>
      </w:r>
    </w:p>
    <w:p>
      <w:pPr>
        <w:pStyle w:val="style66"/>
        <w:spacing w:lineRule="exact" w:line="271"/>
        <w:ind w:left="800"/>
        <w:rPr/>
      </w:pPr>
      <w:r>
        <w:rPr>
          <w:w w:val="115"/>
        </w:rPr>
        <w:t>('time',</w:t>
      </w:r>
      <w:r>
        <w:rPr>
          <w:spacing w:val="25"/>
          <w:w w:val="115"/>
        </w:rPr>
        <w:t xml:space="preserve"> </w:t>
      </w:r>
      <w:r>
        <w:rPr>
          <w:w w:val="115"/>
        </w:rPr>
        <w:t>596),</w:t>
      </w:r>
      <w:r>
        <w:rPr>
          <w:spacing w:val="26"/>
          <w:w w:val="115"/>
        </w:rPr>
        <w:t xml:space="preserve"> </w:t>
      </w:r>
      <w:r>
        <w:rPr>
          <w:w w:val="115"/>
        </w:rPr>
        <w:t>('plane',</w:t>
      </w:r>
      <w:r>
        <w:rPr>
          <w:spacing w:val="26"/>
          <w:w w:val="115"/>
        </w:rPr>
        <w:t xml:space="preserve"> </w:t>
      </w:r>
      <w:r>
        <w:rPr>
          <w:w w:val="115"/>
        </w:rPr>
        <w:t>530),</w:t>
      </w:r>
      <w:r>
        <w:rPr>
          <w:spacing w:val="25"/>
          <w:w w:val="115"/>
        </w:rPr>
        <w:t xml:space="preserve"> </w:t>
      </w:r>
      <w:r>
        <w:rPr>
          <w:w w:val="115"/>
        </w:rPr>
        <w:t>('delayed',</w:t>
      </w:r>
      <w:r>
        <w:rPr>
          <w:spacing w:val="26"/>
          <w:w w:val="115"/>
        </w:rPr>
        <w:t xml:space="preserve"> </w:t>
      </w:r>
      <w:r>
        <w:rPr>
          <w:w w:val="115"/>
        </w:rPr>
        <w:t>505),</w:t>
      </w:r>
      <w:r>
        <w:rPr>
          <w:spacing w:val="26"/>
          <w:w w:val="115"/>
        </w:rPr>
        <w:t xml:space="preserve"> </w:t>
      </w:r>
      <w:r>
        <w:rPr>
          <w:w w:val="115"/>
        </w:rPr>
        <w:t>('amp',</w:t>
      </w:r>
      <w:r>
        <w:rPr>
          <w:spacing w:val="25"/>
          <w:w w:val="115"/>
        </w:rPr>
        <w:t xml:space="preserve"> </w:t>
      </w:r>
      <w:r>
        <w:rPr>
          <w:w w:val="115"/>
        </w:rPr>
        <w:t>503),</w:t>
      </w:r>
      <w:r>
        <w:rPr>
          <w:spacing w:val="26"/>
          <w:w w:val="115"/>
        </w:rPr>
        <w:t xml:space="preserve"> </w:t>
      </w:r>
      <w:r>
        <w:rPr>
          <w:w w:val="115"/>
        </w:rPr>
        <w:t>('hour',</w:t>
      </w:r>
      <w:r>
        <w:rPr>
          <w:spacing w:val="26"/>
          <w:w w:val="115"/>
        </w:rPr>
        <w:t xml:space="preserve"> </w:t>
      </w:r>
      <w:r>
        <w:rPr>
          <w:w w:val="115"/>
        </w:rPr>
        <w:t>452),</w:t>
      </w:r>
    </w:p>
    <w:p>
      <w:pPr>
        <w:pStyle w:val="style66"/>
        <w:spacing w:lineRule="exact" w:line="271"/>
        <w:ind w:left="800"/>
        <w:rPr/>
      </w:pPr>
      <w:r>
        <w:rPr>
          <w:w w:val="120"/>
        </w:rPr>
        <w:t>('flightled',</w:t>
      </w:r>
      <w:r>
        <w:rPr>
          <w:spacing w:val="42"/>
          <w:w w:val="120"/>
        </w:rPr>
        <w:t xml:space="preserve"> </w:t>
      </w:r>
      <w:r>
        <w:rPr>
          <w:w w:val="120"/>
        </w:rPr>
        <w:t>445),</w:t>
      </w:r>
      <w:r>
        <w:rPr>
          <w:spacing w:val="43"/>
          <w:w w:val="120"/>
        </w:rPr>
        <w:t xml:space="preserve"> </w:t>
      </w:r>
      <w:r>
        <w:rPr>
          <w:w w:val="120"/>
        </w:rPr>
        <w:t>('http',</w:t>
      </w:r>
      <w:r>
        <w:rPr>
          <w:spacing w:val="43"/>
          <w:w w:val="120"/>
        </w:rPr>
        <w:t xml:space="preserve"> </w:t>
      </w:r>
      <w:r>
        <w:rPr>
          <w:w w:val="120"/>
        </w:rPr>
        <w:t>436),</w:t>
      </w:r>
      <w:r>
        <w:rPr>
          <w:spacing w:val="42"/>
          <w:w w:val="120"/>
        </w:rPr>
        <w:t xml:space="preserve"> </w:t>
      </w:r>
      <w:r>
        <w:rPr>
          <w:w w:val="120"/>
        </w:rPr>
        <w:t>('flights',</w:t>
      </w:r>
      <w:r>
        <w:rPr>
          <w:spacing w:val="43"/>
          <w:w w:val="120"/>
        </w:rPr>
        <w:t xml:space="preserve"> </w:t>
      </w:r>
      <w:r>
        <w:rPr>
          <w:w w:val="120"/>
        </w:rPr>
        <w:t>419),</w:t>
      </w:r>
      <w:r>
        <w:rPr>
          <w:spacing w:val="43"/>
          <w:w w:val="120"/>
        </w:rPr>
        <w:t xml:space="preserve"> </w:t>
      </w:r>
      <w:r>
        <w:rPr>
          <w:w w:val="120"/>
        </w:rPr>
        <w:t>('bag',</w:t>
      </w:r>
      <w:r>
        <w:rPr>
          <w:spacing w:val="43"/>
          <w:w w:val="120"/>
        </w:rPr>
        <w:t xml:space="preserve"> </w:t>
      </w:r>
      <w:r>
        <w:rPr>
          <w:w w:val="120"/>
        </w:rPr>
        <w:t>415),</w:t>
      </w:r>
      <w:r>
        <w:rPr>
          <w:spacing w:val="42"/>
          <w:w w:val="120"/>
        </w:rPr>
        <w:t xml:space="preserve"> </w:t>
      </w:r>
      <w:r>
        <w:rPr>
          <w:w w:val="120"/>
        </w:rPr>
        <w:t>('gate',</w:t>
      </w:r>
    </w:p>
    <w:p>
      <w:pPr>
        <w:pStyle w:val="style66"/>
        <w:spacing w:lineRule="exact" w:line="271"/>
        <w:ind w:left="800"/>
        <w:rPr/>
      </w:pPr>
      <w:r>
        <w:rPr>
          <w:w w:val="115"/>
        </w:rPr>
        <w:t>410),</w:t>
      </w:r>
      <w:r>
        <w:rPr>
          <w:spacing w:val="22"/>
          <w:w w:val="115"/>
        </w:rPr>
        <w:t xml:space="preserve"> </w:t>
      </w:r>
      <w:r>
        <w:rPr>
          <w:w w:val="125"/>
        </w:rPr>
        <w:t>('ve',</w:t>
      </w:r>
      <w:r>
        <w:rPr>
          <w:spacing w:val="15"/>
          <w:w w:val="125"/>
        </w:rPr>
        <w:t xml:space="preserve"> </w:t>
      </w:r>
      <w:r>
        <w:rPr>
          <w:w w:val="115"/>
        </w:rPr>
        <w:t>398),</w:t>
      </w:r>
      <w:r>
        <w:rPr>
          <w:spacing w:val="22"/>
          <w:w w:val="115"/>
        </w:rPr>
        <w:t xml:space="preserve"> </w:t>
      </w:r>
      <w:r>
        <w:rPr>
          <w:w w:val="115"/>
        </w:rPr>
        <w:t>('don',</w:t>
      </w:r>
      <w:r>
        <w:rPr>
          <w:spacing w:val="23"/>
          <w:w w:val="115"/>
        </w:rPr>
        <w:t xml:space="preserve"> </w:t>
      </w:r>
      <w:r>
        <w:rPr>
          <w:w w:val="115"/>
        </w:rPr>
        <w:t>388),</w:t>
      </w:r>
      <w:r>
        <w:rPr>
          <w:spacing w:val="22"/>
          <w:w w:val="115"/>
        </w:rPr>
        <w:t xml:space="preserve"> </w:t>
      </w:r>
      <w:r>
        <w:rPr>
          <w:w w:val="125"/>
        </w:rPr>
        <w:t>('late',</w:t>
      </w:r>
      <w:r>
        <w:rPr>
          <w:spacing w:val="15"/>
          <w:w w:val="125"/>
        </w:rPr>
        <w:t xml:space="preserve"> </w:t>
      </w:r>
      <w:r>
        <w:rPr>
          <w:w w:val="115"/>
        </w:rPr>
        <w:t>377),</w:t>
      </w:r>
      <w:r>
        <w:rPr>
          <w:spacing w:val="23"/>
          <w:w w:val="115"/>
        </w:rPr>
        <w:t xml:space="preserve"> </w:t>
      </w:r>
      <w:r>
        <w:rPr>
          <w:w w:val="115"/>
        </w:rPr>
        <w:t>('need',</w:t>
      </w:r>
      <w:r>
        <w:rPr>
          <w:spacing w:val="22"/>
          <w:w w:val="115"/>
        </w:rPr>
        <w:t xml:space="preserve"> </w:t>
      </w:r>
      <w:r>
        <w:rPr>
          <w:w w:val="115"/>
        </w:rPr>
        <w:t>373),</w:t>
      </w:r>
      <w:r>
        <w:rPr>
          <w:spacing w:val="22"/>
          <w:w w:val="115"/>
        </w:rPr>
        <w:t xml:space="preserve"> </w:t>
      </w:r>
      <w:r>
        <w:rPr>
          <w:w w:val="115"/>
        </w:rPr>
        <w:t>('phone',</w:t>
      </w:r>
      <w:r>
        <w:rPr>
          <w:spacing w:val="23"/>
          <w:w w:val="115"/>
        </w:rPr>
        <w:t xml:space="preserve"> </w:t>
      </w:r>
      <w:r>
        <w:rPr>
          <w:w w:val="115"/>
        </w:rPr>
        <w:t>367),</w:t>
      </w:r>
    </w:p>
    <w:p>
      <w:pPr>
        <w:pStyle w:val="style66"/>
        <w:spacing w:lineRule="exact" w:line="271"/>
        <w:ind w:left="800"/>
        <w:rPr/>
      </w:pPr>
      <w:r>
        <w:rPr>
          <w:w w:val="130"/>
        </w:rPr>
        <w:t>('waiting',</w:t>
      </w:r>
      <w:r>
        <w:rPr>
          <w:spacing w:val="-15"/>
          <w:w w:val="130"/>
        </w:rPr>
        <w:t xml:space="preserve"> </w:t>
      </w:r>
      <w:r>
        <w:rPr>
          <w:w w:val="120"/>
        </w:rPr>
        <w:t>341),</w:t>
      </w:r>
      <w:r>
        <w:rPr>
          <w:spacing w:val="-8"/>
          <w:w w:val="120"/>
        </w:rPr>
        <w:t xml:space="preserve"> </w:t>
      </w:r>
      <w:r>
        <w:rPr>
          <w:w w:val="130"/>
        </w:rPr>
        <w:t>('thanks',</w:t>
      </w:r>
      <w:r>
        <w:rPr>
          <w:spacing w:val="-14"/>
          <w:w w:val="130"/>
        </w:rPr>
        <w:t xml:space="preserve"> </w:t>
      </w:r>
      <w:r>
        <w:rPr>
          <w:w w:val="120"/>
        </w:rPr>
        <w:t>315),</w:t>
      </w:r>
      <w:r>
        <w:rPr>
          <w:spacing w:val="-8"/>
          <w:w w:val="120"/>
        </w:rPr>
        <w:t xml:space="preserve"> </w:t>
      </w:r>
      <w:r>
        <w:rPr>
          <w:w w:val="130"/>
        </w:rPr>
        <w:t>('got',</w:t>
      </w:r>
      <w:r>
        <w:rPr>
          <w:spacing w:val="-14"/>
          <w:w w:val="130"/>
        </w:rPr>
        <w:t xml:space="preserve"> </w:t>
      </w:r>
      <w:r>
        <w:rPr>
          <w:w w:val="120"/>
        </w:rPr>
        <w:t>298),</w:t>
      </w:r>
      <w:r>
        <w:rPr>
          <w:spacing w:val="-8"/>
          <w:w w:val="120"/>
        </w:rPr>
        <w:t xml:space="preserve"> </w:t>
      </w:r>
      <w:r>
        <w:rPr>
          <w:w w:val="130"/>
        </w:rPr>
        <w:t>('airline',</w:t>
      </w:r>
      <w:r>
        <w:rPr>
          <w:spacing w:val="-14"/>
          <w:w w:val="130"/>
        </w:rPr>
        <w:t xml:space="preserve"> </w:t>
      </w:r>
      <w:r>
        <w:rPr>
          <w:w w:val="120"/>
        </w:rPr>
        <w:t>294),</w:t>
      </w:r>
      <w:r>
        <w:rPr>
          <w:spacing w:val="-8"/>
          <w:w w:val="120"/>
        </w:rPr>
        <w:t xml:space="preserve"> </w:t>
      </w:r>
      <w:r>
        <w:rPr>
          <w:w w:val="130"/>
        </w:rPr>
        <w:t>('like',</w:t>
      </w:r>
    </w:p>
    <w:p>
      <w:pPr>
        <w:pStyle w:val="style66"/>
        <w:spacing w:lineRule="exact" w:line="271"/>
        <w:ind w:left="800"/>
        <w:rPr/>
      </w:pPr>
      <w:r>
        <w:rPr>
          <w:w w:val="120"/>
        </w:rPr>
        <w:t>291),</w:t>
      </w:r>
      <w:r>
        <w:rPr>
          <w:spacing w:val="9"/>
          <w:w w:val="120"/>
        </w:rPr>
        <w:t xml:space="preserve"> </w:t>
      </w:r>
      <w:r>
        <w:rPr>
          <w:w w:val="120"/>
        </w:rPr>
        <w:t>('trying',</w:t>
      </w:r>
      <w:r>
        <w:rPr>
          <w:spacing w:val="10"/>
          <w:w w:val="120"/>
        </w:rPr>
        <w:t xml:space="preserve"> </w:t>
      </w:r>
      <w:r>
        <w:rPr>
          <w:w w:val="120"/>
        </w:rPr>
        <w:t>288),</w:t>
      </w:r>
      <w:r>
        <w:rPr>
          <w:spacing w:val="9"/>
          <w:w w:val="120"/>
        </w:rPr>
        <w:t xml:space="preserve"> </w:t>
      </w:r>
      <w:r>
        <w:rPr>
          <w:w w:val="120"/>
        </w:rPr>
        <w:t>('delay',</w:t>
      </w:r>
      <w:r>
        <w:rPr>
          <w:spacing w:val="10"/>
          <w:w w:val="120"/>
        </w:rPr>
        <w:t xml:space="preserve"> </w:t>
      </w:r>
      <w:r>
        <w:rPr>
          <w:w w:val="120"/>
        </w:rPr>
        <w:t>272),</w:t>
      </w:r>
      <w:r>
        <w:rPr>
          <w:spacing w:val="9"/>
          <w:w w:val="120"/>
        </w:rPr>
        <w:t xml:space="preserve"> </w:t>
      </w:r>
      <w:r>
        <w:rPr>
          <w:w w:val="120"/>
        </w:rPr>
        <w:t>('wait',</w:t>
      </w:r>
      <w:r>
        <w:rPr>
          <w:spacing w:val="10"/>
          <w:w w:val="120"/>
        </w:rPr>
        <w:t xml:space="preserve"> </w:t>
      </w:r>
      <w:r>
        <w:rPr>
          <w:w w:val="120"/>
        </w:rPr>
        <w:t>272),</w:t>
      </w:r>
      <w:r>
        <w:rPr>
          <w:spacing w:val="9"/>
          <w:w w:val="120"/>
        </w:rPr>
        <w:t xml:space="preserve"> </w:t>
      </w:r>
      <w:r>
        <w:rPr>
          <w:w w:val="120"/>
        </w:rPr>
        <w:t>('today',</w:t>
      </w:r>
      <w:r>
        <w:rPr>
          <w:spacing w:val="10"/>
          <w:w w:val="120"/>
        </w:rPr>
        <w:t xml:space="preserve"> </w:t>
      </w:r>
      <w:r>
        <w:rPr>
          <w:w w:val="120"/>
        </w:rPr>
        <w:t>269),</w:t>
      </w:r>
    </w:p>
    <w:p>
      <w:pPr>
        <w:pStyle w:val="style66"/>
        <w:spacing w:lineRule="exact" w:line="271"/>
        <w:ind w:left="800"/>
        <w:rPr/>
      </w:pPr>
      <w:r>
        <w:rPr>
          <w:w w:val="115"/>
        </w:rPr>
        <w:t>('minutes',</w:t>
      </w:r>
      <w:r>
        <w:rPr>
          <w:spacing w:val="17"/>
          <w:w w:val="115"/>
        </w:rPr>
        <w:t xml:space="preserve"> </w:t>
      </w:r>
      <w:r>
        <w:rPr>
          <w:w w:val="115"/>
        </w:rPr>
        <w:t>266),</w:t>
      </w:r>
      <w:r>
        <w:rPr>
          <w:spacing w:val="18"/>
          <w:w w:val="115"/>
        </w:rPr>
        <w:t xml:space="preserve"> </w:t>
      </w:r>
      <w:r>
        <w:rPr>
          <w:w w:val="115"/>
        </w:rPr>
        <w:t>('day',</w:t>
      </w:r>
      <w:r>
        <w:rPr>
          <w:spacing w:val="17"/>
          <w:w w:val="115"/>
        </w:rPr>
        <w:t xml:space="preserve"> </w:t>
      </w:r>
      <w:r>
        <w:rPr>
          <w:w w:val="115"/>
        </w:rPr>
        <w:t>251),</w:t>
      </w:r>
      <w:r>
        <w:rPr>
          <w:spacing w:val="18"/>
          <w:w w:val="115"/>
        </w:rPr>
        <w:t xml:space="preserve"> </w:t>
      </w:r>
      <w:r>
        <w:rPr>
          <w:w w:val="115"/>
        </w:rPr>
        <w:t>('going',</w:t>
      </w:r>
      <w:r>
        <w:rPr>
          <w:spacing w:val="18"/>
          <w:w w:val="115"/>
        </w:rPr>
        <w:t xml:space="preserve"> </w:t>
      </w:r>
      <w:r>
        <w:rPr>
          <w:w w:val="115"/>
        </w:rPr>
        <w:t>249),</w:t>
      </w:r>
      <w:r>
        <w:rPr>
          <w:spacing w:val="17"/>
          <w:w w:val="115"/>
        </w:rPr>
        <w:t xml:space="preserve"> </w:t>
      </w:r>
      <w:r>
        <w:rPr>
          <w:w w:val="115"/>
        </w:rPr>
        <w:t>('bags',</w:t>
      </w:r>
      <w:r>
        <w:rPr>
          <w:spacing w:val="18"/>
          <w:w w:val="115"/>
        </w:rPr>
        <w:t xml:space="preserve"> </w:t>
      </w:r>
      <w:r>
        <w:rPr>
          <w:w w:val="115"/>
        </w:rPr>
        <w:t>245),</w:t>
      </w:r>
      <w:r>
        <w:rPr>
          <w:spacing w:val="18"/>
          <w:w w:val="115"/>
        </w:rPr>
        <w:t xml:space="preserve"> </w:t>
      </w:r>
      <w:r>
        <w:rPr>
          <w:w w:val="115"/>
        </w:rPr>
        <w:t>('luggage',</w:t>
      </w:r>
      <w:r>
        <w:rPr>
          <w:spacing w:val="17"/>
          <w:w w:val="115"/>
        </w:rPr>
        <w:t xml:space="preserve"> </w:t>
      </w:r>
      <w:r>
        <w:rPr>
          <w:w w:val="115"/>
        </w:rPr>
        <w:t>245),</w:t>
      </w:r>
    </w:p>
    <w:p>
      <w:pPr>
        <w:pStyle w:val="style66"/>
        <w:spacing w:lineRule="exact" w:line="305"/>
        <w:ind w:left="800"/>
        <w:rPr/>
      </w:pPr>
      <w:r>
        <w:rPr>
          <w:w w:val="120"/>
        </w:rPr>
        <w:t>('told',</w:t>
      </w:r>
      <w:r>
        <w:rPr>
          <w:spacing w:val="16"/>
          <w:w w:val="120"/>
        </w:rPr>
        <w:t xml:space="preserve"> </w:t>
      </w:r>
      <w:r>
        <w:rPr>
          <w:w w:val="120"/>
        </w:rPr>
        <w:t>245),</w:t>
      </w:r>
      <w:r>
        <w:rPr>
          <w:spacing w:val="17"/>
          <w:w w:val="120"/>
        </w:rPr>
        <w:t xml:space="preserve"> </w:t>
      </w:r>
      <w:r>
        <w:rPr>
          <w:w w:val="120"/>
        </w:rPr>
        <w:t>('airport',</w:t>
      </w:r>
      <w:r>
        <w:rPr>
          <w:spacing w:val="16"/>
          <w:w w:val="120"/>
        </w:rPr>
        <w:t xml:space="preserve"> </w:t>
      </w:r>
      <w:r>
        <w:rPr>
          <w:w w:val="120"/>
        </w:rPr>
        <w:t>244),</w:t>
      </w:r>
      <w:r>
        <w:rPr>
          <w:spacing w:val="17"/>
          <w:w w:val="120"/>
        </w:rPr>
        <w:t xml:space="preserve"> </w:t>
      </w:r>
      <w:r>
        <w:rPr>
          <w:w w:val="120"/>
        </w:rPr>
        <w:t>('people',</w:t>
      </w:r>
      <w:r>
        <w:rPr>
          <w:spacing w:val="16"/>
          <w:w w:val="120"/>
        </w:rPr>
        <w:t xml:space="preserve"> </w:t>
      </w:r>
      <w:r>
        <w:rPr>
          <w:w w:val="120"/>
        </w:rPr>
        <w:t>242),</w:t>
      </w:r>
      <w:r>
        <w:rPr>
          <w:spacing w:val="17"/>
          <w:w w:val="120"/>
        </w:rPr>
        <w:t xml:space="preserve"> </w:t>
      </w:r>
      <w:r>
        <w:rPr>
          <w:w w:val="120"/>
        </w:rPr>
        <w:t>('worst',</w:t>
      </w:r>
      <w:r>
        <w:rPr>
          <w:spacing w:val="16"/>
          <w:w w:val="120"/>
        </w:rPr>
        <w:t xml:space="preserve"> </w:t>
      </w:r>
      <w:r>
        <w:rPr>
          <w:w w:val="120"/>
        </w:rPr>
        <w:t>241),</w:t>
      </w:r>
      <w:r>
        <w:rPr>
          <w:spacing w:val="17"/>
          <w:w w:val="120"/>
        </w:rPr>
        <w:t xml:space="preserve"> </w:t>
      </w:r>
      <w:r>
        <w:rPr>
          <w:w w:val="140"/>
        </w:rPr>
        <w:t>('fly',</w:t>
      </w:r>
      <w:r>
        <w:rPr>
          <w:spacing w:val="3"/>
          <w:w w:val="140"/>
        </w:rPr>
        <w:t xml:space="preserve"> </w:t>
      </w:r>
      <w:r>
        <w:rPr>
          <w:w w:val="120"/>
        </w:rPr>
        <w:t>237),</w:t>
      </w:r>
    </w:p>
    <w:p>
      <w:pPr>
        <w:pStyle w:val="style0"/>
        <w:spacing w:lineRule="exact" w:line="305"/>
        <w:rPr/>
        <w:sectPr>
          <w:pgSz w:w="12240" w:h="15840" w:orient="portrait"/>
          <w:pgMar w:top="144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223"/>
        <w:ind w:left="167"/>
        <w:rPr/>
      </w:pPr>
      <w:r>
        <w:rPr>
          <w:color w:val="2f3e9f"/>
          <w:w w:val="115"/>
        </w:rPr>
        <w:t>[35]:</w:t>
      </w:r>
    </w:p>
    <w:p>
      <w:pPr>
        <w:pStyle w:val="style66"/>
        <w:spacing w:before="58" w:lineRule="exact" w:line="305"/>
        <w:ind w:left="19"/>
        <w:rPr/>
      </w:pPr>
      <w:r>
        <w:br w:type="column"/>
      </w:r>
      <w:r>
        <w:rPr>
          <w:w w:val="120"/>
        </w:rPr>
        <w:t>('really',</w:t>
      </w:r>
      <w:r>
        <w:rPr>
          <w:spacing w:val="21"/>
          <w:w w:val="120"/>
        </w:rPr>
        <w:t xml:space="preserve"> </w:t>
      </w:r>
      <w:r>
        <w:rPr>
          <w:w w:val="120"/>
        </w:rPr>
        <w:t>236),</w:t>
      </w:r>
      <w:r>
        <w:rPr>
          <w:spacing w:val="21"/>
          <w:w w:val="120"/>
        </w:rPr>
        <w:t xml:space="preserve"> </w:t>
      </w:r>
      <w:r>
        <w:rPr>
          <w:w w:val="120"/>
        </w:rPr>
        <w:t>('did',</w:t>
      </w:r>
      <w:r>
        <w:rPr>
          <w:spacing w:val="21"/>
          <w:w w:val="120"/>
        </w:rPr>
        <w:t xml:space="preserve"> </w:t>
      </w:r>
      <w:r>
        <w:rPr>
          <w:w w:val="120"/>
        </w:rPr>
        <w:t>227),</w:t>
      </w:r>
      <w:r>
        <w:rPr>
          <w:spacing w:val="21"/>
          <w:w w:val="120"/>
        </w:rPr>
        <w:t xml:space="preserve"> </w:t>
      </w:r>
      <w:r>
        <w:rPr>
          <w:w w:val="120"/>
        </w:rPr>
        <w:t>('guys',</w:t>
      </w:r>
      <w:r>
        <w:rPr>
          <w:spacing w:val="21"/>
          <w:w w:val="120"/>
        </w:rPr>
        <w:t xml:space="preserve"> </w:t>
      </w:r>
      <w:r>
        <w:rPr>
          <w:w w:val="120"/>
        </w:rPr>
        <w:t>224),</w:t>
      </w:r>
      <w:r>
        <w:rPr>
          <w:spacing w:val="22"/>
          <w:w w:val="120"/>
        </w:rPr>
        <w:t xml:space="preserve"> </w:t>
      </w:r>
      <w:r>
        <w:rPr>
          <w:w w:val="120"/>
        </w:rPr>
        <w:t>('weather',</w:t>
      </w:r>
      <w:r>
        <w:rPr>
          <w:spacing w:val="21"/>
          <w:w w:val="120"/>
        </w:rPr>
        <w:t xml:space="preserve"> </w:t>
      </w:r>
      <w:r>
        <w:rPr>
          <w:w w:val="120"/>
        </w:rPr>
        <w:t>224),</w:t>
      </w:r>
      <w:r>
        <w:rPr>
          <w:spacing w:val="21"/>
          <w:w w:val="120"/>
        </w:rPr>
        <w:t xml:space="preserve"> </w:t>
      </w:r>
      <w:r>
        <w:rPr>
          <w:w w:val="120"/>
        </w:rPr>
        <w:t>('lost',</w:t>
      </w:r>
      <w:r>
        <w:rPr>
          <w:spacing w:val="21"/>
          <w:w w:val="120"/>
        </w:rPr>
        <w:t xml:space="preserve"> </w:t>
      </w:r>
      <w:r>
        <w:rPr>
          <w:w w:val="120"/>
        </w:rPr>
        <w:t>221),</w:t>
      </w:r>
    </w:p>
    <w:p>
      <w:pPr>
        <w:pStyle w:val="style66"/>
        <w:spacing w:lineRule="exact" w:line="271"/>
        <w:ind w:left="19"/>
        <w:rPr/>
      </w:pPr>
      <w:r>
        <w:rPr>
          <w:w w:val="115"/>
        </w:rPr>
        <w:t>('agent',</w:t>
      </w:r>
      <w:r>
        <w:rPr>
          <w:spacing w:val="17"/>
          <w:w w:val="115"/>
        </w:rPr>
        <w:t xml:space="preserve"> </w:t>
      </w:r>
      <w:r>
        <w:rPr>
          <w:w w:val="115"/>
        </w:rPr>
        <w:t>218),</w:t>
      </w:r>
      <w:r>
        <w:rPr>
          <w:spacing w:val="17"/>
          <w:w w:val="115"/>
        </w:rPr>
        <w:t xml:space="preserve"> </w:t>
      </w:r>
      <w:r>
        <w:rPr>
          <w:w w:val="120"/>
        </w:rPr>
        <w:t>('hrs',</w:t>
      </w:r>
      <w:r>
        <w:rPr>
          <w:spacing w:val="13"/>
          <w:w w:val="120"/>
        </w:rPr>
        <w:t xml:space="preserve"> </w:t>
      </w:r>
      <w:r>
        <w:rPr>
          <w:w w:val="115"/>
        </w:rPr>
        <w:t>217),</w:t>
      </w:r>
      <w:r>
        <w:rPr>
          <w:spacing w:val="17"/>
          <w:w w:val="115"/>
        </w:rPr>
        <w:t xml:space="preserve"> </w:t>
      </w:r>
      <w:r>
        <w:rPr>
          <w:w w:val="115"/>
        </w:rPr>
        <w:t>('way',</w:t>
      </w:r>
      <w:r>
        <w:rPr>
          <w:spacing w:val="18"/>
          <w:w w:val="115"/>
        </w:rPr>
        <w:t xml:space="preserve"> </w:t>
      </w:r>
      <w:r>
        <w:rPr>
          <w:w w:val="115"/>
        </w:rPr>
        <w:t>212),</w:t>
      </w:r>
      <w:r>
        <w:rPr>
          <w:spacing w:val="17"/>
          <w:w w:val="115"/>
        </w:rPr>
        <w:t xml:space="preserve"> </w:t>
      </w:r>
      <w:r>
        <w:rPr>
          <w:w w:val="115"/>
        </w:rPr>
        <w:t>('make',</w:t>
      </w:r>
      <w:r>
        <w:rPr>
          <w:spacing w:val="17"/>
          <w:w w:val="115"/>
        </w:rPr>
        <w:t xml:space="preserve"> </w:t>
      </w:r>
      <w:r>
        <w:rPr>
          <w:w w:val="115"/>
        </w:rPr>
        <w:t>211),</w:t>
      </w:r>
      <w:r>
        <w:rPr>
          <w:spacing w:val="17"/>
          <w:w w:val="115"/>
        </w:rPr>
        <w:t xml:space="preserve"> </w:t>
      </w:r>
      <w:r>
        <w:rPr>
          <w:w w:val="115"/>
        </w:rPr>
        <w:t>('change',</w:t>
      </w:r>
      <w:r>
        <w:rPr>
          <w:spacing w:val="17"/>
          <w:w w:val="115"/>
        </w:rPr>
        <w:t xml:space="preserve"> </w:t>
      </w:r>
      <w:r>
        <w:rPr>
          <w:w w:val="115"/>
        </w:rPr>
        <w:t>210),</w:t>
      </w:r>
    </w:p>
    <w:p>
      <w:pPr>
        <w:pStyle w:val="style66"/>
        <w:spacing w:lineRule="exact" w:line="271"/>
        <w:ind w:left="19"/>
        <w:rPr/>
      </w:pPr>
      <w:r>
        <w:rPr>
          <w:w w:val="120"/>
        </w:rPr>
        <w:t>('seat',</w:t>
      </w:r>
      <w:r>
        <w:rPr>
          <w:spacing w:val="-4"/>
          <w:w w:val="120"/>
        </w:rPr>
        <w:t xml:space="preserve"> </w:t>
      </w:r>
      <w:r>
        <w:rPr>
          <w:w w:val="120"/>
        </w:rPr>
        <w:t>208),</w:t>
      </w:r>
      <w:r>
        <w:rPr>
          <w:spacing w:val="-4"/>
          <w:w w:val="120"/>
        </w:rPr>
        <w:t xml:space="preserve"> </w:t>
      </w:r>
      <w:r>
        <w:rPr>
          <w:w w:val="120"/>
        </w:rPr>
        <w:t>('flighted',</w:t>
      </w:r>
      <w:r>
        <w:rPr>
          <w:spacing w:val="-4"/>
          <w:w w:val="120"/>
        </w:rPr>
        <w:t xml:space="preserve"> </w:t>
      </w:r>
      <w:r>
        <w:rPr>
          <w:w w:val="120"/>
        </w:rPr>
        <w:t>205),</w:t>
      </w:r>
      <w:r>
        <w:rPr>
          <w:spacing w:val="-3"/>
          <w:w w:val="120"/>
        </w:rPr>
        <w:t xml:space="preserve"> </w:t>
      </w:r>
      <w:r>
        <w:rPr>
          <w:w w:val="120"/>
        </w:rPr>
        <w:t>('want',</w:t>
      </w:r>
      <w:r>
        <w:rPr>
          <w:spacing w:val="-4"/>
          <w:w w:val="120"/>
        </w:rPr>
        <w:t xml:space="preserve"> </w:t>
      </w:r>
      <w:r>
        <w:rPr>
          <w:w w:val="120"/>
        </w:rPr>
        <w:t>205),</w:t>
      </w:r>
      <w:r>
        <w:rPr>
          <w:spacing w:val="-4"/>
          <w:w w:val="120"/>
        </w:rPr>
        <w:t xml:space="preserve"> </w:t>
      </w:r>
      <w:r>
        <w:rPr>
          <w:w w:val="120"/>
        </w:rPr>
        <w:t>('check',</w:t>
      </w:r>
      <w:r>
        <w:rPr>
          <w:spacing w:val="-4"/>
          <w:w w:val="120"/>
        </w:rPr>
        <w:t xml:space="preserve"> </w:t>
      </w:r>
      <w:r>
        <w:rPr>
          <w:w w:val="120"/>
        </w:rPr>
        <w:t>204),</w:t>
      </w:r>
      <w:r>
        <w:rPr>
          <w:spacing w:val="-3"/>
          <w:w w:val="120"/>
        </w:rPr>
        <w:t xml:space="preserve"> </w:t>
      </w:r>
      <w:r>
        <w:rPr>
          <w:w w:val="120"/>
        </w:rPr>
        <w:t>('know',</w:t>
      </w:r>
      <w:r>
        <w:rPr>
          <w:spacing w:val="-4"/>
          <w:w w:val="120"/>
        </w:rPr>
        <w:t xml:space="preserve"> </w:t>
      </w:r>
      <w:r>
        <w:rPr>
          <w:w w:val="120"/>
        </w:rPr>
        <w:t>201),</w:t>
      </w:r>
    </w:p>
    <w:p>
      <w:pPr>
        <w:pStyle w:val="style66"/>
        <w:spacing w:lineRule="exact" w:line="271"/>
        <w:ind w:left="19"/>
        <w:rPr/>
      </w:pPr>
      <w:r>
        <w:rPr>
          <w:w w:val="110"/>
        </w:rPr>
        <w:t>('days',</w:t>
      </w:r>
      <w:r>
        <w:rPr>
          <w:spacing w:val="40"/>
          <w:w w:val="110"/>
        </w:rPr>
        <w:t xml:space="preserve"> </w:t>
      </w:r>
      <w:r>
        <w:rPr>
          <w:w w:val="110"/>
        </w:rPr>
        <w:t>200),</w:t>
      </w:r>
      <w:r>
        <w:rPr>
          <w:spacing w:val="40"/>
          <w:w w:val="110"/>
        </w:rPr>
        <w:t xml:space="preserve"> </w:t>
      </w:r>
      <w:r>
        <w:rPr>
          <w:w w:val="110"/>
        </w:rPr>
        <w:t>('home',</w:t>
      </w:r>
      <w:r>
        <w:rPr>
          <w:spacing w:val="40"/>
          <w:w w:val="110"/>
        </w:rPr>
        <w:t xml:space="preserve"> </w:t>
      </w:r>
      <w:r>
        <w:rPr>
          <w:w w:val="110"/>
        </w:rPr>
        <w:t>194),</w:t>
      </w:r>
      <w:r>
        <w:rPr>
          <w:spacing w:val="41"/>
          <w:w w:val="110"/>
        </w:rPr>
        <w:t xml:space="preserve"> </w:t>
      </w:r>
      <w:r>
        <w:rPr>
          <w:w w:val="110"/>
        </w:rPr>
        <w:t>('virginamerica',</w:t>
      </w:r>
      <w:r>
        <w:rPr>
          <w:spacing w:val="40"/>
          <w:w w:val="110"/>
        </w:rPr>
        <w:t xml:space="preserve"> </w:t>
      </w:r>
      <w:r>
        <w:rPr>
          <w:w w:val="110"/>
        </w:rPr>
        <w:t>191),</w:t>
      </w:r>
      <w:r>
        <w:rPr>
          <w:spacing w:val="40"/>
          <w:w w:val="110"/>
        </w:rPr>
        <w:t xml:space="preserve"> </w:t>
      </w:r>
      <w:r>
        <w:rPr>
          <w:w w:val="110"/>
        </w:rPr>
        <w:t>('baggage',</w:t>
      </w:r>
      <w:r>
        <w:rPr>
          <w:spacing w:val="41"/>
          <w:w w:val="110"/>
        </w:rPr>
        <w:t xml:space="preserve"> </w:t>
      </w:r>
      <w:r>
        <w:rPr>
          <w:w w:val="110"/>
        </w:rPr>
        <w:t>190),</w:t>
      </w:r>
    </w:p>
    <w:p>
      <w:pPr>
        <w:pStyle w:val="style66"/>
        <w:spacing w:lineRule="exact" w:line="271"/>
        <w:ind w:left="19"/>
        <w:rPr/>
      </w:pPr>
      <w:r>
        <w:rPr>
          <w:w w:val="120"/>
        </w:rPr>
        <w:t>('getting',</w:t>
      </w:r>
      <w:r>
        <w:rPr>
          <w:spacing w:val="3"/>
          <w:w w:val="120"/>
        </w:rPr>
        <w:t xml:space="preserve"> </w:t>
      </w:r>
      <w:r>
        <w:rPr>
          <w:w w:val="120"/>
        </w:rPr>
        <w:t>181),</w:t>
      </w:r>
      <w:r>
        <w:rPr>
          <w:spacing w:val="3"/>
          <w:w w:val="120"/>
        </w:rPr>
        <w:t xml:space="preserve"> </w:t>
      </w:r>
      <w:r>
        <w:rPr>
          <w:w w:val="130"/>
        </w:rPr>
        <w:t>('sitting',</w:t>
      </w:r>
      <w:r>
        <w:rPr>
          <w:spacing w:val="-4"/>
          <w:w w:val="130"/>
        </w:rPr>
        <w:t xml:space="preserve"> </w:t>
      </w:r>
      <w:r>
        <w:rPr>
          <w:w w:val="120"/>
        </w:rPr>
        <w:t>179),</w:t>
      </w:r>
      <w:r>
        <w:rPr>
          <w:spacing w:val="4"/>
          <w:w w:val="120"/>
        </w:rPr>
        <w:t xml:space="preserve"> </w:t>
      </w:r>
      <w:r>
        <w:rPr>
          <w:w w:val="130"/>
        </w:rPr>
        <w:t>('ticket',</w:t>
      </w:r>
      <w:r>
        <w:rPr>
          <w:spacing w:val="-4"/>
          <w:w w:val="130"/>
        </w:rPr>
        <w:t xml:space="preserve"> </w:t>
      </w:r>
      <w:r>
        <w:rPr>
          <w:w w:val="120"/>
        </w:rPr>
        <w:t>176),</w:t>
      </w:r>
      <w:r>
        <w:rPr>
          <w:spacing w:val="3"/>
          <w:w w:val="120"/>
        </w:rPr>
        <w:t xml:space="preserve"> </w:t>
      </w:r>
      <w:r>
        <w:rPr>
          <w:w w:val="120"/>
        </w:rPr>
        <w:t>('tomorrow',</w:t>
      </w:r>
      <w:r>
        <w:rPr>
          <w:spacing w:val="4"/>
          <w:w w:val="120"/>
        </w:rPr>
        <w:t xml:space="preserve"> </w:t>
      </w:r>
      <w:r>
        <w:rPr>
          <w:w w:val="120"/>
        </w:rPr>
        <w:t>176),</w:t>
      </w:r>
      <w:r>
        <w:rPr>
          <w:spacing w:val="3"/>
          <w:w w:val="120"/>
        </w:rPr>
        <w:t xml:space="preserve"> </w:t>
      </w:r>
      <w:r>
        <w:rPr>
          <w:w w:val="130"/>
        </w:rPr>
        <w:t>('let',</w:t>
      </w:r>
    </w:p>
    <w:p>
      <w:pPr>
        <w:pStyle w:val="style66"/>
        <w:spacing w:lineRule="exact" w:line="271"/>
        <w:ind w:left="19"/>
        <w:rPr/>
      </w:pPr>
      <w:r>
        <w:rPr>
          <w:w w:val="120"/>
        </w:rPr>
        <w:t>174),</w:t>
      </w:r>
      <w:r>
        <w:rPr>
          <w:spacing w:val="-4"/>
          <w:w w:val="120"/>
        </w:rPr>
        <w:t xml:space="preserve"> </w:t>
      </w:r>
      <w:r>
        <w:rPr>
          <w:w w:val="120"/>
        </w:rPr>
        <w:t>('min',</w:t>
      </w:r>
      <w:r>
        <w:rPr>
          <w:spacing w:val="-3"/>
          <w:w w:val="120"/>
        </w:rPr>
        <w:t xml:space="preserve"> </w:t>
      </w:r>
      <w:r>
        <w:rPr>
          <w:w w:val="120"/>
        </w:rPr>
        <w:t>171),</w:t>
      </w:r>
      <w:r>
        <w:rPr>
          <w:spacing w:val="-3"/>
          <w:w w:val="120"/>
        </w:rPr>
        <w:t xml:space="preserve"> </w:t>
      </w:r>
      <w:r>
        <w:rPr>
          <w:w w:val="120"/>
        </w:rPr>
        <w:t>('customers',</w:t>
      </w:r>
      <w:r>
        <w:rPr>
          <w:spacing w:val="-3"/>
          <w:w w:val="120"/>
        </w:rPr>
        <w:t xml:space="preserve"> </w:t>
      </w:r>
      <w:r>
        <w:rPr>
          <w:w w:val="120"/>
        </w:rPr>
        <w:t>169),</w:t>
      </w:r>
      <w:r>
        <w:rPr>
          <w:spacing w:val="-3"/>
          <w:w w:val="120"/>
        </w:rPr>
        <w:t xml:space="preserve"> </w:t>
      </w:r>
      <w:r>
        <w:rPr>
          <w:w w:val="120"/>
        </w:rPr>
        <w:t>('flying',</w:t>
      </w:r>
      <w:r>
        <w:rPr>
          <w:spacing w:val="-4"/>
          <w:w w:val="120"/>
        </w:rPr>
        <w:t xml:space="preserve"> </w:t>
      </w:r>
      <w:r>
        <w:rPr>
          <w:w w:val="120"/>
        </w:rPr>
        <w:t>168),</w:t>
      </w:r>
      <w:r>
        <w:rPr>
          <w:spacing w:val="-3"/>
          <w:w w:val="120"/>
        </w:rPr>
        <w:t xml:space="preserve"> </w:t>
      </w:r>
      <w:r>
        <w:rPr>
          <w:w w:val="120"/>
        </w:rPr>
        <w:t>('line',</w:t>
      </w:r>
      <w:r>
        <w:rPr>
          <w:spacing w:val="-3"/>
          <w:w w:val="120"/>
        </w:rPr>
        <w:t xml:space="preserve"> </w:t>
      </w:r>
      <w:r>
        <w:rPr>
          <w:w w:val="120"/>
        </w:rPr>
        <w:t>164),</w:t>
      </w:r>
    </w:p>
    <w:p>
      <w:pPr>
        <w:pStyle w:val="style66"/>
        <w:spacing w:lineRule="exact" w:line="271"/>
        <w:ind w:left="19"/>
        <w:rPr/>
      </w:pPr>
      <w:r>
        <w:rPr>
          <w:w w:val="115"/>
        </w:rPr>
        <w:t>('email',</w:t>
      </w:r>
      <w:r>
        <w:rPr>
          <w:spacing w:val="44"/>
          <w:w w:val="115"/>
        </w:rPr>
        <w:t xml:space="preserve"> </w:t>
      </w:r>
      <w:r>
        <w:rPr>
          <w:w w:val="115"/>
        </w:rPr>
        <w:t>163),</w:t>
      </w:r>
      <w:r>
        <w:rPr>
          <w:spacing w:val="45"/>
          <w:w w:val="115"/>
        </w:rPr>
        <w:t xml:space="preserve"> </w:t>
      </w:r>
      <w:r>
        <w:rPr>
          <w:w w:val="115"/>
        </w:rPr>
        <w:t>('online',</w:t>
      </w:r>
      <w:r>
        <w:rPr>
          <w:spacing w:val="44"/>
          <w:w w:val="115"/>
        </w:rPr>
        <w:t xml:space="preserve"> </w:t>
      </w:r>
      <w:r>
        <w:rPr>
          <w:w w:val="115"/>
        </w:rPr>
        <w:t>163),</w:t>
      </w:r>
      <w:r>
        <w:rPr>
          <w:spacing w:val="45"/>
          <w:w w:val="115"/>
        </w:rPr>
        <w:t xml:space="preserve"> </w:t>
      </w:r>
      <w:r>
        <w:rPr>
          <w:w w:val="115"/>
        </w:rPr>
        <w:t>('experience',</w:t>
      </w:r>
      <w:r>
        <w:rPr>
          <w:spacing w:val="45"/>
          <w:w w:val="115"/>
        </w:rPr>
        <w:t xml:space="preserve"> </w:t>
      </w:r>
      <w:r>
        <w:rPr>
          <w:w w:val="115"/>
        </w:rPr>
        <w:t>162),</w:t>
      </w:r>
      <w:r>
        <w:rPr>
          <w:spacing w:val="44"/>
          <w:w w:val="115"/>
        </w:rPr>
        <w:t xml:space="preserve"> </w:t>
      </w:r>
      <w:r>
        <w:rPr>
          <w:w w:val="115"/>
        </w:rPr>
        <w:t>('didn',</w:t>
      </w:r>
      <w:r>
        <w:rPr>
          <w:spacing w:val="45"/>
          <w:w w:val="115"/>
        </w:rPr>
        <w:t xml:space="preserve"> </w:t>
      </w:r>
      <w:r>
        <w:rPr>
          <w:w w:val="115"/>
        </w:rPr>
        <w:t>161),</w:t>
      </w:r>
      <w:r>
        <w:rPr>
          <w:spacing w:val="44"/>
          <w:w w:val="115"/>
        </w:rPr>
        <w:t xml:space="preserve"> </w:t>
      </w:r>
      <w:r>
        <w:rPr>
          <w:w w:val="115"/>
        </w:rPr>
        <w:t>('stuck',</w:t>
      </w:r>
    </w:p>
    <w:p>
      <w:pPr>
        <w:pStyle w:val="style66"/>
        <w:spacing w:lineRule="exact" w:line="271"/>
        <w:ind w:left="19"/>
        <w:rPr/>
      </w:pPr>
      <w:r>
        <w:rPr>
          <w:w w:val="115"/>
        </w:rPr>
        <w:t>160),</w:t>
      </w:r>
      <w:r>
        <w:rPr>
          <w:spacing w:val="10"/>
          <w:w w:val="115"/>
        </w:rPr>
        <w:t xml:space="preserve"> </w:t>
      </w:r>
      <w:r>
        <w:rPr>
          <w:w w:val="115"/>
        </w:rPr>
        <w:t>('work',</w:t>
      </w:r>
      <w:r>
        <w:rPr>
          <w:spacing w:val="11"/>
          <w:w w:val="115"/>
        </w:rPr>
        <w:t xml:space="preserve"> </w:t>
      </w:r>
      <w:r>
        <w:rPr>
          <w:w w:val="115"/>
        </w:rPr>
        <w:t>159),</w:t>
      </w:r>
      <w:r>
        <w:rPr>
          <w:spacing w:val="11"/>
          <w:w w:val="115"/>
        </w:rPr>
        <w:t xml:space="preserve"> </w:t>
      </w:r>
      <w:r>
        <w:rPr>
          <w:w w:val="115"/>
        </w:rPr>
        <w:t>('bad',</w:t>
      </w:r>
      <w:r>
        <w:rPr>
          <w:spacing w:val="11"/>
          <w:w w:val="115"/>
        </w:rPr>
        <w:t xml:space="preserve"> </w:t>
      </w:r>
      <w:r>
        <w:rPr>
          <w:w w:val="115"/>
        </w:rPr>
        <w:t>157),</w:t>
      </w:r>
      <w:r>
        <w:rPr>
          <w:spacing w:val="11"/>
          <w:w w:val="115"/>
        </w:rPr>
        <w:t xml:space="preserve"> </w:t>
      </w:r>
      <w:r>
        <w:rPr>
          <w:w w:val="115"/>
        </w:rPr>
        <w:t>('number',</w:t>
      </w:r>
      <w:r>
        <w:rPr>
          <w:spacing w:val="10"/>
          <w:w w:val="115"/>
        </w:rPr>
        <w:t xml:space="preserve"> </w:t>
      </w:r>
      <w:r>
        <w:rPr>
          <w:w w:val="115"/>
        </w:rPr>
        <w:t>156),</w:t>
      </w:r>
      <w:r>
        <w:rPr>
          <w:spacing w:val="11"/>
          <w:w w:val="115"/>
        </w:rPr>
        <w:t xml:space="preserve"> </w:t>
      </w:r>
      <w:r>
        <w:rPr>
          <w:w w:val="115"/>
        </w:rPr>
        <w:t>('won',</w:t>
      </w:r>
      <w:r>
        <w:rPr>
          <w:spacing w:val="11"/>
          <w:w w:val="115"/>
        </w:rPr>
        <w:t xml:space="preserve"> </w:t>
      </w:r>
      <w:r>
        <w:rPr>
          <w:w w:val="115"/>
        </w:rPr>
        <w:t>156),</w:t>
      </w:r>
      <w:r>
        <w:rPr>
          <w:spacing w:val="11"/>
          <w:w w:val="115"/>
        </w:rPr>
        <w:t xml:space="preserve"> </w:t>
      </w:r>
      <w:r>
        <w:rPr>
          <w:w w:val="115"/>
        </w:rPr>
        <w:t>('said',</w:t>
      </w:r>
      <w:r>
        <w:rPr>
          <w:spacing w:val="11"/>
          <w:w w:val="115"/>
        </w:rPr>
        <w:t xml:space="preserve"> </w:t>
      </w:r>
      <w:r>
        <w:rPr>
          <w:w w:val="115"/>
        </w:rPr>
        <w:t>155),</w:t>
      </w:r>
    </w:p>
    <w:p>
      <w:pPr>
        <w:pStyle w:val="style66"/>
        <w:spacing w:lineRule="exact" w:line="271"/>
        <w:ind w:left="19"/>
        <w:rPr/>
      </w:pPr>
      <w:r>
        <w:rPr>
          <w:w w:val="115"/>
        </w:rPr>
        <w:t>('seats',</w:t>
      </w:r>
      <w:r>
        <w:rPr>
          <w:spacing w:val="30"/>
          <w:w w:val="115"/>
        </w:rPr>
        <w:t xml:space="preserve"> </w:t>
      </w:r>
      <w:r>
        <w:rPr>
          <w:w w:val="115"/>
        </w:rPr>
        <w:t>154),</w:t>
      </w:r>
      <w:r>
        <w:rPr>
          <w:spacing w:val="31"/>
          <w:w w:val="115"/>
        </w:rPr>
        <w:t xml:space="preserve"> </w:t>
      </w:r>
      <w:r>
        <w:rPr>
          <w:w w:val="115"/>
        </w:rPr>
        <w:t>('30',</w:t>
      </w:r>
      <w:r>
        <w:rPr>
          <w:spacing w:val="31"/>
          <w:w w:val="115"/>
        </w:rPr>
        <w:t xml:space="preserve"> </w:t>
      </w:r>
      <w:r>
        <w:rPr>
          <w:w w:val="115"/>
        </w:rPr>
        <w:t>153),</w:t>
      </w:r>
      <w:r>
        <w:rPr>
          <w:spacing w:val="30"/>
          <w:w w:val="115"/>
        </w:rPr>
        <w:t xml:space="preserve"> </w:t>
      </w:r>
      <w:r>
        <w:rPr>
          <w:w w:val="115"/>
        </w:rPr>
        <w:t>('10',</w:t>
      </w:r>
      <w:r>
        <w:rPr>
          <w:spacing w:val="31"/>
          <w:w w:val="115"/>
        </w:rPr>
        <w:t xml:space="preserve"> </w:t>
      </w:r>
      <w:r>
        <w:rPr>
          <w:w w:val="115"/>
        </w:rPr>
        <w:t>150),</w:t>
      </w:r>
      <w:r>
        <w:rPr>
          <w:spacing w:val="31"/>
          <w:w w:val="115"/>
        </w:rPr>
        <w:t xml:space="preserve"> </w:t>
      </w:r>
      <w:r>
        <w:rPr>
          <w:w w:val="115"/>
        </w:rPr>
        <w:t>('problems',</w:t>
      </w:r>
      <w:r>
        <w:rPr>
          <w:spacing w:val="30"/>
          <w:w w:val="115"/>
        </w:rPr>
        <w:t xml:space="preserve"> </w:t>
      </w:r>
      <w:r>
        <w:rPr>
          <w:w w:val="115"/>
        </w:rPr>
        <w:t>150),</w:t>
      </w:r>
      <w:r>
        <w:rPr>
          <w:spacing w:val="31"/>
          <w:w w:val="115"/>
        </w:rPr>
        <w:t xml:space="preserve"> </w:t>
      </w:r>
      <w:r>
        <w:rPr>
          <w:w w:val="115"/>
        </w:rPr>
        <w:t>('times',</w:t>
      </w:r>
      <w:r>
        <w:rPr>
          <w:spacing w:val="31"/>
          <w:w w:val="115"/>
        </w:rPr>
        <w:t xml:space="preserve"> </w:t>
      </w:r>
      <w:r>
        <w:rPr>
          <w:w w:val="115"/>
        </w:rPr>
        <w:t>150),</w:t>
      </w:r>
    </w:p>
    <w:p>
      <w:pPr>
        <w:pStyle w:val="style66"/>
        <w:spacing w:lineRule="exact" w:line="271"/>
        <w:ind w:left="19"/>
        <w:rPr/>
      </w:pPr>
      <w:r>
        <w:rPr>
          <w:w w:val="125"/>
        </w:rPr>
        <w:t>('crew',</w:t>
      </w:r>
      <w:r>
        <w:rPr>
          <w:spacing w:val="-3"/>
          <w:w w:val="125"/>
        </w:rPr>
        <w:t xml:space="preserve"> </w:t>
      </w:r>
      <w:r>
        <w:rPr>
          <w:w w:val="120"/>
        </w:rPr>
        <w:t xml:space="preserve">149), </w:t>
      </w:r>
      <w:r>
        <w:rPr>
          <w:w w:val="125"/>
        </w:rPr>
        <w:t>('flightr',</w:t>
      </w:r>
      <w:r>
        <w:rPr>
          <w:spacing w:val="-3"/>
          <w:w w:val="125"/>
        </w:rPr>
        <w:t xml:space="preserve"> </w:t>
      </w:r>
      <w:r>
        <w:rPr>
          <w:w w:val="120"/>
        </w:rPr>
        <w:t xml:space="preserve">148), </w:t>
      </w:r>
      <w:r>
        <w:rPr>
          <w:w w:val="125"/>
        </w:rPr>
        <w:t>('doesn',</w:t>
      </w:r>
      <w:r>
        <w:rPr>
          <w:spacing w:val="-3"/>
          <w:w w:val="125"/>
        </w:rPr>
        <w:t xml:space="preserve"> </w:t>
      </w:r>
      <w:r>
        <w:rPr>
          <w:w w:val="120"/>
        </w:rPr>
        <w:t>146),</w:t>
      </w:r>
      <w:r>
        <w:rPr>
          <w:spacing w:val="1"/>
          <w:w w:val="120"/>
        </w:rPr>
        <w:t xml:space="preserve"> </w:t>
      </w:r>
      <w:r>
        <w:rPr>
          <w:w w:val="125"/>
        </w:rPr>
        <w:t>('good',</w:t>
      </w:r>
      <w:r>
        <w:rPr>
          <w:spacing w:val="-3"/>
          <w:w w:val="125"/>
        </w:rPr>
        <w:t xml:space="preserve"> </w:t>
      </w:r>
      <w:r>
        <w:rPr>
          <w:w w:val="120"/>
        </w:rPr>
        <w:t xml:space="preserve">145), </w:t>
      </w:r>
      <w:r>
        <w:rPr>
          <w:w w:val="125"/>
        </w:rPr>
        <w:t>('ll',</w:t>
      </w:r>
      <w:r>
        <w:rPr>
          <w:spacing w:val="-3"/>
          <w:w w:val="125"/>
        </w:rPr>
        <w:t xml:space="preserve"> </w:t>
      </w:r>
      <w:r>
        <w:rPr>
          <w:w w:val="120"/>
        </w:rPr>
        <w:t>144),</w:t>
      </w:r>
    </w:p>
    <w:p>
      <w:pPr>
        <w:pStyle w:val="style66"/>
        <w:spacing w:lineRule="exact" w:line="305"/>
        <w:ind w:left="19"/>
        <w:rPr/>
      </w:pPr>
      <w:r>
        <w:rPr/>
        <mc:AlternateContent>
          <mc:Choice Requires="wps">
            <w:drawing>
              <wp:anchor distT="0" distB="0" distL="0" distR="0" simplePos="false" relativeHeight="55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294640</wp:posOffset>
                </wp:positionV>
                <wp:extent cx="5918834" cy="1969770"/>
                <wp:effectExtent l="0" t="0" r="0" b="0"/>
                <wp:wrapNone/>
                <wp:docPr id="1151" name="矩形 3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1969770"/>
                        </a:xfrm>
                        <a:prstGeom prst="rect"/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66"/>
                              <w:spacing w:before="18" w:lineRule="auto" w:line="192"/>
                              <w:ind w:left="59" w:right="3069"/>
                              <w:rPr/>
                            </w:pPr>
                            <w:r>
                              <w:rPr>
                                <w:w w:val="104"/>
                              </w:rPr>
                              <w:t>new_df</w:t>
                            </w:r>
                            <w:r>
                              <w:rPr>
                                <w:spacing w:val="34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data[data[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"airline_sentiment"</w:t>
                            </w:r>
                            <w:r>
                              <w:rPr>
                                <w:w w:val="104"/>
                              </w:rPr>
                              <w:t>]</w:t>
                            </w:r>
                            <w:r>
                              <w:rPr>
                                <w:spacing w:val="35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"positive"</w:t>
                            </w:r>
                            <w:r>
                              <w:rPr>
                                <w:w w:val="104"/>
                              </w:rPr>
                              <w:t>]</w:t>
                            </w:r>
                            <w:r>
                              <w:rPr>
                                <w:spacing w:val="-7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words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join(new_df[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"text"</w:t>
                            </w:r>
                            <w:r>
                              <w:rPr>
                                <w:w w:val="110"/>
                              </w:rPr>
                              <w:t>])</w:t>
                            </w:r>
                          </w:p>
                          <w:p>
                            <w:pPr>
                              <w:pStyle w:val="style0"/>
                              <w:spacing w:lineRule="exact" w:line="257"/>
                              <w:ind w:left="59"/>
                              <w:rPr/>
                            </w:pPr>
                            <w:r>
                              <w:t>cleaned_word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join([word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t>word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words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split()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"http"</w:t>
                            </w:r>
                            <w:r>
                              <w:rPr>
                                <w:color w:val="ba2121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5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word</w:t>
                            </w:r>
                            <w:r>
                              <w:rPr>
                                <w:color w:val="ff0000"/>
                                <w:w w:val="115"/>
                              </w:rPr>
                              <w:t>␣</w:t>
                            </w:r>
                          </w:p>
                          <w:p>
                            <w:pPr>
                              <w:pStyle w:val="style66"/>
                              <w:spacing w:lineRule="auto" w:line="206"/>
                              <w:ind w:left="59" w:right="3336" w:firstLine="162"/>
                              <w:rPr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96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2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word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startswith(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60"/>
                              </w:rPr>
                              <w:t>@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96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word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3"/>
                              </w:rPr>
                              <w:t>!=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-2"/>
                                <w:w w:val="82"/>
                              </w:rPr>
                              <w:t>R</w:t>
                            </w:r>
                            <w:r>
                              <w:rPr>
                                <w:color w:val="ba2121"/>
                                <w:spacing w:val="-3"/>
                                <w:w w:val="82"/>
                              </w:rPr>
                              <w:t>T</w:t>
                            </w:r>
                            <w:r>
                              <w:rPr>
                                <w:color w:val="ba2121"/>
                                <w:spacing w:val="-2"/>
                                <w:w w:val="139"/>
                              </w:rPr>
                              <w:t>"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])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wordcloud</w:t>
                            </w:r>
                            <w:r>
                              <w:rPr>
                                <w:spacing w:val="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WordCloud(stopwords</w:t>
                            </w:r>
                            <w:r>
                              <w:rPr>
                                <w:spacing w:val="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STOPWORDS,</w:t>
                            </w:r>
                          </w:p>
                          <w:p>
                            <w:pPr>
                              <w:pStyle w:val="style66"/>
                              <w:spacing w:lineRule="exact" w:line="251"/>
                              <w:ind w:left="2465"/>
                              <w:rPr/>
                            </w:pPr>
                            <w:r>
                              <w:t>background_color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"black"</w:t>
                            </w:r>
                            <w:r>
                              <w:t>,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width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3000</w:t>
                            </w:r>
                            <w:r>
                              <w:t>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height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2500</w:t>
                            </w:r>
                            <w: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</w:p>
                          <w:p>
                            <w:pPr>
                              <w:pStyle w:val="style66"/>
                              <w:spacing w:lineRule="exact" w:line="281"/>
                              <w:ind w:left="222"/>
                              <w:rPr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z w:val="12"/>
                              </w:rPr>
                              <w:t>↪</w:t>
                            </w:r>
                            <w:r>
                              <w:t>generate(cleaned_word)</w:t>
                            </w:r>
                          </w:p>
                          <w:p>
                            <w:pPr>
                              <w:pStyle w:val="style66"/>
                              <w:spacing w:before="25" w:lineRule="auto" w:line="192"/>
                              <w:ind w:left="59" w:right="5261"/>
                              <w:rPr/>
                            </w:pPr>
                            <w:r>
                              <w:rPr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figure(figsize</w:t>
                            </w:r>
                            <w:r>
                              <w:rPr>
                                <w:spacing w:val="2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12</w:t>
                            </w:r>
                            <w:r>
                              <w:rPr>
                                <w:w w:val="104"/>
                              </w:rPr>
                              <w:t>,</w:t>
                            </w:r>
                            <w:r>
                              <w:rPr>
                                <w:spacing w:val="2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12</w:t>
                            </w:r>
                            <w:r>
                              <w:rPr>
                                <w:w w:val="104"/>
                              </w:rPr>
                              <w:t>))</w:t>
                            </w:r>
                            <w:r>
                              <w:rPr>
                                <w:spacing w:val="-7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imshow(wordcloud)</w:t>
                            </w:r>
                            <w:r>
                              <w:rPr>
                                <w:spacing w:val="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axis(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"off"</w:t>
                            </w:r>
                            <w:r>
                              <w:rPr>
                                <w:w w:val="104"/>
                              </w:rPr>
                              <w:t>)</w:t>
                            </w:r>
                          </w:p>
                          <w:p>
                            <w:pPr>
                              <w:pStyle w:val="style66"/>
                              <w:spacing w:lineRule="exact" w:line="291"/>
                              <w:ind w:left="59"/>
                              <w:rPr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color="#f7f7f7" stroked="f" style="position:absolute;margin-left:73.0pt;margin-top:23.2pt;width:466.05pt;height:155.1pt;z-index:55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p>
                      <w:pPr>
                        <w:pStyle w:val="style66"/>
                        <w:spacing w:before="18" w:lineRule="auto" w:line="192"/>
                        <w:ind w:left="59" w:right="3069"/>
                        <w:rPr/>
                      </w:pPr>
                      <w:r>
                        <w:rPr>
                          <w:w w:val="104"/>
                        </w:rPr>
                        <w:t>new_df</w:t>
                      </w:r>
                      <w:r>
                        <w:rPr>
                          <w:spacing w:val="34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7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data[data[</w:t>
                      </w:r>
                      <w:r>
                        <w:rPr>
                          <w:color w:val="ba2121"/>
                          <w:w w:val="104"/>
                        </w:rPr>
                        <w:t>"airline_sentiment"</w:t>
                      </w:r>
                      <w:r>
                        <w:rPr>
                          <w:w w:val="104"/>
                        </w:rPr>
                        <w:t>]</w:t>
                      </w:r>
                      <w:r>
                        <w:rPr>
                          <w:spacing w:val="35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==</w:t>
                      </w:r>
                      <w:r>
                        <w:rPr>
                          <w:color w:val="666666"/>
                          <w:spacing w:val="37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"positive"</w:t>
                      </w:r>
                      <w:r>
                        <w:rPr>
                          <w:w w:val="104"/>
                        </w:rPr>
                        <w:t>]</w:t>
                      </w:r>
                      <w:r>
                        <w:rPr>
                          <w:spacing w:val="-70"/>
                          <w:w w:val="104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words</w:t>
                      </w:r>
                      <w:r>
                        <w:rPr>
                          <w:spacing w:val="35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ba2121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join(new_df[</w:t>
                      </w:r>
                      <w:r>
                        <w:rPr>
                          <w:color w:val="ba2121"/>
                          <w:w w:val="110"/>
                        </w:rPr>
                        <w:t>"text"</w:t>
                      </w:r>
                      <w:r>
                        <w:rPr>
                          <w:w w:val="110"/>
                        </w:rPr>
                        <w:t>])</w:t>
                      </w:r>
                    </w:p>
                    <w:p>
                      <w:pPr>
                        <w:pStyle w:val="style0"/>
                        <w:spacing w:lineRule="exact" w:line="257"/>
                        <w:ind w:left="59"/>
                        <w:rPr/>
                      </w:pPr>
                      <w:r>
                        <w:t>cleaned_word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ba2121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join([word</w:t>
                      </w:r>
                      <w:r>
                        <w:rPr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7"/>
                          <w:w w:val="115"/>
                        </w:rPr>
                        <w:t xml:space="preserve"> </w:t>
                      </w:r>
                      <w:r>
                        <w:t>word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5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words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split()</w:t>
                      </w:r>
                      <w:r>
                        <w:rPr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4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3"/>
                          <w:w w:val="140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"http"</w:t>
                      </w:r>
                      <w:r>
                        <w:rPr>
                          <w:color w:val="ba2121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5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5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word</w:t>
                      </w:r>
                      <w:r>
                        <w:rPr>
                          <w:color w:val="ff0000"/>
                          <w:w w:val="115"/>
                        </w:rPr>
                        <w:t>␣</w:t>
                      </w:r>
                    </w:p>
                    <w:p>
                      <w:pPr>
                        <w:pStyle w:val="style66"/>
                        <w:spacing w:lineRule="auto" w:line="206"/>
                        <w:ind w:left="59" w:right="3336" w:firstLine="162"/>
                        <w:rPr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96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2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word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startswith(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60"/>
                        </w:rPr>
                        <w:t>@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96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word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93"/>
                        </w:rPr>
                        <w:t>!=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spacing w:val="-2"/>
                          <w:w w:val="82"/>
                        </w:rPr>
                        <w:t>R</w:t>
                      </w:r>
                      <w:r>
                        <w:rPr>
                          <w:color w:val="ba2121"/>
                          <w:spacing w:val="-3"/>
                          <w:w w:val="82"/>
                        </w:rPr>
                        <w:t>T</w:t>
                      </w:r>
                      <w:r>
                        <w:rPr>
                          <w:color w:val="ba2121"/>
                          <w:spacing w:val="-2"/>
                          <w:w w:val="139"/>
                        </w:rPr>
                        <w:t>"</w:t>
                      </w:r>
                      <w:r>
                        <w:rPr>
                          <w:spacing w:val="-2"/>
                          <w:w w:val="160"/>
                        </w:rPr>
                        <w:t>])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wordcloud</w:t>
                      </w:r>
                      <w:r>
                        <w:rPr>
                          <w:spacing w:val="38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WordCloud(stopwords</w:t>
                      </w:r>
                      <w:r>
                        <w:rPr>
                          <w:spacing w:val="38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STOPWORDS,</w:t>
                      </w:r>
                    </w:p>
                    <w:p>
                      <w:pPr>
                        <w:pStyle w:val="style66"/>
                        <w:spacing w:lineRule="exact" w:line="251"/>
                        <w:ind w:left="2465"/>
                        <w:rPr/>
                      </w:pPr>
                      <w:r>
                        <w:t>background_color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"black"</w:t>
                      </w:r>
                      <w:r>
                        <w:t>,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width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3000</w:t>
                      </w:r>
                      <w:r>
                        <w:t>,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height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2500</w:t>
                      </w:r>
                      <w: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</w:p>
                    <w:p>
                      <w:pPr>
                        <w:pStyle w:val="style66"/>
                        <w:spacing w:lineRule="exact" w:line="281"/>
                        <w:ind w:left="222"/>
                        <w:rPr/>
                      </w:pPr>
                      <w:r>
                        <w:rPr>
                          <w:rFonts w:ascii="Cambria" w:hAnsi="Cambria"/>
                          <w:color w:val="ff0000"/>
                          <w:sz w:val="12"/>
                        </w:rPr>
                        <w:t>↪</w:t>
                      </w:r>
                      <w:r>
                        <w:t>generate(cleaned_word)</w:t>
                      </w:r>
                    </w:p>
                    <w:p>
                      <w:pPr>
                        <w:pStyle w:val="style66"/>
                        <w:spacing w:before="25" w:lineRule="auto" w:line="192"/>
                        <w:ind w:left="59" w:right="5261"/>
                        <w:rPr/>
                      </w:pPr>
                      <w:r>
                        <w:rPr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figure(figsize</w:t>
                      </w:r>
                      <w:r>
                        <w:rPr>
                          <w:spacing w:val="22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8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(</w:t>
                      </w:r>
                      <w:r>
                        <w:rPr>
                          <w:color w:val="666666"/>
                          <w:w w:val="104"/>
                        </w:rPr>
                        <w:t>12</w:t>
                      </w:r>
                      <w:r>
                        <w:rPr>
                          <w:w w:val="104"/>
                        </w:rPr>
                        <w:t>,</w:t>
                      </w:r>
                      <w:r>
                        <w:rPr>
                          <w:spacing w:val="22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  <w:w w:val="104"/>
                        </w:rPr>
                        <w:t>12</w:t>
                      </w:r>
                      <w:r>
                        <w:rPr>
                          <w:w w:val="104"/>
                        </w:rPr>
                        <w:t>))</w:t>
                      </w:r>
                      <w:r>
                        <w:rPr>
                          <w:spacing w:val="-71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imshow(wordcloud)</w:t>
                      </w:r>
                      <w:r>
                        <w:rPr>
                          <w:spacing w:val="1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axis(</w:t>
                      </w:r>
                      <w:r>
                        <w:rPr>
                          <w:color w:val="ba2121"/>
                          <w:w w:val="104"/>
                        </w:rPr>
                        <w:t>"off"</w:t>
                      </w:r>
                      <w:r>
                        <w:rPr>
                          <w:w w:val="104"/>
                        </w:rPr>
                        <w:t>)</w:t>
                      </w:r>
                    </w:p>
                    <w:p>
                      <w:pPr>
                        <w:pStyle w:val="style66"/>
                        <w:spacing w:lineRule="exact" w:line="291"/>
                        <w:ind w:left="59"/>
                        <w:rPr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w w:val="120"/>
        </w:rPr>
        <w:t>('aa',</w:t>
      </w:r>
      <w:r>
        <w:rPr>
          <w:spacing w:val="10"/>
          <w:w w:val="120"/>
        </w:rPr>
        <w:t xml:space="preserve"> </w:t>
      </w:r>
      <w:r>
        <w:rPr>
          <w:w w:val="120"/>
        </w:rPr>
        <w:t>143),</w:t>
      </w:r>
      <w:r>
        <w:rPr>
          <w:spacing w:val="10"/>
          <w:w w:val="120"/>
        </w:rPr>
        <w:t xml:space="preserve"> </w:t>
      </w:r>
      <w:r>
        <w:rPr>
          <w:w w:val="120"/>
        </w:rPr>
        <w:t>('travel',</w:t>
      </w:r>
      <w:r>
        <w:rPr>
          <w:spacing w:val="11"/>
          <w:w w:val="120"/>
        </w:rPr>
        <w:t xml:space="preserve"> </w:t>
      </w:r>
      <w:r>
        <w:rPr>
          <w:w w:val="120"/>
        </w:rPr>
        <w:t>142),</w:t>
      </w:r>
      <w:r>
        <w:rPr>
          <w:spacing w:val="10"/>
          <w:w w:val="120"/>
        </w:rPr>
        <w:t xml:space="preserve"> </w:t>
      </w:r>
      <w:r>
        <w:rPr>
          <w:w w:val="120"/>
        </w:rPr>
        <w:t>('yes',</w:t>
      </w:r>
      <w:r>
        <w:rPr>
          <w:spacing w:val="11"/>
          <w:w w:val="120"/>
        </w:rPr>
        <w:t xml:space="preserve"> </w:t>
      </w:r>
      <w:r>
        <w:rPr>
          <w:w w:val="120"/>
        </w:rPr>
        <w:t>142),</w:t>
      </w:r>
      <w:r>
        <w:rPr>
          <w:spacing w:val="10"/>
          <w:w w:val="120"/>
        </w:rPr>
        <w:t xml:space="preserve"> </w:t>
      </w:r>
      <w:r>
        <w:rPr>
          <w:w w:val="120"/>
        </w:rPr>
        <w:t>('response',</w:t>
      </w:r>
      <w:r>
        <w:rPr>
          <w:spacing w:val="11"/>
          <w:w w:val="120"/>
        </w:rPr>
        <w:t xml:space="preserve"> </w:t>
      </w:r>
      <w:r>
        <w:rPr>
          <w:w w:val="120"/>
        </w:rPr>
        <w:t>139),</w:t>
      </w:r>
      <w:r>
        <w:rPr>
          <w:spacing w:val="10"/>
          <w:w w:val="120"/>
        </w:rPr>
        <w:t xml:space="preserve"> </w:t>
      </w:r>
      <w:r>
        <w:rPr>
          <w:w w:val="120"/>
        </w:rPr>
        <w:t>('miss',</w:t>
      </w:r>
      <w:r>
        <w:rPr>
          <w:spacing w:val="11"/>
          <w:w w:val="120"/>
        </w:rPr>
        <w:t xml:space="preserve"> </w:t>
      </w:r>
      <w:r>
        <w:rPr>
          <w:w w:val="120"/>
        </w:rPr>
        <w:t>137)]</w:t>
      </w:r>
    </w:p>
    <w:p>
      <w:pPr>
        <w:pStyle w:val="style0"/>
        <w:spacing w:lineRule="exact" w:line="305"/>
        <w:rPr/>
        <w:sectPr>
          <w:pgSz w:w="12240" w:h="15840" w:orient="portrait"/>
          <w:pgMar w:top="13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40" w:num="2">
            <w:col w:w="741" w:space="40"/>
            <w:col w:w="9499"/>
          </w:cols>
          <w:docGrid w:linePitch="312" w:charSpace="0"/>
        </w:sectPr>
      </w:pPr>
    </w:p>
    <w:p>
      <w:pPr>
        <w:pStyle w:val="style66"/>
        <w:ind w:left="1356"/>
        <w:rPr>
          <w:sz w:val="20"/>
        </w:rPr>
      </w:pPr>
      <w:r>
        <w:rPr>
          <w:sz w:val="20"/>
        </w:rPr>
        <w:drawing>
          <wp:inline distL="0" distT="0" distB="0" distR="0">
            <wp:extent cx="5226367" cy="4355306"/>
            <wp:effectExtent l="0" t="0" r="0" b="0"/>
            <wp:docPr id="1152" name="图片 3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3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6367" cy="43553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6"/>
        </w:rPr>
      </w:pPr>
    </w:p>
    <w:p>
      <w:pPr>
        <w:pStyle w:val="style66"/>
        <w:spacing w:before="81"/>
        <w:ind w:left="167"/>
        <w:rPr/>
      </w:pPr>
      <w:r>
        <w:rPr/>
        <mc:AlternateContent>
          <mc:Choice Requires="wps">
            <w:drawing>
              <wp:anchor distT="0" distB="0" distL="0" distR="0" simplePos="false" relativeHeight="56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70485</wp:posOffset>
                </wp:positionV>
                <wp:extent cx="5918834" cy="1969770"/>
                <wp:effectExtent l="0" t="0" r="0" b="0"/>
                <wp:wrapNone/>
                <wp:docPr id="1153" name="矩形 3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1969770"/>
                        </a:xfrm>
                        <a:prstGeom prst="rect"/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66"/>
                              <w:spacing w:before="18" w:lineRule="auto" w:line="192"/>
                              <w:ind w:left="59" w:right="3069"/>
                              <w:rPr/>
                            </w:pPr>
                            <w:r>
                              <w:rPr>
                                <w:w w:val="104"/>
                              </w:rPr>
                              <w:t>new_df</w:t>
                            </w:r>
                            <w:r>
                              <w:rPr>
                                <w:spacing w:val="17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data[data[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"airline_sentiment"</w:t>
                            </w:r>
                            <w:r>
                              <w:rPr>
                                <w:w w:val="104"/>
                              </w:rPr>
                              <w:t>]</w:t>
                            </w:r>
                            <w:r>
                              <w:rPr>
                                <w:spacing w:val="17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==</w:t>
                            </w:r>
                            <w:r>
                              <w:rPr>
                                <w:color w:val="666666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"negative"</w:t>
                            </w:r>
                            <w:r>
                              <w:rPr>
                                <w:w w:val="104"/>
                              </w:rPr>
                              <w:t>]</w:t>
                            </w:r>
                            <w:r>
                              <w:rPr>
                                <w:spacing w:val="-70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words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join(new_df[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"text"</w:t>
                            </w:r>
                            <w:r>
                              <w:rPr>
                                <w:w w:val="110"/>
                              </w:rPr>
                              <w:t>])</w:t>
                            </w:r>
                          </w:p>
                          <w:p>
                            <w:pPr>
                              <w:pStyle w:val="style0"/>
                              <w:spacing w:lineRule="exact" w:line="257"/>
                              <w:ind w:left="59"/>
                              <w:rPr/>
                            </w:pPr>
                            <w:r>
                              <w:t>cleaned_word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join([word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t>word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words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w w:val="115"/>
                              </w:rPr>
                              <w:t>split()</w:t>
                            </w:r>
                            <w:r>
                              <w:rPr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spacing w:val="1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"http"</w:t>
                            </w:r>
                            <w:r>
                              <w:rPr>
                                <w:color w:val="ba2121"/>
                                <w:spacing w:val="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5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word</w:t>
                            </w:r>
                            <w:r>
                              <w:rPr>
                                <w:color w:val="ff0000"/>
                                <w:w w:val="115"/>
                              </w:rPr>
                              <w:t>␣</w:t>
                            </w:r>
                          </w:p>
                          <w:p>
                            <w:pPr>
                              <w:pStyle w:val="style66"/>
                              <w:spacing w:lineRule="auto" w:line="206"/>
                              <w:ind w:left="59" w:right="3336" w:firstLine="162"/>
                              <w:rPr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96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112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word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112"/>
                              </w:rPr>
                              <w:t>startswith(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w w:val="60"/>
                              </w:rPr>
                              <w:t>@</w:t>
                            </w:r>
                            <w:r>
                              <w:rPr>
                                <w:color w:val="ba2121"/>
                                <w:w w:val="139"/>
                              </w:rPr>
                              <w:t>"</w:t>
                            </w:r>
                            <w:r>
                              <w:rPr>
                                <w:w w:val="160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w w:val="96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a21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word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3"/>
                              </w:rPr>
                              <w:t>!=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9"/>
                              </w:rPr>
                              <w:t>"</w:t>
                            </w:r>
                            <w:r>
                              <w:rPr>
                                <w:color w:val="ba2121"/>
                                <w:spacing w:val="-2"/>
                                <w:w w:val="82"/>
                              </w:rPr>
                              <w:t>R</w:t>
                            </w:r>
                            <w:r>
                              <w:rPr>
                                <w:color w:val="ba2121"/>
                                <w:spacing w:val="-3"/>
                                <w:w w:val="82"/>
                              </w:rPr>
                              <w:t>T</w:t>
                            </w:r>
                            <w:r>
                              <w:rPr>
                                <w:color w:val="ba2121"/>
                                <w:spacing w:val="-2"/>
                                <w:w w:val="139"/>
                              </w:rPr>
                              <w:t>"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])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wordcloud</w:t>
                            </w:r>
                            <w:r>
                              <w:rPr>
                                <w:spacing w:val="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WordCloud(stopwords</w:t>
                            </w:r>
                            <w:r>
                              <w:rPr>
                                <w:spacing w:val="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STOPWORDS,</w:t>
                            </w:r>
                          </w:p>
                          <w:p>
                            <w:pPr>
                              <w:pStyle w:val="style66"/>
                              <w:spacing w:lineRule="exact" w:line="251"/>
                              <w:ind w:left="2465"/>
                              <w:rPr/>
                            </w:pPr>
                            <w:r>
                              <w:t>background_color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"black"</w:t>
                            </w:r>
                            <w:r>
                              <w:t>,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width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3000</w:t>
                            </w:r>
                            <w:r>
                              <w:t>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height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2500</w:t>
                            </w:r>
                            <w: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</w:p>
                          <w:p>
                            <w:pPr>
                              <w:pStyle w:val="style66"/>
                              <w:spacing w:lineRule="exact" w:line="281"/>
                              <w:ind w:left="222"/>
                              <w:rPr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z w:val="12"/>
                              </w:rPr>
                              <w:t>↪</w:t>
                            </w:r>
                            <w:r>
                              <w:t>generate(cleaned_word)</w:t>
                            </w:r>
                          </w:p>
                          <w:p>
                            <w:pPr>
                              <w:pStyle w:val="style66"/>
                              <w:spacing w:before="25" w:lineRule="auto" w:line="192"/>
                              <w:ind w:left="59" w:right="5261"/>
                              <w:rPr/>
                            </w:pPr>
                            <w:r>
                              <w:rPr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figure(figsize</w:t>
                            </w:r>
                            <w:r>
                              <w:rPr>
                                <w:spacing w:val="2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12</w:t>
                            </w:r>
                            <w:r>
                              <w:rPr>
                                <w:w w:val="104"/>
                              </w:rPr>
                              <w:t>,</w:t>
                            </w:r>
                            <w:r>
                              <w:rPr>
                                <w:spacing w:val="22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12</w:t>
                            </w:r>
                            <w:r>
                              <w:rPr>
                                <w:w w:val="104"/>
                              </w:rPr>
                              <w:t>))</w:t>
                            </w:r>
                            <w:r>
                              <w:rPr>
                                <w:spacing w:val="-7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imshow(wordcloud)</w:t>
                            </w:r>
                            <w:r>
                              <w:rPr>
                                <w:spacing w:val="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axis(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"off"</w:t>
                            </w:r>
                            <w:r>
                              <w:rPr>
                                <w:w w:val="104"/>
                              </w:rPr>
                              <w:t>)</w:t>
                            </w:r>
                          </w:p>
                          <w:p>
                            <w:pPr>
                              <w:pStyle w:val="style66"/>
                              <w:spacing w:lineRule="exact" w:line="291"/>
                              <w:ind w:left="59"/>
                              <w:rPr/>
                            </w:pPr>
                            <w:r>
                              <w:rPr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color="#f7f7f7" stroked="f" style="position:absolute;margin-left:73.0pt;margin-top:5.55pt;width:466.05pt;height:155.1pt;z-index:56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p>
                      <w:pPr>
                        <w:pStyle w:val="style66"/>
                        <w:spacing w:before="18" w:lineRule="auto" w:line="192"/>
                        <w:ind w:left="59" w:right="3069"/>
                        <w:rPr/>
                      </w:pPr>
                      <w:r>
                        <w:rPr>
                          <w:w w:val="104"/>
                        </w:rPr>
                        <w:t>new_df</w:t>
                      </w:r>
                      <w:r>
                        <w:rPr>
                          <w:spacing w:val="17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data[data[</w:t>
                      </w:r>
                      <w:r>
                        <w:rPr>
                          <w:color w:val="ba2121"/>
                          <w:w w:val="104"/>
                        </w:rPr>
                        <w:t>"airline_sentiment"</w:t>
                      </w:r>
                      <w:r>
                        <w:rPr>
                          <w:w w:val="104"/>
                        </w:rPr>
                        <w:t>]</w:t>
                      </w:r>
                      <w:r>
                        <w:rPr>
                          <w:spacing w:val="17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==</w:t>
                      </w:r>
                      <w:r>
                        <w:rPr>
                          <w:color w:val="666666"/>
                          <w:spacing w:val="21"/>
                        </w:rPr>
                        <w:t xml:space="preserve"> </w:t>
                      </w:r>
                      <w:r>
                        <w:rPr>
                          <w:color w:val="ba2121"/>
                          <w:w w:val="104"/>
                        </w:rPr>
                        <w:t>"negative"</w:t>
                      </w:r>
                      <w:r>
                        <w:rPr>
                          <w:w w:val="104"/>
                        </w:rPr>
                        <w:t>]</w:t>
                      </w:r>
                      <w:r>
                        <w:rPr>
                          <w:spacing w:val="-70"/>
                          <w:w w:val="104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words</w:t>
                      </w:r>
                      <w:r>
                        <w:rPr>
                          <w:spacing w:val="35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ba2121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join(new_df[</w:t>
                      </w:r>
                      <w:r>
                        <w:rPr>
                          <w:color w:val="ba2121"/>
                          <w:w w:val="110"/>
                        </w:rPr>
                        <w:t>"text"</w:t>
                      </w:r>
                      <w:r>
                        <w:rPr>
                          <w:w w:val="110"/>
                        </w:rPr>
                        <w:t>])</w:t>
                      </w:r>
                    </w:p>
                    <w:p>
                      <w:pPr>
                        <w:pStyle w:val="style0"/>
                        <w:spacing w:lineRule="exact" w:line="257"/>
                        <w:ind w:left="59"/>
                        <w:rPr/>
                      </w:pPr>
                      <w:r>
                        <w:t>cleaned_word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ba2121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join([word</w:t>
                      </w:r>
                      <w:r>
                        <w:rPr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5"/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27"/>
                          <w:w w:val="115"/>
                        </w:rPr>
                        <w:t xml:space="preserve"> </w:t>
                      </w:r>
                      <w:r>
                        <w:t>word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5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words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w w:val="115"/>
                        </w:rPr>
                        <w:t>split()</w:t>
                      </w:r>
                      <w:r>
                        <w:rPr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4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spacing w:val="13"/>
                          <w:w w:val="140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"http"</w:t>
                      </w:r>
                      <w:r>
                        <w:rPr>
                          <w:color w:val="ba2121"/>
                          <w:spacing w:val="10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5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5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word</w:t>
                      </w:r>
                      <w:r>
                        <w:rPr>
                          <w:color w:val="ff0000"/>
                          <w:w w:val="115"/>
                        </w:rPr>
                        <w:t>␣</w:t>
                      </w:r>
                    </w:p>
                    <w:p>
                      <w:pPr>
                        <w:pStyle w:val="style66"/>
                        <w:spacing w:lineRule="auto" w:line="206"/>
                        <w:ind w:left="59" w:right="3336" w:firstLine="162"/>
                        <w:rPr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96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112"/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word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112"/>
                        </w:rPr>
                        <w:t>startswith(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w w:val="60"/>
                        </w:rPr>
                        <w:t>@</w:t>
                      </w:r>
                      <w:r>
                        <w:rPr>
                          <w:color w:val="ba2121"/>
                          <w:w w:val="139"/>
                        </w:rPr>
                        <w:t>"</w:t>
                      </w:r>
                      <w:r>
                        <w:rPr>
                          <w:w w:val="160"/>
                        </w:rPr>
                        <w:t>)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w w:val="96"/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a21ff"/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word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93"/>
                        </w:rPr>
                        <w:t>!=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9"/>
                        </w:rPr>
                        <w:t>"</w:t>
                      </w:r>
                      <w:r>
                        <w:rPr>
                          <w:color w:val="ba2121"/>
                          <w:spacing w:val="-2"/>
                          <w:w w:val="82"/>
                        </w:rPr>
                        <w:t>R</w:t>
                      </w:r>
                      <w:r>
                        <w:rPr>
                          <w:color w:val="ba2121"/>
                          <w:spacing w:val="-3"/>
                          <w:w w:val="82"/>
                        </w:rPr>
                        <w:t>T</w:t>
                      </w:r>
                      <w:r>
                        <w:rPr>
                          <w:color w:val="ba2121"/>
                          <w:spacing w:val="-2"/>
                          <w:w w:val="139"/>
                        </w:rPr>
                        <w:t>"</w:t>
                      </w:r>
                      <w:r>
                        <w:rPr>
                          <w:spacing w:val="-2"/>
                          <w:w w:val="160"/>
                        </w:rPr>
                        <w:t>])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wordcloud</w:t>
                      </w:r>
                      <w:r>
                        <w:rPr>
                          <w:spacing w:val="38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WordCloud(stopwords</w:t>
                      </w:r>
                      <w:r>
                        <w:rPr>
                          <w:spacing w:val="38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STOPWORDS,</w:t>
                      </w:r>
                    </w:p>
                    <w:p>
                      <w:pPr>
                        <w:pStyle w:val="style66"/>
                        <w:spacing w:lineRule="exact" w:line="251"/>
                        <w:ind w:left="2465"/>
                        <w:rPr/>
                      </w:pPr>
                      <w:r>
                        <w:t>background_color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9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"black"</w:t>
                      </w:r>
                      <w:r>
                        <w:t>,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width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3000</w:t>
                      </w:r>
                      <w:r>
                        <w:t>,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height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9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2500</w:t>
                      </w:r>
                      <w: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</w:p>
                    <w:p>
                      <w:pPr>
                        <w:pStyle w:val="style66"/>
                        <w:spacing w:lineRule="exact" w:line="281"/>
                        <w:ind w:left="222"/>
                        <w:rPr/>
                      </w:pPr>
                      <w:r>
                        <w:rPr>
                          <w:rFonts w:ascii="Cambria" w:hAnsi="Cambria"/>
                          <w:color w:val="ff0000"/>
                          <w:sz w:val="12"/>
                        </w:rPr>
                        <w:t>↪</w:t>
                      </w:r>
                      <w:r>
                        <w:t>generate(cleaned_word)</w:t>
                      </w:r>
                    </w:p>
                    <w:p>
                      <w:pPr>
                        <w:pStyle w:val="style66"/>
                        <w:spacing w:before="25" w:lineRule="auto" w:line="192"/>
                        <w:ind w:left="59" w:right="5261"/>
                        <w:rPr/>
                      </w:pPr>
                      <w:r>
                        <w:rPr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figure(figsize</w:t>
                      </w:r>
                      <w:r>
                        <w:rPr>
                          <w:spacing w:val="22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8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(</w:t>
                      </w:r>
                      <w:r>
                        <w:rPr>
                          <w:color w:val="666666"/>
                          <w:w w:val="104"/>
                        </w:rPr>
                        <w:t>12</w:t>
                      </w:r>
                      <w:r>
                        <w:rPr>
                          <w:w w:val="104"/>
                        </w:rPr>
                        <w:t>,</w:t>
                      </w:r>
                      <w:r>
                        <w:rPr>
                          <w:spacing w:val="22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  <w:w w:val="104"/>
                        </w:rPr>
                        <w:t>12</w:t>
                      </w:r>
                      <w:r>
                        <w:rPr>
                          <w:w w:val="104"/>
                        </w:rPr>
                        <w:t>))</w:t>
                      </w:r>
                      <w:r>
                        <w:rPr>
                          <w:spacing w:val="-71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imshow(wordcloud)</w:t>
                      </w:r>
                      <w:r>
                        <w:rPr>
                          <w:spacing w:val="1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axis(</w:t>
                      </w:r>
                      <w:r>
                        <w:rPr>
                          <w:color w:val="ba2121"/>
                          <w:w w:val="104"/>
                        </w:rPr>
                        <w:t>"off"</w:t>
                      </w:r>
                      <w:r>
                        <w:rPr>
                          <w:w w:val="104"/>
                        </w:rPr>
                        <w:t>)</w:t>
                      </w:r>
                    </w:p>
                    <w:p>
                      <w:pPr>
                        <w:pStyle w:val="style66"/>
                        <w:spacing w:lineRule="exact" w:line="291"/>
                        <w:ind w:left="59"/>
                        <w:rPr/>
                      </w:pPr>
                      <w:r>
                        <w:rPr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w w:val="110"/>
                        </w:rPr>
                        <w:t>show()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2f3e9f"/>
          <w:w w:val="115"/>
        </w:rPr>
        <w:t>[36]:</w:t>
      </w:r>
    </w:p>
    <w:p>
      <w:pPr>
        <w:pStyle w:val="style0"/>
        <w:rPr/>
        <w:sectPr>
          <w:pgSz w:w="12240" w:h="15840" w:orient="portrait"/>
          <w:pgMar w:top="150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ind w:left="1356"/>
        <w:rPr>
          <w:sz w:val="20"/>
        </w:rPr>
      </w:pPr>
      <w:r>
        <w:rPr>
          <w:sz w:val="20"/>
        </w:rPr>
        <w:drawing>
          <wp:inline distL="0" distT="0" distB="0" distR="0">
            <wp:extent cx="5226367" cy="4355306"/>
            <wp:effectExtent l="0" t="0" r="0" b="0"/>
            <wp:docPr id="1154" name="图片 3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4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6367" cy="43553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6"/>
        </w:rPr>
      </w:pPr>
    </w:p>
    <w:p>
      <w:pPr>
        <w:pStyle w:val="style66"/>
        <w:spacing w:before="81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57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1155" name="组合 3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640"/>
                          <a:chOff x="0" y="0"/>
                          <a:chExt cx="5944235" cy="421641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64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25"/>
                                </a:lnTo>
                                <a:lnTo>
                                  <a:pt x="4" y="749"/>
                                </a:lnTo>
                                <a:lnTo>
                                  <a:pt x="0" y="1238"/>
                                </a:lnTo>
                                <a:lnTo>
                                  <a:pt x="0" y="20264"/>
                                </a:lnTo>
                                <a:lnTo>
                                  <a:pt x="4" y="20752"/>
                                </a:lnTo>
                                <a:lnTo>
                                  <a:pt x="25" y="21209"/>
                                </a:lnTo>
                                <a:lnTo>
                                  <a:pt x="53" y="2143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7"/>
                                </a:lnTo>
                                <a:lnTo>
                                  <a:pt x="21572" y="21209"/>
                                </a:lnTo>
                                <a:lnTo>
                                  <a:pt x="21593" y="20752"/>
                                </a:lnTo>
                                <a:lnTo>
                                  <a:pt x="21600" y="20264"/>
                                </a:lnTo>
                                <a:lnTo>
                                  <a:pt x="21600" y="1238"/>
                                </a:lnTo>
                                <a:lnTo>
                                  <a:pt x="21593" y="749"/>
                                </a:lnTo>
                                <a:lnTo>
                                  <a:pt x="21572" y="325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18"/>
                            <a:ext cx="5918835" cy="39683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0873"/>
                                </a:lnTo>
                                <a:lnTo>
                                  <a:pt x="0" y="21253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253"/>
                                </a:lnTo>
                                <a:lnTo>
                                  <a:pt x="21600" y="276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18"/>
                            <a:ext cx="5918835" cy="396838"/>
                          </a:xfrm>
                          <a:prstGeom prst="rect"/>
                          <a:ln>
                            <a:noFill/>
                          </a:ln>
                        </wps:spPr>
                        <wps:txbx id="1158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rPr>
                                  <w:w w:val="98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99"/>
                                </w:rPr>
                                <w:t>drop(data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12"/>
                                </w:rPr>
                                <w:t>loc[data[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airline_sentimen</w:t>
                              </w:r>
                              <w:r>
                                <w:rPr>
                                  <w:color w:val="ba2121"/>
                                  <w:spacing w:val="-1"/>
                                  <w:w w:val="104"/>
                                </w:rPr>
                                <w:t>t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==</w:t>
                              </w:r>
                              <w:r>
                                <w:rPr>
                                  <w:color w:val="66666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neutral</w:t>
                              </w:r>
                              <w:r>
                                <w:rPr>
                                  <w:color w:val="ba2121"/>
                                  <w:w w:val="139"/>
                                </w:rPr>
                                <w:t>"</w:t>
                              </w:r>
                              <w:r>
                                <w:rPr>
                                  <w:w w:val="160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w w:val="164"/>
                                </w:rPr>
                                <w:t>.</w:t>
                              </w:r>
                              <w:r>
                                <w:rPr>
                                  <w:w w:val="103"/>
                                </w:rPr>
                                <w:t>index,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inplace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65"/>
                                </w:rPr>
                                <w:t>=</w:t>
                              </w:r>
                              <w:r>
                                <w:rPr>
                                  <w:color w:val="ff0000"/>
                                  <w:w w:val="164"/>
                                </w:rPr>
                                <w:t>␣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05"/>
                                <w:ind w:left="222"/>
                                <w:rPr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w w:val="11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15"/>
                                </w:rPr>
                                <w:t>True</w:t>
                              </w:r>
                              <w:r>
                                <w:rPr>
                                  <w:w w:val="115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55" fillcolor="white" stroked="t" style="position:absolute;margin-left:72.0pt;margin-top:4.55pt;width:468.05pt;height:33.2pt;z-index:57;mso-position-horizontal-relative:page;mso-position-vertical-relative:text;mso-width-relative:page;mso-height-relative:page;mso-wrap-distance-left:0.0pt;mso-wrap-distance-right:0.0pt;visibility:visible;" coordsize="5944235,421641">
                <v:shape id="1156" coordsize="21600,21600" path="m21507,0l90,0l53,65l25,325l4,749l0,1238l0,20264l4,20752l25,21209l53,21437l90,21600l21507,21600l21544,21437l21572,21209l21593,20752l21600,20264l21600,1238l21593,749l21572,325l21544,65l21507,0l21507,0l21507,0l21507,0xe" fillcolor="#cfcfcf" stroked="f" style="position:absolute;left:0;top:0;width:5944235;height:421641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157" coordsize="21600,21600" path="m21572,0l16,0l0,276l0,20873l0,21253l16,21600l21572,21600l21600,21253l21600,276l21572,0l21572,0l21572,0l21572,0xe" fillcolor="#f7f7f7" stroked="f" style="position:absolute;left:11430;top:12718;width:5918835;height:396838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58" filled="f" stroked="f" style="position:absolute;left:11430;top:12718;width:5918835;height:396838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rPr>
                            <w:w w:val="98"/>
                          </w:rPr>
                          <w:t>data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99"/>
                          </w:rPr>
                          <w:t>drop(data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12"/>
                          </w:rPr>
                          <w:t>loc[data[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4"/>
                          </w:rPr>
                          <w:t>airline_sentimen</w:t>
                        </w:r>
                        <w:r>
                          <w:rPr>
                            <w:color w:val="ba2121"/>
                            <w:spacing w:val="-1"/>
                            <w:w w:val="104"/>
                          </w:rPr>
                          <w:t>t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==</w:t>
                        </w:r>
                        <w:r>
                          <w:rPr>
                            <w:color w:val="66666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color w:val="ba2121"/>
                            <w:w w:val="104"/>
                          </w:rPr>
                          <w:t>neutral</w:t>
                        </w:r>
                        <w:r>
                          <w:rPr>
                            <w:color w:val="ba2121"/>
                            <w:w w:val="139"/>
                          </w:rPr>
                          <w:t>"</w:t>
                        </w:r>
                        <w:r>
                          <w:rPr>
                            <w:w w:val="160"/>
                          </w:rPr>
                          <w:t>]</w:t>
                        </w:r>
                        <w:r>
                          <w:rPr>
                            <w:color w:val="666666"/>
                            <w:w w:val="164"/>
                          </w:rPr>
                          <w:t>.</w:t>
                        </w:r>
                        <w:r>
                          <w:rPr>
                            <w:w w:val="103"/>
                          </w:rPr>
                          <w:t>index,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inplace</w:t>
                        </w:r>
                        <w:r>
                          <w:t xml:space="preserve"> </w:t>
                        </w:r>
                        <w:r>
                          <w:rPr>
                            <w:spacing w:val="-2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65"/>
                          </w:rPr>
                          <w:t>=</w:t>
                        </w:r>
                        <w:r>
                          <w:rPr>
                            <w:color w:val="ff0000"/>
                            <w:w w:val="164"/>
                          </w:rPr>
                          <w:t>␣</w:t>
                        </w:r>
                      </w:p>
                      <w:p>
                        <w:pPr>
                          <w:pStyle w:val="style0"/>
                          <w:spacing w:lineRule="exact" w:line="305"/>
                          <w:ind w:left="222"/>
                          <w:rPr/>
                        </w:pPr>
                        <w:r>
                          <w:rPr>
                            <w:rFonts w:ascii="Cambria" w:hAnsi="Cambria"/>
                            <w:color w:val="ff0000"/>
                            <w:w w:val="115"/>
                            <w:sz w:val="12"/>
                          </w:rPr>
                          <w:t>↪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15"/>
                          </w:rPr>
                          <w:t>True</w:t>
                        </w:r>
                        <w:r>
                          <w:rPr>
                            <w:w w:val="115"/>
                          </w:rPr>
                          <w:t>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[37]:</w:t>
      </w:r>
    </w:p>
    <w:p>
      <w:pPr>
        <w:pStyle w:val="style66"/>
        <w:rPr>
          <w:sz w:val="26"/>
        </w:rPr>
      </w:pPr>
    </w:p>
    <w:p>
      <w:pPr>
        <w:pStyle w:val="style66"/>
        <w:spacing w:before="8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58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57149</wp:posOffset>
                </wp:positionV>
                <wp:extent cx="5944235" cy="1109344"/>
                <wp:effectExtent l="0" t="0" r="0" b="0"/>
                <wp:wrapNone/>
                <wp:docPr id="1159" name="组合 3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1109344"/>
                          <a:chOff x="0" y="0"/>
                          <a:chExt cx="5944235" cy="1109344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11093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24"/>
                                </a:lnTo>
                                <a:lnTo>
                                  <a:pt x="25" y="123"/>
                                </a:lnTo>
                                <a:lnTo>
                                  <a:pt x="4" y="284"/>
                                </a:lnTo>
                                <a:lnTo>
                                  <a:pt x="0" y="470"/>
                                </a:lnTo>
                                <a:lnTo>
                                  <a:pt x="0" y="21105"/>
                                </a:lnTo>
                                <a:lnTo>
                                  <a:pt x="4" y="21290"/>
                                </a:lnTo>
                                <a:lnTo>
                                  <a:pt x="25" y="21463"/>
                                </a:lnTo>
                                <a:lnTo>
                                  <a:pt x="53" y="21550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550"/>
                                </a:lnTo>
                                <a:lnTo>
                                  <a:pt x="21572" y="21463"/>
                                </a:lnTo>
                                <a:lnTo>
                                  <a:pt x="21593" y="21290"/>
                                </a:lnTo>
                                <a:lnTo>
                                  <a:pt x="21600" y="21105"/>
                                </a:lnTo>
                                <a:lnTo>
                                  <a:pt x="21600" y="470"/>
                                </a:lnTo>
                                <a:lnTo>
                                  <a:pt x="21593" y="284"/>
                                </a:lnTo>
                                <a:lnTo>
                                  <a:pt x="21572" y="123"/>
                                </a:lnTo>
                                <a:lnTo>
                                  <a:pt x="21544" y="24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7"/>
                            <a:ext cx="5918835" cy="108456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01"/>
                                </a:lnTo>
                                <a:lnTo>
                                  <a:pt x="0" y="21334"/>
                                </a:lnTo>
                                <a:lnTo>
                                  <a:pt x="0" y="21460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460"/>
                                </a:lnTo>
                                <a:lnTo>
                                  <a:pt x="21600" y="101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7"/>
                            <a:ext cx="5918835" cy="1084565"/>
                          </a:xfrm>
                          <a:prstGeom prst="rect"/>
                          <a:ln>
                            <a:noFill/>
                          </a:ln>
                        </wps:spPr>
                        <wps:txbx id="1162">
                          <w:txbxContent>
                            <w:p>
                              <w:pPr>
                                <w:pStyle w:val="style0"/>
                                <w:spacing w:before="18" w:lineRule="auto" w:line="192"/>
                                <w:ind w:left="59" w:right="3953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04"/>
                                </w:rPr>
                                <w:t>from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2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w w:val="104"/>
                                </w:rPr>
                                <w:t>sklearn.preprocessing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2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04"/>
                                </w:rPr>
                                <w:t xml:space="preserve">import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27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LabelEncoder</w:t>
                              </w:r>
                              <w:r>
                                <w:rPr>
                                  <w:spacing w:val="-7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le</w:t>
                              </w:r>
                              <w:r>
                                <w:rPr>
                                  <w:spacing w:val="3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LabelEncoder()</w:t>
                              </w:r>
                            </w:p>
                            <w:p>
                              <w:pPr>
                                <w:pStyle w:val="style0"/>
                                <w:spacing w:before="224" w:lineRule="exact" w:line="305"/>
                                <w:ind w:left="59"/>
                                <w:rPr/>
                              </w:pPr>
                              <w:r>
                                <w:rPr>
                                  <w:w w:val="120"/>
                                </w:rPr>
                                <w:t>le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</w:rPr>
                                <w:t>fit(data[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"airline_sentiment"</w:t>
                              </w:r>
                              <w:r>
                                <w:rPr>
                                  <w:w w:val="120"/>
                                </w:rPr>
                                <w:t>])</w:t>
                              </w:r>
                            </w:p>
                            <w:p>
                              <w:pPr>
                                <w:pStyle w:val="style0"/>
                                <w:spacing w:before="14" w:lineRule="auto" w:line="192"/>
                                <w:ind w:left="59" w:right="805"/>
                                <w:rPr/>
                              </w:pPr>
                              <w:r>
                                <w:t>data[</w:t>
                              </w:r>
                              <w:r>
                                <w:rPr>
                                  <w:color w:val="ba2121"/>
                                </w:rPr>
                                <w:t>"airline_sentiment_encoded"</w:t>
                              </w:r>
                              <w:r>
                                <w:t>]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t>le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transform(data[</w:t>
                              </w:r>
                              <w:r>
                                <w:rPr>
                                  <w:color w:val="ba2121"/>
                                </w:rPr>
                                <w:t>"airline_sentiment"</w:t>
                              </w:r>
                              <w:r>
                                <w:t>])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head()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59" fillcolor="white" stroked="t" style="position:absolute;margin-left:72.0pt;margin-top:4.5pt;width:468.05pt;height:87.35pt;z-index:58;mso-position-horizontal-relative:page;mso-position-vertical-relative:text;mso-width-relative:page;mso-height-relative:page;mso-wrap-distance-left:0.0pt;mso-wrap-distance-right:0.0pt;visibility:visible;" coordsize="5944235,1109344">
                <v:shape id="1160" coordsize="21600,21600" path="m21507,0l90,0l53,24l25,123l4,284l0,470l0,21105l4,21290l25,21463l53,21550l90,21600l21507,21600l21544,21550l21572,21463l21593,21290l21600,21105l21600,470l21593,284l21572,123l21544,24l21507,0l21507,0l21507,0l21507,0xe" fillcolor="#cfcfcf" stroked="f" style="position:absolute;left:0;top:0;width:5944235;height:1109344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161" coordsize="21600,21600" path="m21572,0l16,0l0,101l0,21334l0,21460l16,21600l21572,21600l21600,21460l21600,101l21572,0l21572,0l21572,0l21572,0xe" fillcolor="#f7f7f7" stroked="f" style="position:absolute;left:11430;top:12707;width:5918835;height:1084565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62" filled="f" stroked="f" style="position:absolute;left:11430;top:12707;width:5918835;height:1084565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" w:lineRule="auto" w:line="192"/>
                          <w:ind w:left="59" w:right="3953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04"/>
                          </w:rPr>
                          <w:t>from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28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w w:val="104"/>
                          </w:rPr>
                          <w:t>sklearn.preprocessing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28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04"/>
                          </w:rPr>
                          <w:t xml:space="preserve">import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27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LabelEncoder</w:t>
                        </w:r>
                        <w:r>
                          <w:rPr>
                            <w:spacing w:val="-7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le</w:t>
                        </w:r>
                        <w:r>
                          <w:rPr>
                            <w:spacing w:val="38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3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LabelEncoder()</w:t>
                        </w:r>
                      </w:p>
                      <w:p>
                        <w:pPr>
                          <w:pStyle w:val="style0"/>
                          <w:spacing w:before="224" w:lineRule="exact" w:line="305"/>
                          <w:ind w:left="59"/>
                          <w:rPr/>
                        </w:pPr>
                        <w:r>
                          <w:rPr>
                            <w:w w:val="120"/>
                          </w:rPr>
                          <w:t>le</w:t>
                        </w:r>
                        <w:r>
                          <w:rPr>
                            <w:color w:val="666666"/>
                            <w:w w:val="120"/>
                          </w:rPr>
                          <w:t>.</w:t>
                        </w:r>
                        <w:r>
                          <w:rPr>
                            <w:w w:val="120"/>
                          </w:rPr>
                          <w:t>fit(data[</w:t>
                        </w:r>
                        <w:r>
                          <w:rPr>
                            <w:color w:val="ba2121"/>
                            <w:w w:val="120"/>
                          </w:rPr>
                          <w:t>"airline_sentiment"</w:t>
                        </w:r>
                        <w:r>
                          <w:rPr>
                            <w:w w:val="120"/>
                          </w:rPr>
                          <w:t>])</w:t>
                        </w:r>
                      </w:p>
                      <w:p>
                        <w:pPr>
                          <w:pStyle w:val="style0"/>
                          <w:spacing w:before="14" w:lineRule="auto" w:line="192"/>
                          <w:ind w:left="59" w:right="805"/>
                          <w:rPr/>
                        </w:pPr>
                        <w:r>
                          <w:t>data[</w:t>
                        </w:r>
                        <w:r>
                          <w:rPr>
                            <w:color w:val="ba2121"/>
                          </w:rPr>
                          <w:t>"airline_sentiment_encoded"</w:t>
                        </w:r>
                        <w:r>
                          <w:t>]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t>le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transform(data[</w:t>
                        </w:r>
                        <w:r>
                          <w:rPr>
                            <w:color w:val="ba2121"/>
                          </w:rPr>
                          <w:t>"airline_sentiment"</w:t>
                        </w:r>
                        <w:r>
                          <w:t>])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head()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[38]: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5"/>
        <w:rPr>
          <w:sz w:val="15"/>
        </w:rPr>
      </w:pPr>
    </w:p>
    <w:p>
      <w:pPr>
        <w:pStyle w:val="style66"/>
        <w:tabs>
          <w:tab w:val="left" w:leader="none" w:pos="1098"/>
          <w:tab w:val="left" w:leader="none" w:pos="8429"/>
          <w:tab w:val="left" w:leader="none" w:pos="9116"/>
        </w:tabs>
        <w:spacing w:before="80" w:lineRule="exact" w:line="305"/>
        <w:ind w:left="167"/>
        <w:rPr/>
      </w:pPr>
      <w:r>
        <w:rPr>
          <w:color w:val="d74314"/>
          <w:w w:val="104"/>
        </w:rPr>
        <w:t>[38]:</w:t>
      </w:r>
      <w:r>
        <w:rPr>
          <w:color w:val="d74314"/>
          <w:w w:val="104"/>
        </w:rPr>
        <w:tab/>
      </w:r>
      <w:r>
        <w:rPr>
          <w:w w:val="104"/>
        </w:rPr>
        <w:t>airline_sentiment</w:t>
      </w:r>
      <w:r>
        <w:rPr>
          <w:w w:val="104"/>
        </w:rPr>
        <w:tab/>
      </w:r>
      <w:r>
        <w:rPr>
          <w:w w:val="104"/>
        </w:rPr>
        <w:t>text</w:t>
      </w:r>
      <w:r>
        <w:rPr>
          <w:w w:val="104"/>
        </w:rPr>
        <w:tab/>
      </w:r>
      <w:r>
        <w:rPr>
          <w:w w:val="104"/>
        </w:rPr>
        <w:t>\</w:t>
      </w:r>
    </w:p>
    <w:p>
      <w:pPr>
        <w:pStyle w:val="style66"/>
        <w:tabs>
          <w:tab w:val="left" w:leader="none" w:pos="2129"/>
          <w:tab w:val="left" w:leader="none" w:pos="3275"/>
        </w:tabs>
        <w:spacing w:lineRule="exact" w:line="271"/>
        <w:ind w:left="869"/>
        <w:rPr/>
      </w:pPr>
      <w:r>
        <w:t>1</w:t>
      </w:r>
      <w:r>
        <w:tab/>
      </w:r>
      <w:r>
        <w:t>positive</w:t>
      </w:r>
      <w:r>
        <w:tab/>
      </w:r>
      <w:r>
        <w:rPr>
          <w:w w:val="95"/>
        </w:rPr>
        <w:t>@VirginAmerica</w:t>
      </w:r>
      <w:r>
        <w:rPr>
          <w:spacing w:val="38"/>
          <w:w w:val="95"/>
        </w:rPr>
        <w:t xml:space="preserve"> </w:t>
      </w:r>
      <w:r>
        <w:rPr>
          <w:w w:val="95"/>
        </w:rPr>
        <w:t>plus</w:t>
      </w:r>
      <w:r>
        <w:rPr>
          <w:spacing w:val="38"/>
          <w:w w:val="95"/>
        </w:rPr>
        <w:t xml:space="preserve"> </w:t>
      </w:r>
      <w:r>
        <w:rPr>
          <w:w w:val="95"/>
        </w:rPr>
        <w:t>you've</w:t>
      </w:r>
      <w:r>
        <w:rPr>
          <w:spacing w:val="39"/>
          <w:w w:val="95"/>
        </w:rPr>
        <w:t xml:space="preserve"> </w:t>
      </w:r>
      <w:r>
        <w:rPr>
          <w:w w:val="95"/>
        </w:rPr>
        <w:t>added</w:t>
      </w:r>
      <w:r>
        <w:rPr>
          <w:spacing w:val="38"/>
          <w:w w:val="95"/>
        </w:rPr>
        <w:t xml:space="preserve"> </w:t>
      </w:r>
      <w:r>
        <w:rPr>
          <w:w w:val="95"/>
        </w:rPr>
        <w:t>commercials</w:t>
      </w:r>
      <w:r>
        <w:rPr>
          <w:spacing w:val="38"/>
          <w:w w:val="95"/>
        </w:rPr>
        <w:t xml:space="preserve"> </w:t>
      </w:r>
      <w:r>
        <w:rPr>
          <w:w w:val="95"/>
        </w:rPr>
        <w:t>t…</w:t>
      </w:r>
    </w:p>
    <w:p>
      <w:pPr>
        <w:pStyle w:val="style4097"/>
        <w:numPr>
          <w:ilvl w:val="0"/>
          <w:numId w:val="37"/>
        </w:numPr>
        <w:tabs>
          <w:tab w:val="left" w:leader="none" w:pos="2129"/>
          <w:tab w:val="left" w:leader="none" w:pos="2130"/>
          <w:tab w:val="left" w:leader="none" w:pos="3275"/>
        </w:tabs>
        <w:ind w:left="2128" w:hanging="1261"/>
        <w:rPr/>
      </w:pPr>
      <w:r>
        <w:rPr>
          <w:w w:val="104"/>
        </w:rPr>
        <w:t>negative</w:t>
      </w:r>
      <w:r>
        <w:rPr>
          <w:w w:val="104"/>
        </w:rPr>
        <w:tab/>
      </w:r>
      <w:r>
        <w:rPr>
          <w:w w:val="104"/>
        </w:rPr>
        <w:t>@VirginAmerica</w:t>
      </w:r>
      <w:r>
        <w:rPr>
          <w:spacing w:val="14"/>
          <w:w w:val="104"/>
        </w:rPr>
        <w:t xml:space="preserve"> </w:t>
      </w:r>
      <w:r>
        <w:rPr>
          <w:w w:val="120"/>
        </w:rPr>
        <w:t>it's</w:t>
      </w:r>
      <w:r>
        <w:rPr>
          <w:spacing w:val="4"/>
          <w:w w:val="120"/>
        </w:rPr>
        <w:t xml:space="preserve"> </w:t>
      </w:r>
      <w:r>
        <w:rPr>
          <w:w w:val="104"/>
        </w:rPr>
        <w:t>really</w:t>
      </w:r>
      <w:r>
        <w:rPr>
          <w:spacing w:val="15"/>
          <w:w w:val="104"/>
        </w:rPr>
        <w:t xml:space="preserve"> </w:t>
      </w:r>
      <w:r>
        <w:rPr>
          <w:w w:val="104"/>
        </w:rPr>
        <w:t>aggressive</w:t>
      </w:r>
      <w:r>
        <w:rPr>
          <w:spacing w:val="15"/>
          <w:w w:val="104"/>
        </w:rPr>
        <w:t xml:space="preserve"> </w:t>
      </w:r>
      <w:r>
        <w:rPr>
          <w:w w:val="104"/>
        </w:rPr>
        <w:t>to</w:t>
      </w:r>
      <w:r>
        <w:rPr>
          <w:spacing w:val="14"/>
          <w:w w:val="104"/>
        </w:rPr>
        <w:t xml:space="preserve"> </w:t>
      </w:r>
      <w:r>
        <w:rPr>
          <w:w w:val="104"/>
        </w:rPr>
        <w:t>blast…</w:t>
      </w:r>
    </w:p>
    <w:p>
      <w:pPr>
        <w:pStyle w:val="style4097"/>
        <w:numPr>
          <w:ilvl w:val="0"/>
          <w:numId w:val="37"/>
        </w:numPr>
        <w:tabs>
          <w:tab w:val="left" w:leader="none" w:pos="2129"/>
          <w:tab w:val="left" w:leader="none" w:pos="2130"/>
          <w:tab w:val="left" w:leader="none" w:pos="3275"/>
        </w:tabs>
        <w:ind w:left="2128" w:hanging="1261"/>
        <w:rPr/>
      </w:pPr>
      <w:r>
        <w:rPr>
          <w:w w:val="104"/>
        </w:rPr>
        <w:t>negative</w:t>
      </w:r>
      <w:r>
        <w:rPr>
          <w:w w:val="104"/>
        </w:rPr>
        <w:tab/>
      </w:r>
      <w:r>
        <w:rPr>
          <w:w w:val="104"/>
        </w:rPr>
        <w:t>@VirginAmerica</w:t>
      </w:r>
      <w:r>
        <w:rPr>
          <w:spacing w:val="2"/>
          <w:w w:val="104"/>
        </w:rPr>
        <w:t xml:space="preserve"> </w:t>
      </w:r>
      <w:r>
        <w:rPr>
          <w:w w:val="104"/>
        </w:rPr>
        <w:t>and</w:t>
      </w:r>
      <w:r>
        <w:rPr>
          <w:spacing w:val="2"/>
          <w:w w:val="104"/>
        </w:rPr>
        <w:t xml:space="preserve"> </w:t>
      </w:r>
      <w:r>
        <w:rPr>
          <w:w w:val="110"/>
        </w:rPr>
        <w:t>it's</w:t>
      </w:r>
      <w:r>
        <w:rPr>
          <w:spacing w:val="-1"/>
          <w:w w:val="110"/>
        </w:rPr>
        <w:t xml:space="preserve"> </w:t>
      </w:r>
      <w:r>
        <w:rPr>
          <w:w w:val="104"/>
        </w:rPr>
        <w:t>a</w:t>
      </w:r>
      <w:r>
        <w:rPr>
          <w:spacing w:val="2"/>
          <w:w w:val="104"/>
        </w:rPr>
        <w:t xml:space="preserve"> </w:t>
      </w:r>
      <w:r>
        <w:rPr>
          <w:w w:val="104"/>
        </w:rPr>
        <w:t>really</w:t>
      </w:r>
      <w:r>
        <w:rPr>
          <w:spacing w:val="3"/>
          <w:w w:val="104"/>
        </w:rPr>
        <w:t xml:space="preserve"> </w:t>
      </w:r>
      <w:r>
        <w:rPr>
          <w:w w:val="104"/>
        </w:rPr>
        <w:t>big</w:t>
      </w:r>
      <w:r>
        <w:rPr>
          <w:spacing w:val="2"/>
          <w:w w:val="104"/>
        </w:rPr>
        <w:t xml:space="preserve"> </w:t>
      </w:r>
      <w:r>
        <w:rPr>
          <w:w w:val="104"/>
        </w:rPr>
        <w:t>bad</w:t>
      </w:r>
      <w:r>
        <w:rPr>
          <w:spacing w:val="2"/>
          <w:w w:val="104"/>
        </w:rPr>
        <w:t xml:space="preserve"> </w:t>
      </w:r>
      <w:r>
        <w:rPr>
          <w:w w:val="104"/>
        </w:rPr>
        <w:t>thing…</w:t>
      </w:r>
    </w:p>
    <w:p>
      <w:pPr>
        <w:pStyle w:val="style4097"/>
        <w:numPr>
          <w:ilvl w:val="0"/>
          <w:numId w:val="37"/>
        </w:numPr>
        <w:tabs>
          <w:tab w:val="left" w:leader="none" w:pos="2129"/>
          <w:tab w:val="left" w:leader="none" w:pos="2130"/>
          <w:tab w:val="left" w:leader="none" w:pos="3275"/>
        </w:tabs>
        <w:ind w:left="2128" w:hanging="1261"/>
        <w:rPr/>
      </w:pPr>
      <w:r>
        <w:t>negative</w:t>
      </w:r>
      <w:r>
        <w:tab/>
      </w:r>
      <w:r>
        <w:t>@VirginAmerica</w:t>
      </w:r>
      <w:r>
        <w:rPr>
          <w:spacing w:val="10"/>
        </w:rPr>
        <w:t xml:space="preserve"> </w:t>
      </w:r>
      <w:r>
        <w:t>seriously</w:t>
      </w:r>
      <w:r>
        <w:rPr>
          <w:spacing w:val="11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$30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fligh…</w:t>
      </w:r>
    </w:p>
    <w:p>
      <w:pPr>
        <w:pStyle w:val="style4097"/>
        <w:numPr>
          <w:ilvl w:val="0"/>
          <w:numId w:val="37"/>
        </w:numPr>
        <w:tabs>
          <w:tab w:val="left" w:leader="none" w:pos="2129"/>
          <w:tab w:val="left" w:leader="none" w:pos="2130"/>
          <w:tab w:val="left" w:leader="none" w:pos="3275"/>
        </w:tabs>
        <w:spacing w:lineRule="exact" w:line="305"/>
        <w:ind w:left="2128" w:hanging="1261"/>
        <w:rPr/>
      </w:pPr>
      <w:r>
        <w:rPr>
          <w:w w:val="104"/>
        </w:rPr>
        <w:t>positive</w:t>
      </w:r>
      <w:r>
        <w:rPr>
          <w:w w:val="104"/>
        </w:rPr>
        <w:tab/>
      </w:r>
      <w:r>
        <w:rPr>
          <w:w w:val="104"/>
        </w:rPr>
        <w:t>@VirginAmerica</w:t>
      </w:r>
      <w:r>
        <w:rPr>
          <w:spacing w:val="1"/>
          <w:w w:val="104"/>
        </w:rPr>
        <w:t xml:space="preserve"> </w:t>
      </w:r>
      <w:r>
        <w:rPr>
          <w:w w:val="104"/>
        </w:rPr>
        <w:t>yes,</w:t>
      </w:r>
      <w:r>
        <w:rPr>
          <w:spacing w:val="1"/>
          <w:w w:val="104"/>
        </w:rPr>
        <w:t xml:space="preserve"> </w:t>
      </w:r>
      <w:r>
        <w:rPr>
          <w:w w:val="104"/>
        </w:rPr>
        <w:t>nearly</w:t>
      </w:r>
      <w:r>
        <w:rPr>
          <w:spacing w:val="2"/>
          <w:w w:val="104"/>
        </w:rPr>
        <w:t xml:space="preserve"> </w:t>
      </w:r>
      <w:r>
        <w:rPr>
          <w:w w:val="104"/>
        </w:rPr>
        <w:t>every</w:t>
      </w:r>
      <w:r>
        <w:rPr>
          <w:spacing w:val="1"/>
          <w:w w:val="104"/>
        </w:rPr>
        <w:t xml:space="preserve"> </w:t>
      </w:r>
      <w:r>
        <w:rPr>
          <w:w w:val="104"/>
        </w:rPr>
        <w:t>time</w:t>
      </w:r>
      <w:r>
        <w:rPr>
          <w:spacing w:val="2"/>
          <w:w w:val="104"/>
        </w:rPr>
        <w:t xml:space="preserve"> </w:t>
      </w:r>
      <w:r>
        <w:rPr>
          <w:w w:val="135"/>
        </w:rPr>
        <w:t>I</w:t>
      </w:r>
      <w:r>
        <w:rPr>
          <w:spacing w:val="-20"/>
          <w:w w:val="135"/>
        </w:rPr>
        <w:t xml:space="preserve"> </w:t>
      </w:r>
      <w:r>
        <w:rPr>
          <w:w w:val="110"/>
        </w:rPr>
        <w:t>fly</w:t>
      </w:r>
      <w:r>
        <w:rPr>
          <w:spacing w:val="-2"/>
          <w:w w:val="110"/>
        </w:rPr>
        <w:t xml:space="preserve"> </w:t>
      </w:r>
      <w:r>
        <w:t>VX…</w:t>
      </w:r>
    </w:p>
    <w:p>
      <w:pPr>
        <w:pStyle w:val="style66"/>
        <w:spacing w:before="204"/>
        <w:ind w:left="1213"/>
        <w:rPr/>
      </w:pPr>
      <w:r>
        <w:t>airline_sentiment_encoded</w:t>
      </w:r>
    </w:p>
    <w:p>
      <w:pPr>
        <w:pStyle w:val="style0"/>
        <w:rPr/>
        <w:sectPr>
          <w:pgSz w:w="12240" w:h="15840" w:orient="portrait"/>
          <w:pgMar w:top="150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tbl>
      <w:tblPr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54"/>
        <w:gridCol w:w="1654"/>
      </w:tblGrid>
      <w:tr>
        <w:trPr>
          <w:trHeight w:val="280" w:hRule="atLeast"/>
          <w:jc w:val="left"/>
        </w:trPr>
        <w:tc>
          <w:tcPr>
            <w:tcW w:w="1654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82"/>
              </w:rPr>
              <w:t>1</w:t>
            </w:r>
          </w:p>
        </w:tc>
        <w:tc>
          <w:tcPr>
            <w:tcW w:w="1654" w:type="dxa"/>
            <w:tcBorders/>
          </w:tcPr>
          <w:p>
            <w:pPr>
              <w:pStyle w:val="style4098"/>
              <w:spacing w:lineRule="exact" w:line="261"/>
              <w:ind w:right="48"/>
              <w:jc w:val="right"/>
              <w:rPr/>
            </w:pPr>
            <w:r>
              <w:rPr>
                <w:w w:val="82"/>
              </w:rPr>
              <w:t>1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654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3</w:t>
            </w:r>
          </w:p>
        </w:tc>
        <w:tc>
          <w:tcPr>
            <w:tcW w:w="1654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654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4</w:t>
            </w:r>
          </w:p>
        </w:tc>
        <w:tc>
          <w:tcPr>
            <w:tcW w:w="1654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654" w:type="dxa"/>
            <w:tcBorders/>
          </w:tcPr>
          <w:p>
            <w:pPr>
              <w:pStyle w:val="style4098"/>
              <w:ind w:left="50"/>
              <w:rPr/>
            </w:pPr>
            <w:r>
              <w:rPr>
                <w:w w:val="82"/>
              </w:rPr>
              <w:t>5</w:t>
            </w:r>
          </w:p>
        </w:tc>
        <w:tc>
          <w:tcPr>
            <w:tcW w:w="1654" w:type="dxa"/>
            <w:tcBorders/>
          </w:tcPr>
          <w:p>
            <w:pPr>
              <w:pStyle w:val="style4098"/>
              <w:ind w:right="48"/>
              <w:jc w:val="right"/>
              <w:rPr/>
            </w:pPr>
            <w:r>
              <w:rPr>
                <w:w w:val="82"/>
              </w:rPr>
              <w:t>0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1654" w:type="dxa"/>
            <w:tcBorders/>
          </w:tcPr>
          <w:p>
            <w:pPr>
              <w:pStyle w:val="style4098"/>
              <w:spacing w:lineRule="exact" w:line="261"/>
              <w:ind w:left="50"/>
              <w:rPr/>
            </w:pPr>
            <w:r>
              <w:rPr>
                <w:w w:val="82"/>
              </w:rPr>
              <w:t>6</w:t>
            </w:r>
          </w:p>
        </w:tc>
        <w:tc>
          <w:tcPr>
            <w:tcW w:w="1654" w:type="dxa"/>
            <w:tcBorders/>
          </w:tcPr>
          <w:p>
            <w:pPr>
              <w:pStyle w:val="style4098"/>
              <w:spacing w:lineRule="exact" w:line="261"/>
              <w:ind w:right="48"/>
              <w:jc w:val="right"/>
              <w:rPr/>
            </w:pPr>
            <w:r>
              <w:rPr>
                <w:w w:val="82"/>
              </w:rPr>
              <w:t>1</w:t>
            </w:r>
          </w:p>
        </w:tc>
      </w:tr>
    </w:tbl>
    <w:p>
      <w:pPr>
        <w:pStyle w:val="style66"/>
        <w:spacing w:before="13"/>
        <w:rPr>
          <w:sz w:val="9"/>
        </w:rPr>
      </w:pPr>
    </w:p>
    <w:p>
      <w:pPr>
        <w:pStyle w:val="style66"/>
        <w:spacing w:before="8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59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57150</wp:posOffset>
                </wp:positionV>
                <wp:extent cx="5944235" cy="1109980"/>
                <wp:effectExtent l="0" t="0" r="0" b="0"/>
                <wp:wrapNone/>
                <wp:docPr id="1163" name="组合 3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1109980"/>
                          <a:chOff x="0" y="0"/>
                          <a:chExt cx="5944235" cy="1109980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2"/>
                                </a:lnTo>
                                <a:lnTo>
                                  <a:pt x="25" y="135"/>
                                </a:lnTo>
                                <a:lnTo>
                                  <a:pt x="4" y="271"/>
                                </a:lnTo>
                                <a:lnTo>
                                  <a:pt x="0" y="481"/>
                                </a:lnTo>
                                <a:lnTo>
                                  <a:pt x="0" y="21081"/>
                                </a:lnTo>
                                <a:lnTo>
                                  <a:pt x="4" y="21278"/>
                                </a:lnTo>
                                <a:lnTo>
                                  <a:pt x="25" y="21451"/>
                                </a:lnTo>
                                <a:lnTo>
                                  <a:pt x="53" y="21538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538"/>
                                </a:lnTo>
                                <a:lnTo>
                                  <a:pt x="21572" y="21451"/>
                                </a:lnTo>
                                <a:lnTo>
                                  <a:pt x="21593" y="21278"/>
                                </a:lnTo>
                                <a:lnTo>
                                  <a:pt x="21600" y="21081"/>
                                </a:lnTo>
                                <a:lnTo>
                                  <a:pt x="21600" y="481"/>
                                </a:lnTo>
                                <a:lnTo>
                                  <a:pt x="21593" y="271"/>
                                </a:lnTo>
                                <a:lnTo>
                                  <a:pt x="21572" y="135"/>
                                </a:lnTo>
                                <a:lnTo>
                                  <a:pt x="21544" y="12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10839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88"/>
                                </a:lnTo>
                                <a:lnTo>
                                  <a:pt x="0" y="21346"/>
                                </a:lnTo>
                                <a:lnTo>
                                  <a:pt x="0" y="21486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486"/>
                                </a:lnTo>
                                <a:lnTo>
                                  <a:pt x="21600" y="88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1083945"/>
                          </a:xfrm>
                          <a:prstGeom prst="rect"/>
                          <a:ln>
                            <a:noFill/>
                          </a:ln>
                        </wps:spPr>
                        <wps:txbx id="1166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04"/>
                                </w:rPr>
                                <w:t>def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43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w w:val="104"/>
                                </w:rPr>
                                <w:t>tweet_to_words</w:t>
                              </w:r>
                              <w:r>
                                <w:rPr>
                                  <w:w w:val="104"/>
                                </w:rPr>
                                <w:t>(tweet):</w:t>
                              </w:r>
                            </w:p>
                            <w:p>
                              <w:pPr>
                                <w:pStyle w:val="style0"/>
                                <w:spacing w:before="14" w:lineRule="auto" w:line="192"/>
                                <w:ind w:left="517" w:right="3529"/>
                                <w:rPr/>
                              </w:pPr>
                              <w:r>
                                <w:rPr>
                                  <w:w w:val="110"/>
                                </w:rPr>
                                <w:t>letters_only</w:t>
                              </w:r>
                              <w:r>
                                <w:rPr>
                                  <w:spacing w:val="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re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sub(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"[^a-zA-Z]"</w:t>
                              </w:r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spacing w:val="11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"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1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tweet)</w:t>
                              </w:r>
                              <w:r>
                                <w:rPr>
                                  <w:spacing w:val="-7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words</w:t>
                              </w:r>
                              <w:r>
                                <w:rPr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letters_only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lower()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split()</w:t>
                              </w:r>
                            </w:p>
                            <w:p>
                              <w:pPr>
                                <w:pStyle w:val="style0"/>
                                <w:spacing w:before="2" w:lineRule="auto" w:line="192"/>
                                <w:ind w:left="517" w:right="2496"/>
                                <w:rPr/>
                              </w:pPr>
                              <w:r>
                                <w:rPr>
                                  <w:w w:val="110"/>
                                </w:rPr>
                                <w:t xml:space="preserve">stops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set</w:t>
                              </w:r>
                              <w:r>
                                <w:rPr>
                                  <w:w w:val="110"/>
                                </w:rPr>
                                <w:t>(stopwords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words(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"english"</w:t>
                              </w:r>
                              <w:r>
                                <w:rPr>
                                  <w:w w:val="110"/>
                                </w:rPr>
                                <w:t>))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meaningful_words</w:t>
                              </w:r>
                              <w:r>
                                <w:rPr>
                                  <w:spacing w:val="1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[w</w:t>
                              </w:r>
                              <w:r>
                                <w:rPr>
                                  <w:spacing w:val="1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04"/>
                                </w:rPr>
                                <w:t>for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29"/>
                                  <w:w w:val="104"/>
                                </w:rPr>
                                <w:t xml:space="preserve"> </w:t>
                              </w:r>
                              <w:r>
                                <w:t>w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w w:val="104"/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spacing w:val="2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words</w:t>
                              </w:r>
                              <w:r>
                                <w:rPr>
                                  <w:spacing w:val="14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04"/>
                                </w:rPr>
                                <w:t>if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3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w w:val="104"/>
                                </w:rPr>
                                <w:t>not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spacing w:val="29"/>
                                  <w:w w:val="104"/>
                                </w:rPr>
                                <w:t xml:space="preserve"> </w:t>
                              </w:r>
                              <w:r>
                                <w:t>w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w w:val="104"/>
                                </w:rPr>
                                <w:t>in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21ff"/>
                                  <w:spacing w:val="2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stops]</w:t>
                              </w:r>
                              <w:r>
                                <w:rPr>
                                  <w:spacing w:val="-7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40"/>
                                </w:rPr>
                                <w:t>return</w:t>
                              </w:r>
                              <w:r>
                                <w:rPr>
                                  <w:w w:val="14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40"/>
                                </w:rPr>
                                <w:t>"</w:t>
                              </w:r>
                              <w:r>
                                <w:rPr>
                                  <w:color w:val="ba2121"/>
                                  <w:spacing w:val="1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join(</w:t>
                              </w:r>
                              <w:r>
                                <w:rPr>
                                  <w:spacing w:val="2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meaningful_words</w:t>
                              </w:r>
                              <w:r>
                                <w:rPr>
                                  <w:spacing w:val="2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40"/>
                                </w:rPr>
                                <w:t>))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63" fillcolor="white" stroked="t" style="position:absolute;margin-left:72.0pt;margin-top:4.5pt;width:468.05pt;height:87.4pt;z-index:59;mso-position-horizontal-relative:page;mso-position-vertical-relative:text;mso-width-relative:page;mso-height-relative:page;mso-wrap-distance-left:0.0pt;mso-wrap-distance-right:0.0pt;visibility:visible;" coordsize="5944235,1109980">
                <v:shape id="1164" coordsize="21600,21600" path="m21507,0l90,0l53,12l25,135l4,271l0,481l0,21081l4,21278l25,21451l53,21538l90,21600l21507,21600l21544,21538l21572,21451l21593,21278l21600,21081l21600,481l21593,271l21572,135l21544,12l21507,0l21507,0l21507,0l21507,0xe" fillcolor="#cfcfcf" stroked="f" style="position:absolute;left:0;top:0;width:5944235;height:1109980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165" coordsize="21600,21600" path="m21572,0l16,0l0,88l0,21346l0,21486l16,21600l21572,21600l21600,21486l21600,88l21572,0l21572,0l21572,0l21572,0xe" fillcolor="#f7f7f7" stroked="f" style="position:absolute;left:11430;top:12700;width:5918835;height:1083945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66" filled="f" stroked="f" style="position:absolute;left:11430;top:12700;width:5918835;height:1083945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04"/>
                          </w:rPr>
                          <w:t>def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43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0000ff"/>
                            <w:w w:val="104"/>
                          </w:rPr>
                          <w:t>tweet_to_words</w:t>
                        </w:r>
                        <w:r>
                          <w:rPr>
                            <w:w w:val="104"/>
                          </w:rPr>
                          <w:t>(tweet):</w:t>
                        </w:r>
                      </w:p>
                      <w:p>
                        <w:pPr>
                          <w:pStyle w:val="style0"/>
                          <w:spacing w:before="14" w:lineRule="auto" w:line="192"/>
                          <w:ind w:left="517" w:right="3529"/>
                          <w:rPr/>
                        </w:pPr>
                        <w:r>
                          <w:rPr>
                            <w:w w:val="110"/>
                          </w:rPr>
                          <w:t>letters_only</w:t>
                        </w:r>
                        <w:r>
                          <w:rPr>
                            <w:spacing w:val="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6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re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sub(</w:t>
                        </w:r>
                        <w:r>
                          <w:rPr>
                            <w:color w:val="ba2121"/>
                            <w:w w:val="110"/>
                          </w:rPr>
                          <w:t>"[^a-zA-Z]"</w:t>
                        </w:r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1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"</w:t>
                        </w:r>
                        <w:r>
                          <w:rPr>
                            <w:color w:val="ba2121"/>
                            <w:spacing w:val="11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"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12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tweet)</w:t>
                        </w:r>
                        <w:r>
                          <w:rPr>
                            <w:spacing w:val="-7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words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8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letters_only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lower()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split()</w:t>
                        </w:r>
                      </w:p>
                      <w:p>
                        <w:pPr>
                          <w:pStyle w:val="style0"/>
                          <w:spacing w:before="2" w:lineRule="auto" w:line="192"/>
                          <w:ind w:left="517" w:right="2496"/>
                          <w:rPr/>
                        </w:pPr>
                        <w:r>
                          <w:rPr>
                            <w:w w:val="110"/>
                          </w:rPr>
                          <w:t xml:space="preserve">stops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0"/>
                          </w:rPr>
                          <w:t>set</w:t>
                        </w:r>
                        <w:r>
                          <w:rPr>
                            <w:w w:val="110"/>
                          </w:rPr>
                          <w:t>(stopwords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words(</w:t>
                        </w:r>
                        <w:r>
                          <w:rPr>
                            <w:color w:val="ba2121"/>
                            <w:w w:val="110"/>
                          </w:rPr>
                          <w:t>"english"</w:t>
                        </w:r>
                        <w:r>
                          <w:rPr>
                            <w:w w:val="110"/>
                          </w:rPr>
                          <w:t>))</w:t>
                        </w:r>
                        <w:r>
                          <w:rPr>
                            <w:spacing w:val="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meaningful_words</w:t>
                        </w:r>
                        <w:r>
                          <w:rPr>
                            <w:spacing w:val="14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7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[w</w:t>
                        </w:r>
                        <w:r>
                          <w:rPr>
                            <w:spacing w:val="15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04"/>
                          </w:rPr>
                          <w:t>for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29"/>
                            <w:w w:val="104"/>
                          </w:rPr>
                          <w:t xml:space="preserve"> </w:t>
                        </w:r>
                        <w:r>
                          <w:t>w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w w:val="104"/>
                          </w:rPr>
                          <w:t>in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spacing w:val="2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words</w:t>
                        </w:r>
                        <w:r>
                          <w:rPr>
                            <w:spacing w:val="14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04"/>
                          </w:rPr>
                          <w:t>if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30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w w:val="104"/>
                          </w:rPr>
                          <w:t>not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spacing w:val="29"/>
                            <w:w w:val="104"/>
                          </w:rPr>
                          <w:t xml:space="preserve"> </w:t>
                        </w:r>
                        <w:r>
                          <w:t>w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w w:val="104"/>
                          </w:rPr>
                          <w:t>in</w:t>
                        </w:r>
                        <w:r>
                          <w:rPr>
                            <w:rFonts w:ascii="Times New Roman" w:hAnsi="Times New Roman"/>
                            <w:b/>
                            <w:color w:val="aa21ff"/>
                            <w:spacing w:val="2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stops]</w:t>
                        </w:r>
                        <w:r>
                          <w:rPr>
                            <w:spacing w:val="-70"/>
                            <w:w w:val="10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40"/>
                          </w:rPr>
                          <w:t>return</w:t>
                        </w:r>
                        <w:r>
                          <w:rPr>
                            <w:w w:val="140"/>
                          </w:rPr>
                          <w:t>(</w:t>
                        </w:r>
                        <w:r>
                          <w:rPr>
                            <w:color w:val="ba2121"/>
                            <w:w w:val="140"/>
                          </w:rPr>
                          <w:t>"</w:t>
                        </w:r>
                        <w:r>
                          <w:rPr>
                            <w:color w:val="ba2121"/>
                            <w:spacing w:val="1"/>
                            <w:w w:val="14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"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join(</w:t>
                        </w:r>
                        <w:r>
                          <w:rPr>
                            <w:spacing w:val="2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meaningful_words</w:t>
                        </w:r>
                        <w:r>
                          <w:rPr>
                            <w:spacing w:val="2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40"/>
                          </w:rPr>
                          <w:t>))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[39]: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6"/>
        </w:rPr>
      </w:pPr>
    </w:p>
    <w:p>
      <w:pPr>
        <w:pStyle w:val="style66"/>
        <w:spacing w:before="81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60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421640"/>
                <wp:effectExtent l="0" t="0" r="0" b="0"/>
                <wp:wrapNone/>
                <wp:docPr id="1167" name="组合 3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640"/>
                          <a:chOff x="0" y="0"/>
                          <a:chExt cx="5944235" cy="421641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64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58"/>
                                </a:lnTo>
                                <a:lnTo>
                                  <a:pt x="4" y="750"/>
                                </a:lnTo>
                                <a:lnTo>
                                  <a:pt x="0" y="1272"/>
                                </a:lnTo>
                                <a:lnTo>
                                  <a:pt x="0" y="20262"/>
                                </a:lnTo>
                                <a:lnTo>
                                  <a:pt x="4" y="20784"/>
                                </a:lnTo>
                                <a:lnTo>
                                  <a:pt x="25" y="21241"/>
                                </a:lnTo>
                                <a:lnTo>
                                  <a:pt x="53" y="21469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69"/>
                                </a:lnTo>
                                <a:lnTo>
                                  <a:pt x="21572" y="21241"/>
                                </a:lnTo>
                                <a:lnTo>
                                  <a:pt x="21593" y="20784"/>
                                </a:lnTo>
                                <a:lnTo>
                                  <a:pt x="21600" y="20262"/>
                                </a:lnTo>
                                <a:lnTo>
                                  <a:pt x="21600" y="1272"/>
                                </a:lnTo>
                                <a:lnTo>
                                  <a:pt x="21593" y="750"/>
                                </a:lnTo>
                                <a:lnTo>
                                  <a:pt x="21572" y="358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083"/>
                            <a:ext cx="5918835" cy="39683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20873"/>
                                </a:lnTo>
                                <a:lnTo>
                                  <a:pt x="0" y="21253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253"/>
                                </a:lnTo>
                                <a:lnTo>
                                  <a:pt x="21600" y="276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083"/>
                            <a:ext cx="5918835" cy="396838"/>
                          </a:xfrm>
                          <a:prstGeom prst="rect"/>
                          <a:ln>
                            <a:noFill/>
                          </a:ln>
                        </wps:spPr>
                        <wps:txbx id="1170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>nltk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download(</w:t>
                              </w:r>
                              <w:r>
                                <w:rPr>
                                  <w:color w:val="ba2121"/>
                                  <w:w w:val="104"/>
                                </w:rPr>
                                <w:t>"stopwords"</w:t>
                              </w:r>
                              <w:r>
                                <w:rPr>
                                  <w:w w:val="104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05"/>
                                <w:ind w:left="59"/>
                                <w:rPr/>
                              </w:pPr>
                              <w:r>
                                <w:t>data[</w:t>
                              </w:r>
                              <w:r>
                                <w:rPr>
                                  <w:color w:val="ba2121"/>
                                </w:rPr>
                                <w:t>"clean_tweet"</w:t>
                              </w:r>
                              <w:r>
                                <w:t>]</w:t>
                              </w:r>
                              <w:r>
                                <w:rPr>
                                  <w:spacing w:val="13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34"/>
                                </w:rPr>
                                <w:t xml:space="preserve"> </w:t>
                              </w:r>
                              <w:r>
                                <w:t>data[</w:t>
                              </w:r>
                              <w:r>
                                <w:rPr>
                                  <w:color w:val="ba2121"/>
                                </w:rPr>
                                <w:t>"text"</w:t>
                              </w:r>
                              <w:r>
                                <w:t>]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apply(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</w:rPr>
                                <w:t xml:space="preserve">lambda 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38"/>
                                </w:rPr>
                                <w:t xml:space="preserve"> </w:t>
                              </w:r>
                              <w:r>
                                <w:t>x:</w:t>
                              </w:r>
                              <w:r>
                                <w:rPr>
                                  <w:spacing w:val="135"/>
                                </w:rPr>
                                <w:t xml:space="preserve"> </w:t>
                              </w:r>
                              <w:r>
                                <w:t>tweet_to_words(x))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67" fillcolor="white" stroked="t" style="position:absolute;margin-left:72.0pt;margin-top:4.55pt;width:468.05pt;height:33.2pt;z-index:60;mso-position-horizontal-relative:page;mso-position-vertical-relative:text;mso-width-relative:page;mso-height-relative:page;mso-wrap-distance-left:0.0pt;mso-wrap-distance-right:0.0pt;visibility:visible;" coordsize="5944235,421641">
                <v:shape id="1168" coordsize="21600,21600" path="m21507,0l90,0l53,65l25,358l4,750l0,1272l0,20262l4,20784l25,21241l53,21469l90,21600l21507,21600l21544,21469l21572,21241l21593,20784l21600,20262l21600,1272l21593,750l21572,358l21544,65l21507,0l21507,0l21507,0l21507,0xe" fillcolor="#cfcfcf" stroked="f" style="position:absolute;left:0;top:0;width:5944235;height:421641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169" coordsize="21600,21600" path="m21572,0l16,0l0,276l0,20873l0,21253l16,21600l21572,21600l21600,21253l21600,276l21572,0l21572,0l21572,0l21572,0xe" fillcolor="#f7f7f7" stroked="f" style="position:absolute;left:11430;top:12083;width:5918835;height:396838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70" filled="f" stroked="f" style="position:absolute;left:11430;top:12083;width:5918835;height:396838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rPr>
                            <w:w w:val="104"/>
                          </w:rPr>
                          <w:t>nltk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download(</w:t>
                        </w:r>
                        <w:r>
                          <w:rPr>
                            <w:color w:val="ba2121"/>
                            <w:w w:val="104"/>
                          </w:rPr>
                          <w:t>"stopwords"</w:t>
                        </w:r>
                        <w:r>
                          <w:rPr>
                            <w:w w:val="104"/>
                          </w:rPr>
                          <w:t>)</w:t>
                        </w:r>
                      </w:p>
                      <w:p>
                        <w:pPr>
                          <w:pStyle w:val="style0"/>
                          <w:spacing w:lineRule="exact" w:line="305"/>
                          <w:ind w:left="59"/>
                          <w:rPr/>
                        </w:pPr>
                        <w:r>
                          <w:t>data[</w:t>
                        </w:r>
                        <w:r>
                          <w:rPr>
                            <w:color w:val="ba2121"/>
                          </w:rPr>
                          <w:t>"clean_tweet"</w:t>
                        </w:r>
                        <w:r>
                          <w:t>]</w:t>
                        </w:r>
                        <w:r>
                          <w:rPr>
                            <w:spacing w:val="13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34"/>
                          </w:rPr>
                          <w:t xml:space="preserve"> </w:t>
                        </w:r>
                        <w:r>
                          <w:t>data[</w:t>
                        </w:r>
                        <w:r>
                          <w:rPr>
                            <w:color w:val="ba2121"/>
                          </w:rPr>
                          <w:t>"text"</w:t>
                        </w:r>
                        <w:r>
                          <w:t>]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apply(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</w:rPr>
                          <w:t xml:space="preserve">lambda 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38"/>
                          </w:rPr>
                          <w:t xml:space="preserve"> </w:t>
                        </w:r>
                        <w:r>
                          <w:t>x:</w:t>
                        </w:r>
                        <w:r>
                          <w:rPr>
                            <w:spacing w:val="135"/>
                          </w:rPr>
                          <w:t xml:space="preserve"> </w:t>
                        </w:r>
                        <w:r>
                          <w:t>tweet_to_words(x))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[40]:</w:t>
      </w:r>
    </w:p>
    <w:p>
      <w:pPr>
        <w:pStyle w:val="style66"/>
        <w:spacing w:before="5"/>
        <w:rPr>
          <w:sz w:val="27"/>
        </w:rPr>
      </w:pPr>
    </w:p>
    <w:p>
      <w:pPr>
        <w:pStyle w:val="style0"/>
        <w:rPr>
          <w:sz w:val="27"/>
        </w:rPr>
        <w:sectPr>
          <w:pgSz w:w="12240" w:h="15840" w:orient="portrait"/>
          <w:pgMar w:top="14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230"/>
        <w:ind w:left="167"/>
        <w:rPr/>
      </w:pPr>
      <w:r>
        <w:rPr>
          <w:color w:val="2f3e9f"/>
          <w:w w:val="115"/>
        </w:rPr>
        <w:t>[41]: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10"/>
        <w:rPr>
          <w:sz w:val="25"/>
        </w:rPr>
      </w:pPr>
    </w:p>
    <w:p>
      <w:pPr>
        <w:pStyle w:val="style66"/>
        <w:spacing w:before="1"/>
        <w:ind w:left="167"/>
        <w:rPr/>
      </w:pPr>
      <w:r>
        <w:rPr>
          <w:color w:val="2f3e9f"/>
          <w:w w:val="115"/>
        </w:rPr>
        <w:t>[42]:</w:t>
      </w:r>
    </w:p>
    <w:p>
      <w:pPr>
        <w:pStyle w:val="style66"/>
        <w:spacing w:before="80" w:lineRule="exact" w:line="305"/>
        <w:ind w:left="19"/>
        <w:jc w:val="both"/>
        <w:rPr/>
      </w:pPr>
      <w:r>
        <w:br w:type="column"/>
      </w:r>
      <w:r>
        <w:rPr>
          <w:w w:val="95"/>
        </w:rPr>
        <w:t>[nltk_data]</w:t>
      </w:r>
      <w:r>
        <w:rPr>
          <w:spacing w:val="63"/>
        </w:rPr>
        <w:t xml:space="preserve"> </w:t>
      </w:r>
      <w:r>
        <w:rPr>
          <w:w w:val="95"/>
        </w:rPr>
        <w:t>Downloading</w:t>
      </w:r>
      <w:r>
        <w:rPr>
          <w:spacing w:val="64"/>
        </w:rPr>
        <w:t xml:space="preserve"> </w:t>
      </w:r>
      <w:r>
        <w:rPr>
          <w:w w:val="95"/>
        </w:rPr>
        <w:t>package</w:t>
      </w:r>
      <w:r>
        <w:rPr>
          <w:spacing w:val="63"/>
        </w:rPr>
        <w:t xml:space="preserve"> </w:t>
      </w:r>
      <w:r>
        <w:rPr>
          <w:w w:val="95"/>
        </w:rPr>
        <w:t>stopwords</w:t>
      </w:r>
      <w:r>
        <w:rPr>
          <w:spacing w:val="64"/>
        </w:rPr>
        <w:t xml:space="preserve"> </w:t>
      </w:r>
      <w:r>
        <w:rPr>
          <w:w w:val="95"/>
        </w:rPr>
        <w:t>to</w:t>
      </w:r>
    </w:p>
    <w:p>
      <w:pPr>
        <w:pStyle w:val="style66"/>
        <w:tabs>
          <w:tab w:val="left" w:leader="none" w:pos="1623"/>
          <w:tab w:val="left" w:leader="none" w:pos="1852"/>
        </w:tabs>
        <w:spacing w:before="15" w:lineRule="auto" w:line="192"/>
        <w:ind w:left="19" w:right="2032"/>
        <w:rPr/>
      </w:pPr>
      <w:r>
        <w:t>[nltk_data]</w:t>
      </w:r>
      <w:r>
        <w:tab/>
      </w:r>
      <w:r>
        <w:tab/>
      </w:r>
      <w:r>
        <w:rPr>
          <w:spacing w:val="-1"/>
          <w:w w:val="95"/>
        </w:rPr>
        <w:t>C:\Users\Administrator\AppData\Roaming\nltk_data…</w:t>
      </w:r>
      <w:r>
        <w:rPr>
          <w:spacing w:val="-64"/>
          <w:w w:val="95"/>
        </w:rPr>
        <w:t xml:space="preserve"> </w:t>
      </w:r>
      <w:r>
        <w:t>[nltk_data]</w:t>
      </w:r>
      <w:r>
        <w:tab/>
      </w:r>
      <w:r>
        <w:t>Package</w:t>
      </w:r>
      <w:r>
        <w:rPr>
          <w:spacing w:val="38"/>
        </w:rPr>
        <w:t xml:space="preserve"> </w:t>
      </w:r>
      <w:r>
        <w:t>stopwords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already</w:t>
      </w:r>
      <w:r>
        <w:rPr>
          <w:spacing w:val="39"/>
        </w:rPr>
        <w:t xml:space="preserve"> </w:t>
      </w:r>
      <w:r>
        <w:t>up-to-date!</w:t>
      </w:r>
    </w:p>
    <w:p>
      <w:pPr>
        <w:pStyle w:val="style66"/>
        <w:spacing w:before="13"/>
        <w:rPr>
          <w:sz w:val="7"/>
        </w:rPr>
      </w:pPr>
      <w:r>
        <w:rPr/>
        <mc:AlternateContent>
          <mc:Choice Requires="wpg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944235" cy="249555"/>
                <wp:effectExtent l="0" t="0" r="0" b="0"/>
                <wp:wrapTopAndBottom/>
                <wp:docPr id="1171" name="组合 3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9555"/>
                          <a:chOff x="0" y="0"/>
                          <a:chExt cx="5944235" cy="24955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09"/>
                                </a:lnTo>
                                <a:lnTo>
                                  <a:pt x="25" y="604"/>
                                </a:lnTo>
                                <a:lnTo>
                                  <a:pt x="4" y="1264"/>
                                </a:lnTo>
                                <a:lnTo>
                                  <a:pt x="0" y="2143"/>
                                </a:lnTo>
                                <a:lnTo>
                                  <a:pt x="0" y="19291"/>
                                </a:lnTo>
                                <a:lnTo>
                                  <a:pt x="4" y="20170"/>
                                </a:lnTo>
                                <a:lnTo>
                                  <a:pt x="25" y="20885"/>
                                </a:lnTo>
                                <a:lnTo>
                                  <a:pt x="53" y="21325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325"/>
                                </a:lnTo>
                                <a:lnTo>
                                  <a:pt x="21572" y="20885"/>
                                </a:lnTo>
                                <a:lnTo>
                                  <a:pt x="21593" y="20170"/>
                                </a:lnTo>
                                <a:lnTo>
                                  <a:pt x="21600" y="19291"/>
                                </a:lnTo>
                                <a:lnTo>
                                  <a:pt x="21600" y="2143"/>
                                </a:lnTo>
                                <a:lnTo>
                                  <a:pt x="21593" y="1264"/>
                                </a:lnTo>
                                <a:lnTo>
                                  <a:pt x="21572" y="604"/>
                                </a:lnTo>
                                <a:lnTo>
                                  <a:pt x="21544" y="109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prstGeom prst="rect"/>
                          <a:ln>
                            <a:noFill/>
                          </a:ln>
                        </wps:spPr>
                        <wps:txbx id="1173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w w:val="120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20"/>
                                  <w:shd w:val="clear" w:color="auto" w:fill="f7f7f7"/>
                                </w:rPr>
                                <w:t>info()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71" fillcolor="white" stroked="t" style="position:absolute;margin-left:72.0pt;margin-top:8.0pt;width:468.05pt;height:19.65pt;z-index:-2147483586;mso-position-horizontal-relative:page;mso-position-vertical-relative:text;mso-width-relative:page;mso-height-relative:page;mso-wrap-distance-left:0.0pt;mso-wrap-distance-right:0.0pt;visibility:visible;" coordsize="5944235,249555">
                <v:shape id="1172" coordsize="21600,21600" path="m21507,0l90,0l53,109l25,604l4,1264l0,2143l0,19291l4,20170l25,20885l53,21325l90,21600l21507,21600l21544,21325l21572,20885l21593,20170l21600,19291l21600,2143l21593,1264l21572,604l21544,109l21507,0l21507,0l21507,0l21507,0xe" fillcolor="#cfcfcf" stroked="f" style="position:absolute;left:0;top:0;width:5944235;height:24955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73" filled="f" stroked="f" style="position:absolute;left:0;top:0;width:5944235;height:24955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data</w:t>
                        </w:r>
                        <w:r>
                          <w:rPr>
                            <w:color w:val="666666"/>
                            <w:w w:val="120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20"/>
                            <w:shd w:val="clear" w:color="auto" w:fill="f7f7f7"/>
                          </w:rPr>
                          <w:t>info()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184" w:lineRule="auto" w:line="192"/>
        <w:ind w:left="19" w:right="5239"/>
        <w:jc w:val="both"/>
        <w:rPr/>
      </w:pPr>
      <w:r>
        <w:rPr>
          <w:spacing w:val="-1"/>
        </w:rPr>
        <w:t>&lt;class 'pandas.core.frame.DataFrame'&gt;</w:t>
      </w:r>
      <w:r>
        <w:rPr>
          <w:spacing w:val="-67"/>
        </w:rPr>
        <w:t xml:space="preserve"> </w:t>
      </w:r>
      <w:r>
        <w:t>Int64Index: 11510 entries, 1 to 14638</w:t>
      </w:r>
      <w:r>
        <w:rPr>
          <w:spacing w:val="1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columns</w:t>
      </w:r>
      <w:r>
        <w:rPr>
          <w:spacing w:val="41"/>
        </w:rPr>
        <w:t xml:space="preserve"> </w:t>
      </w:r>
      <w:r>
        <w:t>(total</w:t>
      </w:r>
      <w:r>
        <w:rPr>
          <w:spacing w:val="41"/>
        </w:rPr>
        <w:t xml:space="preserve"> </w:t>
      </w:r>
      <w:r>
        <w:t>4</w:t>
      </w:r>
      <w:r>
        <w:rPr>
          <w:spacing w:val="41"/>
        </w:rPr>
        <w:t xml:space="preserve"> </w:t>
      </w:r>
      <w:r>
        <w:t>columns):</w:t>
      </w:r>
    </w:p>
    <w:p>
      <w:pPr>
        <w:pStyle w:val="style66"/>
        <w:tabs>
          <w:tab w:val="left" w:leader="none" w:pos="3685"/>
        </w:tabs>
        <w:spacing w:lineRule="exact" w:line="291"/>
        <w:ind w:left="134"/>
        <w:jc w:val="both"/>
        <w:rPr/>
      </w:pPr>
      <w:r>
        <w:t xml:space="preserve">#  </w:t>
      </w:r>
      <w:r>
        <w:rPr>
          <w:spacing w:val="22"/>
        </w:rPr>
        <w:t xml:space="preserve"> </w:t>
      </w:r>
      <w:r>
        <w:t>Column</w:t>
      </w:r>
      <w:r>
        <w:tab/>
      </w:r>
      <w:r>
        <w:rPr>
          <w:w w:val="95"/>
        </w:rPr>
        <w:t>Non-Null</w:t>
      </w:r>
      <w:r>
        <w:rPr>
          <w:spacing w:val="26"/>
          <w:w w:val="95"/>
        </w:rPr>
        <w:t xml:space="preserve"> </w:t>
      </w:r>
      <w:r>
        <w:rPr>
          <w:w w:val="95"/>
        </w:rPr>
        <w:t>Count</w:t>
      </w:r>
      <w:r>
        <w:rPr>
          <w:spacing w:val="55"/>
          <w:w w:val="95"/>
        </w:rPr>
        <w:t xml:space="preserve"> </w:t>
      </w:r>
      <w:r>
        <w:rPr>
          <w:w w:val="95"/>
        </w:rPr>
        <w:t>Dtype</w:t>
      </w:r>
    </w:p>
    <w:p>
      <w:pPr>
        <w:pStyle w:val="style66"/>
        <w:rPr>
          <w:sz w:val="7"/>
        </w:rPr>
      </w:pPr>
    </w:p>
    <w:tbl>
      <w:tblPr>
        <w:jc w:val="left"/>
        <w:tblInd w:w="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5"/>
        <w:gridCol w:w="1603"/>
        <w:gridCol w:w="228"/>
        <w:gridCol w:w="736"/>
      </w:tblGrid>
      <w:tr>
        <w:trPr>
          <w:trHeight w:val="386" w:hRule="atLeast"/>
          <w:jc w:val="left"/>
        </w:trPr>
        <w:tc>
          <w:tcPr>
            <w:tcW w:w="3665" w:type="dxa"/>
            <w:tcBorders/>
          </w:tcPr>
          <w:p>
            <w:pPr>
              <w:pStyle w:val="style4098"/>
              <w:spacing w:lineRule="exact" w:line="20"/>
              <w:ind w:left="-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  <mc:AlternateContent>
                <mc:Choice Requires="wpg">
                  <w:drawing>
                    <wp:inline distL="0" distT="0" distB="0" distR="0">
                      <wp:extent cx="219075" cy="0"/>
                      <wp:effectExtent l="0" t="0" r="0" b="0"/>
                      <wp:docPr id="1174" name="组合 39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219075" cy="0"/>
                                <a:chOff x="0" y="0"/>
                                <a:chExt cx="219075" cy="0"/>
                              </a:xfrm>
                              <a:solidFill>
                                <a:srgbClr val="ffffff"/>
                              </a:solidFill>
                            </wpg:grpSpPr>
                            <wps:wsp>
                              <wps:cNvSpPr/>
                              <wps:spPr>
                                <a:xfrm rot="0">
                                  <a:off x="0" y="0"/>
                                  <a:ext cx="219075" cy="0"/>
                                </a:xfrm>
                                <a:prstGeom prst="line"/>
                                <a:ln cmpd="sng" cap="flat" w="9698">
                                  <a:solidFill>
                                    <a:srgbClr val="000000"/>
                                  </a:solidFill>
                                  <a:prstDash val="dash"/>
                                  <a:miter/>
                                  <a:headEnd/>
                                  <a:tailEnd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1174" fillcolor="white" stroked="t" style="margin-left:0.0pt;margin-top:0.0pt;width:17.25pt;height:0.0pt;mso-wrap-distance-left:0.0pt;mso-wrap-distance-right:0.0pt;visibility:visible;" coordsize="219075,0">
                      <v:line id="1175" filled="f" stroked="t" from="0.0pt,0.0pt" to="219075.0pt,0.0pt" style="position:absolute;z-index:2;mso-position-horizontal-relative:page;mso-position-vertical-relative:page;mso-width-relative:page;mso-height-relative:page;visibility:visible;">
                        <v:stroke dashstyle="dash" joinstyle="miter" weight="0.76pt"/>
                        <v:fill/>
                      </v:line>
                      <w10:anchorlock/>
                      <v:stroke joinstyle="miter" weight="1.0pt"/>
                      <v:fill rotate="true"/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pStyle w:val="style4098"/>
              <w:tabs>
                <w:tab w:val="left" w:leader="none" w:pos="572"/>
              </w:tabs>
              <w:spacing w:before="66" w:lineRule="exact" w:line="280"/>
              <w:ind w:left="114"/>
              <w:rPr/>
            </w:pPr>
            <w:r>
              <w:t>0</w:t>
            </w:r>
            <w:r>
              <w:tab/>
            </w:r>
            <w:r>
              <w:t>airline_sentiment</w:t>
            </w:r>
          </w:p>
        </w:tc>
        <w:tc>
          <w:tcPr>
            <w:tcW w:w="1603" w:type="dxa"/>
            <w:tcBorders>
              <w:top w:val="dashed" w:sz="8" w:space="0" w:color="000000"/>
            </w:tcBorders>
          </w:tcPr>
          <w:p>
            <w:pPr>
              <w:pStyle w:val="style4098"/>
              <w:spacing w:before="86" w:lineRule="exact" w:line="280"/>
              <w:ind w:right="-15"/>
              <w:jc w:val="center"/>
              <w:rPr/>
            </w:pPr>
            <w:r>
              <w:rPr>
                <w:w w:val="90"/>
              </w:rPr>
              <w:t>11510</w:t>
            </w:r>
            <w:r>
              <w:rPr>
                <w:spacing w:val="63"/>
              </w:rPr>
              <w:t xml:space="preserve"> </w:t>
            </w:r>
            <w:r>
              <w:rPr>
                <w:w w:val="90"/>
              </w:rPr>
              <w:t>non-null</w:t>
            </w:r>
          </w:p>
        </w:tc>
        <w:tc>
          <w:tcPr>
            <w:tcW w:w="228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" w:type="dxa"/>
            <w:tcBorders>
              <w:top w:val="dashed" w:sz="8" w:space="0" w:color="000000"/>
            </w:tcBorders>
          </w:tcPr>
          <w:p>
            <w:pPr>
              <w:pStyle w:val="style4098"/>
              <w:spacing w:before="86" w:lineRule="exact" w:line="280"/>
              <w:ind w:left="1"/>
              <w:rPr/>
            </w:pPr>
            <w:r>
              <w:rPr>
                <w:w w:val="104"/>
              </w:rPr>
              <w:t>object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665" w:type="dxa"/>
            <w:tcBorders/>
          </w:tcPr>
          <w:p>
            <w:pPr>
              <w:pStyle w:val="style4098"/>
              <w:tabs>
                <w:tab w:val="left" w:leader="none" w:pos="572"/>
              </w:tabs>
              <w:ind w:left="114"/>
              <w:rPr/>
            </w:pPr>
            <w:r>
              <w:t>1</w:t>
            </w:r>
            <w:r>
              <w:tab/>
            </w:r>
            <w:r>
              <w:t>text</w:t>
            </w:r>
          </w:p>
        </w:tc>
        <w:tc>
          <w:tcPr>
            <w:tcW w:w="1603" w:type="dxa"/>
            <w:tcBorders/>
          </w:tcPr>
          <w:p>
            <w:pPr>
              <w:pStyle w:val="style4098"/>
              <w:ind w:right="-15"/>
              <w:jc w:val="center"/>
              <w:rPr/>
            </w:pPr>
            <w:r>
              <w:rPr>
                <w:w w:val="90"/>
              </w:rPr>
              <w:t>11510</w:t>
            </w:r>
            <w:r>
              <w:rPr>
                <w:spacing w:val="63"/>
              </w:rPr>
              <w:t xml:space="preserve"> </w:t>
            </w:r>
            <w:r>
              <w:rPr>
                <w:w w:val="90"/>
              </w:rPr>
              <w:t>non-null</w:t>
            </w:r>
          </w:p>
        </w:tc>
        <w:tc>
          <w:tcPr>
            <w:tcW w:w="228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" w:type="dxa"/>
            <w:tcBorders/>
          </w:tcPr>
          <w:p>
            <w:pPr>
              <w:pStyle w:val="style4098"/>
              <w:ind w:left="1"/>
              <w:rPr/>
            </w:pPr>
            <w:r>
              <w:rPr>
                <w:w w:val="104"/>
              </w:rPr>
              <w:t>object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3665" w:type="dxa"/>
            <w:tcBorders/>
          </w:tcPr>
          <w:p>
            <w:pPr>
              <w:pStyle w:val="style4098"/>
              <w:tabs>
                <w:tab w:val="left" w:leader="none" w:pos="572"/>
              </w:tabs>
              <w:ind w:left="114"/>
              <w:rPr/>
            </w:pPr>
            <w:r>
              <w:t>2</w:t>
            </w:r>
            <w:r>
              <w:tab/>
            </w:r>
            <w:r>
              <w:t>airline_sentiment_encoded</w:t>
            </w:r>
          </w:p>
        </w:tc>
        <w:tc>
          <w:tcPr>
            <w:tcW w:w="1603" w:type="dxa"/>
            <w:tcBorders/>
          </w:tcPr>
          <w:p>
            <w:pPr>
              <w:pStyle w:val="style4098"/>
              <w:ind w:right="-15"/>
              <w:jc w:val="center"/>
              <w:rPr/>
            </w:pPr>
            <w:r>
              <w:rPr>
                <w:w w:val="90"/>
              </w:rPr>
              <w:t>11510</w:t>
            </w:r>
            <w:r>
              <w:rPr>
                <w:spacing w:val="63"/>
              </w:rPr>
              <w:t xml:space="preserve"> </w:t>
            </w:r>
            <w:r>
              <w:rPr>
                <w:w w:val="90"/>
              </w:rPr>
              <w:t>non-null</w:t>
            </w:r>
          </w:p>
        </w:tc>
        <w:tc>
          <w:tcPr>
            <w:tcW w:w="228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" w:type="dxa"/>
            <w:tcBorders/>
          </w:tcPr>
          <w:p>
            <w:pPr>
              <w:pStyle w:val="style4098"/>
              <w:ind w:left="2"/>
              <w:rPr/>
            </w:pPr>
            <w:r>
              <w:t>int32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3665" w:type="dxa"/>
            <w:tcBorders/>
          </w:tcPr>
          <w:p>
            <w:pPr>
              <w:pStyle w:val="style4098"/>
              <w:tabs>
                <w:tab w:val="left" w:leader="none" w:pos="572"/>
              </w:tabs>
              <w:spacing w:lineRule="exact" w:line="261"/>
              <w:ind w:left="114"/>
              <w:rPr/>
            </w:pPr>
            <w:r>
              <w:t>3</w:t>
            </w:r>
            <w:r>
              <w:tab/>
            </w:r>
            <w:r>
              <w:t>clean_tweet</w:t>
            </w:r>
          </w:p>
        </w:tc>
        <w:tc>
          <w:tcPr>
            <w:tcW w:w="1603" w:type="dxa"/>
            <w:tcBorders/>
          </w:tcPr>
          <w:p>
            <w:pPr>
              <w:pStyle w:val="style4098"/>
              <w:spacing w:lineRule="exact" w:line="261"/>
              <w:ind w:right="-15"/>
              <w:jc w:val="center"/>
              <w:rPr/>
            </w:pPr>
            <w:r>
              <w:rPr>
                <w:w w:val="90"/>
              </w:rPr>
              <w:t>11510</w:t>
            </w:r>
            <w:r>
              <w:rPr>
                <w:spacing w:val="63"/>
              </w:rPr>
              <w:t xml:space="preserve"> </w:t>
            </w:r>
            <w:r>
              <w:rPr>
                <w:w w:val="90"/>
              </w:rPr>
              <w:t>non-null</w:t>
            </w:r>
          </w:p>
        </w:tc>
        <w:tc>
          <w:tcPr>
            <w:tcW w:w="228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" w:type="dxa"/>
            <w:tcBorders/>
          </w:tcPr>
          <w:p>
            <w:pPr>
              <w:pStyle w:val="style4098"/>
              <w:spacing w:lineRule="exact" w:line="261"/>
              <w:ind w:left="1"/>
              <w:rPr/>
            </w:pPr>
            <w:r>
              <w:rPr>
                <w:w w:val="104"/>
              </w:rPr>
              <w:t>object</w:t>
            </w:r>
          </w:p>
        </w:tc>
      </w:tr>
    </w:tbl>
    <w:p>
      <w:pPr>
        <w:pStyle w:val="style66"/>
        <w:spacing w:before="9" w:lineRule="auto" w:line="192"/>
        <w:ind w:left="19" w:right="5887"/>
        <w:rPr/>
      </w:pPr>
      <w:r>
        <w:rPr/>
        <mc:AlternateContent>
          <mc:Choice Requires="wpg">
            <w:drawing>
              <wp:anchor distT="0" distB="0" distL="0" distR="0" simplePos="false" relativeHeight="6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450215</wp:posOffset>
                </wp:positionV>
                <wp:extent cx="5944235" cy="421005"/>
                <wp:effectExtent l="0" t="0" r="0" b="0"/>
                <wp:wrapNone/>
                <wp:docPr id="1177" name="组合 39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005"/>
                          <a:chOff x="0" y="0"/>
                          <a:chExt cx="5944235" cy="42100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00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293"/>
                                </a:lnTo>
                                <a:lnTo>
                                  <a:pt x="4" y="749"/>
                                </a:lnTo>
                                <a:lnTo>
                                  <a:pt x="0" y="1238"/>
                                </a:lnTo>
                                <a:lnTo>
                                  <a:pt x="0" y="20264"/>
                                </a:lnTo>
                                <a:lnTo>
                                  <a:pt x="4" y="20752"/>
                                </a:lnTo>
                                <a:lnTo>
                                  <a:pt x="25" y="21176"/>
                                </a:lnTo>
                                <a:lnTo>
                                  <a:pt x="53" y="2143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7"/>
                                </a:lnTo>
                                <a:lnTo>
                                  <a:pt x="21572" y="21176"/>
                                </a:lnTo>
                                <a:lnTo>
                                  <a:pt x="21593" y="20752"/>
                                </a:lnTo>
                                <a:lnTo>
                                  <a:pt x="21600" y="20264"/>
                                </a:lnTo>
                                <a:lnTo>
                                  <a:pt x="21600" y="1238"/>
                                </a:lnTo>
                                <a:lnTo>
                                  <a:pt x="21593" y="749"/>
                                </a:lnTo>
                                <a:lnTo>
                                  <a:pt x="21572" y="293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395604"/>
                          </a:xfrm>
                          <a:prstGeom prst="rect"/>
                          <a:ln>
                            <a:noFill/>
                          </a:ln>
                        </wps:spPr>
                        <wps:txbx id="1179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t>X</w:t>
                              </w:r>
                              <w:r>
                                <w:rPr>
                                  <w:spacing w:val="7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3"/>
                                </w:rPr>
                                <w:t xml:space="preserve"> </w:t>
                              </w:r>
                              <w:r>
                                <w:t>data[</w:t>
                              </w:r>
                              <w:r>
                                <w:rPr>
                                  <w:color w:val="ba2121"/>
                                </w:rPr>
                                <w:t>"clean_tweet"</w:t>
                              </w:r>
                              <w:r>
                                <w:t>]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05"/>
                                <w:ind w:left="59"/>
                                <w:rPr/>
                              </w:pPr>
                              <w:r>
                                <w:t>y</w:t>
                              </w:r>
                              <w:r>
                                <w:rPr>
                                  <w:spacing w:val="1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19"/>
                                </w:rPr>
                                <w:t xml:space="preserve"> </w:t>
                              </w:r>
                              <w:r>
                                <w:t>data[</w:t>
                              </w:r>
                              <w:r>
                                <w:rPr>
                                  <w:color w:val="ba2121"/>
                                </w:rPr>
                                <w:t>"airline_sentiment"</w:t>
                              </w:r>
                              <w:r>
                                <w:t>]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77" fillcolor="white" stroked="t" style="position:absolute;margin-left:72.0pt;margin-top:35.45pt;width:468.05pt;height:33.15pt;z-index:62;mso-position-horizontal-relative:page;mso-position-vertical-relative:text;mso-width-relative:page;mso-height-relative:page;mso-wrap-distance-left:0.0pt;mso-wrap-distance-right:0.0pt;visibility:visible;" coordsize="5944235,421005">
                <v:shape id="1178" coordsize="21600,21600" path="m21507,0l90,0l53,65l25,293l4,749l0,1238l0,20264l4,20752l25,21176l53,21437l90,21600l21507,21600l21544,21437l21572,21176l21593,20752l21600,20264l21600,1238l21593,749l21572,293l21544,65l21507,0l21507,0l21507,0l21507,0xe" fillcolor="#cfcfcf" stroked="f" style="position:absolute;left:0;top:0;width:5944235;height:42100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79" filled="f" stroked="f" style="position:absolute;left:11430;top:12700;width:5918835;height:395604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t>X</w:t>
                        </w:r>
                        <w:r>
                          <w:rPr>
                            <w:spacing w:val="73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73"/>
                          </w:rPr>
                          <w:t xml:space="preserve"> </w:t>
                        </w:r>
                        <w:r>
                          <w:t>data[</w:t>
                        </w:r>
                        <w:r>
                          <w:rPr>
                            <w:color w:val="ba2121"/>
                          </w:rPr>
                          <w:t>"clean_tweet"</w:t>
                        </w:r>
                        <w:r>
                          <w:t>]</w:t>
                        </w:r>
                      </w:p>
                      <w:p>
                        <w:pPr>
                          <w:pStyle w:val="style0"/>
                          <w:spacing w:lineRule="exact" w:line="305"/>
                          <w:ind w:left="59"/>
                          <w:rPr/>
                        </w:pPr>
                        <w:r>
                          <w:t>y</w:t>
                        </w:r>
                        <w:r>
                          <w:rPr>
                            <w:spacing w:val="11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19"/>
                          </w:rPr>
                          <w:t xml:space="preserve"> </w:t>
                        </w:r>
                        <w:r>
                          <w:t>data[</w:t>
                        </w:r>
                        <w:r>
                          <w:rPr>
                            <w:color w:val="ba2121"/>
                          </w:rPr>
                          <w:t>"airline_sentiment"</w:t>
                        </w:r>
                        <w:r>
                          <w:t>]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463549</wp:posOffset>
                </wp:positionV>
                <wp:extent cx="5918834" cy="396239"/>
                <wp:effectExtent l="0" t="0" r="0" b="0"/>
                <wp:wrapNone/>
                <wp:docPr id="1180" name="曲线 4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39623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21581" y="0"/>
                              </a:moveTo>
                              <a:lnTo>
                                <a:pt x="18" y="0"/>
                              </a:lnTo>
                              <a:lnTo>
                                <a:pt x="0" y="242"/>
                              </a:lnTo>
                              <a:lnTo>
                                <a:pt x="0" y="20838"/>
                              </a:lnTo>
                              <a:lnTo>
                                <a:pt x="0" y="21219"/>
                              </a:lnTo>
                              <a:lnTo>
                                <a:pt x="18" y="21600"/>
                              </a:lnTo>
                              <a:lnTo>
                                <a:pt x="21581" y="21600"/>
                              </a:lnTo>
                              <a:lnTo>
                                <a:pt x="21599" y="21219"/>
                              </a:lnTo>
                              <a:lnTo>
                                <a:pt x="21599" y="242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80" coordsize="21600,21600" path="m21581,0l18,0l0,242l0,20838l0,21219l18,21600l21581,21600l21599,21219l21599,242l21581,0l21581,0l21581,0l21581,0xe" fillcolor="#f7f7f7" stroked="f" style="position:absolute;margin-left:73.0pt;margin-top:36.5pt;width:466.05pt;height:31.2pt;z-index:-2147483640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path textboxrect="0,0,21600,21600"/>
              </v:shape>
            </w:pict>
          </mc:Fallback>
        </mc:AlternateContent>
      </w:r>
      <w:r>
        <w:t>dtypes:</w:t>
      </w:r>
      <w:r>
        <w:rPr>
          <w:spacing w:val="6"/>
        </w:rPr>
        <w:t xml:space="preserve"> </w:t>
      </w:r>
      <w:r>
        <w:t>int32(1),</w:t>
      </w:r>
      <w:r>
        <w:rPr>
          <w:spacing w:val="6"/>
        </w:rPr>
        <w:t xml:space="preserve"> </w:t>
      </w:r>
      <w:r>
        <w:t>object(3)</w:t>
      </w:r>
      <w:r>
        <w:rPr>
          <w:spacing w:val="-67"/>
        </w:rPr>
        <w:t xml:space="preserve"> </w:t>
      </w:r>
      <w:r>
        <w:rPr>
          <w:w w:val="95"/>
        </w:rPr>
        <w:t>memory</w:t>
      </w:r>
      <w:r>
        <w:rPr>
          <w:spacing w:val="16"/>
          <w:w w:val="95"/>
        </w:rPr>
        <w:t xml:space="preserve"> </w:t>
      </w:r>
      <w:r>
        <w:rPr>
          <w:w w:val="95"/>
        </w:rPr>
        <w:t>usage:</w:t>
      </w:r>
      <w:r>
        <w:rPr>
          <w:spacing w:val="17"/>
          <w:w w:val="95"/>
        </w:rPr>
        <w:t xml:space="preserve"> </w:t>
      </w:r>
      <w:r>
        <w:rPr>
          <w:w w:val="95"/>
        </w:rPr>
        <w:t>404.6+</w:t>
      </w:r>
      <w:r>
        <w:rPr>
          <w:spacing w:val="17"/>
          <w:w w:val="95"/>
        </w:rPr>
        <w:t xml:space="preserve"> </w:t>
      </w:r>
      <w:r>
        <w:rPr>
          <w:w w:val="95"/>
        </w:rPr>
        <w:t>KB</w:t>
      </w:r>
    </w:p>
    <w:p>
      <w:pPr>
        <w:pStyle w:val="style0"/>
        <w:spacing w:lineRule="auto" w:line="192"/>
        <w:rPr/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40" w:num="2">
            <w:col w:w="741" w:space="40"/>
            <w:col w:w="9499"/>
          </w:cols>
          <w:docGrid w:linePitch="312" w:charSpace="0"/>
        </w:sectPr>
      </w:pPr>
    </w:p>
    <w:p>
      <w:pPr>
        <w:pStyle w:val="style66"/>
        <w:rPr>
          <w:sz w:val="26"/>
        </w:rPr>
      </w:pPr>
    </w:p>
    <w:p>
      <w:pPr>
        <w:pStyle w:val="style0"/>
        <w:rPr>
          <w:sz w:val="26"/>
        </w:rPr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spacing w:before="81"/>
        <w:ind w:left="167"/>
        <w:rPr/>
      </w:pPr>
      <w:r>
        <w:rPr>
          <w:color w:val="2f3e9f"/>
          <w:w w:val="115"/>
        </w:rPr>
        <w:t>[43]:</w:t>
      </w:r>
    </w:p>
    <w:p>
      <w:pPr>
        <w:pStyle w:val="style66"/>
        <w:rPr>
          <w:sz w:val="28"/>
        </w:rPr>
      </w:pPr>
    </w:p>
    <w:p>
      <w:pPr>
        <w:pStyle w:val="style66"/>
        <w:spacing w:before="5"/>
        <w:rPr>
          <w:sz w:val="17"/>
        </w:rPr>
      </w:pPr>
    </w:p>
    <w:p>
      <w:pPr>
        <w:pStyle w:val="style66"/>
        <w:ind w:left="167"/>
        <w:rPr/>
      </w:pPr>
      <w:r>
        <w:rPr>
          <w:color w:val="2f3e9f"/>
          <w:w w:val="115"/>
        </w:rPr>
        <w:t>[44]:</w:t>
      </w:r>
    </w:p>
    <w:p>
      <w:pPr>
        <w:pStyle w:val="style66"/>
        <w:spacing w:before="14"/>
        <w:rPr>
          <w:sz w:val="5"/>
        </w:rPr>
      </w:pPr>
      <w:r>
        <w:br w:type="column"/>
      </w:r>
    </w:p>
    <w:p>
      <w:pPr>
        <w:pStyle w:val="style66"/>
        <w:ind w:left="1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distL="0" distT="0" distB="0" distR="0">
                <wp:extent cx="5944235" cy="248918"/>
                <wp:effectExtent l="0" t="0" r="0" b="0"/>
                <wp:docPr id="1181" name="组合 4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8918"/>
                          <a:chOff x="0" y="0"/>
                          <a:chExt cx="5944235" cy="248919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891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10"/>
                                </a:lnTo>
                                <a:lnTo>
                                  <a:pt x="25" y="607"/>
                                </a:lnTo>
                                <a:lnTo>
                                  <a:pt x="4" y="1325"/>
                                </a:lnTo>
                                <a:lnTo>
                                  <a:pt x="0" y="2154"/>
                                </a:lnTo>
                                <a:lnTo>
                                  <a:pt x="0" y="19445"/>
                                </a:lnTo>
                                <a:lnTo>
                                  <a:pt x="4" y="20274"/>
                                </a:lnTo>
                                <a:lnTo>
                                  <a:pt x="25" y="20992"/>
                                </a:lnTo>
                                <a:lnTo>
                                  <a:pt x="53" y="214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4"/>
                                </a:lnTo>
                                <a:lnTo>
                                  <a:pt x="21572" y="20992"/>
                                </a:lnTo>
                                <a:lnTo>
                                  <a:pt x="21593" y="20274"/>
                                </a:lnTo>
                                <a:lnTo>
                                  <a:pt x="21600" y="19445"/>
                                </a:lnTo>
                                <a:lnTo>
                                  <a:pt x="21600" y="2154"/>
                                </a:lnTo>
                                <a:lnTo>
                                  <a:pt x="21593" y="1325"/>
                                </a:lnTo>
                                <a:lnTo>
                                  <a:pt x="21572" y="607"/>
                                </a:lnTo>
                                <a:lnTo>
                                  <a:pt x="21544" y="11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8919"/>
                          </a:xfrm>
                          <a:prstGeom prst="rect"/>
                          <a:ln>
                            <a:noFill/>
                          </a:ln>
                        </wps:spPr>
                        <wps:txbx id="1183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color w:val="007f00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>(X</w:t>
                              </w:r>
                              <w:r>
                                <w:rPr>
                                  <w:color w:val="666666"/>
                                  <w:w w:val="10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>shape,</w:t>
                              </w:r>
                              <w:r>
                                <w:rPr>
                                  <w:spacing w:val="55"/>
                                  <w:w w:val="104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>y</w:t>
                              </w:r>
                              <w:r>
                                <w:rPr>
                                  <w:color w:val="666666"/>
                                  <w:w w:val="104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>shape)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181" fillcolor="white" stroked="t" style="margin-left:0.0pt;margin-top:0.0pt;width:468.05pt;height:19.6pt;mso-wrap-distance-left:0.0pt;mso-wrap-distance-right:0.0pt;visibility:visible;" coordsize="5944235,248919">
                <v:shape id="1182" coordsize="21600,21600" path="m21507,0l90,0l53,110l25,607l4,1325l0,2154l0,19445l4,20274l25,20992l53,21434l90,21600l21507,21600l21544,21434l21572,20992l21593,20274l21600,19445l21600,2154l21593,1325l21572,607l21544,110l21507,0l21507,0l21507,0l21507,0xe" fillcolor="#cfcfcf" stroked="f" style="position:absolute;left:0;top:0;width:5944235;height:248919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83" filled="f" stroked="f" style="position:absolute;left:0;top:0;width:5944235;height:248919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color w:val="007f00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4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>(X</w:t>
                        </w:r>
                        <w:r>
                          <w:rPr>
                            <w:color w:val="666666"/>
                            <w:w w:val="10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>shape,</w:t>
                        </w:r>
                        <w:r>
                          <w:rPr>
                            <w:spacing w:val="55"/>
                            <w:w w:val="104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>y</w:t>
                        </w:r>
                        <w:r>
                          <w:rPr>
                            <w:color w:val="666666"/>
                            <w:w w:val="104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>shape)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w10:anchorlock/>
                <v:stroke joinstyle="miter" weight="1.0pt"/>
                <v:fill rotate="true"/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127"/>
        <w:ind w:left="19"/>
        <w:rPr/>
      </w:pPr>
      <w:r>
        <w:rPr/>
        <mc:AlternateContent>
          <mc:Choice Requires="wpg">
            <w:drawing>
              <wp:anchor distT="0" distB="0" distL="0" distR="0" simplePos="false" relativeHeight="63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383539</wp:posOffset>
                </wp:positionV>
                <wp:extent cx="5944235" cy="421005"/>
                <wp:effectExtent l="0" t="0" r="0" b="0"/>
                <wp:wrapNone/>
                <wp:docPr id="1185" name="组合 4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005"/>
                          <a:chOff x="0" y="0"/>
                          <a:chExt cx="5944235" cy="42100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00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25"/>
                                </a:lnTo>
                                <a:lnTo>
                                  <a:pt x="4" y="749"/>
                                </a:lnTo>
                                <a:lnTo>
                                  <a:pt x="0" y="1238"/>
                                </a:lnTo>
                                <a:lnTo>
                                  <a:pt x="0" y="20264"/>
                                </a:lnTo>
                                <a:lnTo>
                                  <a:pt x="4" y="20752"/>
                                </a:lnTo>
                                <a:lnTo>
                                  <a:pt x="25" y="21176"/>
                                </a:lnTo>
                                <a:lnTo>
                                  <a:pt x="53" y="2143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7"/>
                                </a:lnTo>
                                <a:lnTo>
                                  <a:pt x="21572" y="21176"/>
                                </a:lnTo>
                                <a:lnTo>
                                  <a:pt x="21593" y="20752"/>
                                </a:lnTo>
                                <a:lnTo>
                                  <a:pt x="21600" y="20264"/>
                                </a:lnTo>
                                <a:lnTo>
                                  <a:pt x="21600" y="1238"/>
                                </a:lnTo>
                                <a:lnTo>
                                  <a:pt x="21593" y="749"/>
                                </a:lnTo>
                                <a:lnTo>
                                  <a:pt x="21572" y="325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395604"/>
                          </a:xfrm>
                          <a:prstGeom prst="rect"/>
                          <a:ln>
                            <a:noFill/>
                          </a:ln>
                        </wps:spPr>
                        <wps:txbx id="1187">
                          <w:txbxContent>
                            <w:p>
                              <w:pPr>
                                <w:pStyle w:val="style0"/>
                                <w:spacing w:before="18" w:lineRule="auto" w:line="192"/>
                                <w:ind w:left="59"/>
                                <w:rPr/>
                              </w:pPr>
                              <w:r>
                                <w:rPr>
                                  <w:w w:val="104"/>
                                </w:rPr>
                                <w:t>X_train,</w:t>
                              </w:r>
                              <w:r>
                                <w:rPr>
                                  <w:spacing w:val="6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X_test,</w:t>
                              </w:r>
                              <w:r>
                                <w:rPr>
                                  <w:spacing w:val="6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y_train,</w:t>
                              </w:r>
                              <w:r>
                                <w:rPr>
                                  <w:spacing w:val="6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y_test</w:t>
                              </w:r>
                              <w:r>
                                <w:rPr>
                                  <w:spacing w:val="6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5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train_test_split(X,</w:t>
                              </w:r>
                              <w:r>
                                <w:rPr>
                                  <w:spacing w:val="62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y,</w:t>
                              </w:r>
                              <w:r>
                                <w:rPr>
                                  <w:spacing w:val="6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random_state</w:t>
                              </w:r>
                              <w:r>
                                <w:rPr>
                                  <w:spacing w:val="6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42</w:t>
                              </w:r>
                              <w:r>
                                <w:rPr>
                                  <w:w w:val="104"/>
                                </w:rPr>
                                <w:t>)</w:t>
                              </w:r>
                              <w:r>
                                <w:rPr>
                                  <w:spacing w:val="-7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4"/>
                                </w:rPr>
                                <w:t>print</w:t>
                              </w:r>
                              <w:r>
                                <w:rPr>
                                  <w:w w:val="104"/>
                                </w:rPr>
                                <w:t>(X_train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shape,</w:t>
                              </w:r>
                              <w:r>
                                <w:rPr>
                                  <w:spacing w:val="5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X_test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shape,</w:t>
                              </w:r>
                              <w:r>
                                <w:rPr>
                                  <w:spacing w:val="5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y_train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shape,</w:t>
                              </w:r>
                              <w:r>
                                <w:rPr>
                                  <w:spacing w:val="5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y_test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85" fillcolor="white" stroked="t" style="position:absolute;margin-left:72.0pt;margin-top:30.2pt;width:468.05pt;height:33.15pt;z-index:63;mso-position-horizontal-relative:page;mso-position-vertical-relative:text;mso-width-relative:page;mso-height-relative:page;mso-wrap-distance-left:0.0pt;mso-wrap-distance-right:0.0pt;visibility:visible;" coordsize="5944235,421005">
                <v:shape id="1186" coordsize="21600,21600" path="m21507,0l90,0l53,65l25,325l4,749l0,1238l0,20264l4,20752l25,21176l53,21437l90,21600l21507,21600l21544,21437l21572,21176l21593,20752l21600,20264l21600,1238l21593,749l21572,325l21544,65l21507,0l21507,0l21507,0l21507,0xe" fillcolor="#cfcfcf" stroked="f" style="position:absolute;left:0;top:0;width:5944235;height:42100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87" filled="f" stroked="f" style="position:absolute;left:11430;top:12700;width:5918835;height:395604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" w:lineRule="auto" w:line="192"/>
                          <w:ind w:left="59"/>
                          <w:rPr/>
                        </w:pPr>
                        <w:r>
                          <w:rPr>
                            <w:w w:val="104"/>
                          </w:rPr>
                          <w:t>X_train,</w:t>
                        </w:r>
                        <w:r>
                          <w:rPr>
                            <w:spacing w:val="6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X_test,</w:t>
                        </w:r>
                        <w:r>
                          <w:rPr>
                            <w:spacing w:val="6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y_train,</w:t>
                        </w:r>
                        <w:r>
                          <w:rPr>
                            <w:spacing w:val="6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y_test</w:t>
                        </w:r>
                        <w:r>
                          <w:rPr>
                            <w:spacing w:val="61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5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train_test_split(X,</w:t>
                        </w:r>
                        <w:r>
                          <w:rPr>
                            <w:spacing w:val="6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y,</w:t>
                        </w:r>
                        <w:r>
                          <w:rPr>
                            <w:spacing w:val="6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random_state</w:t>
                        </w:r>
                        <w:r>
                          <w:rPr>
                            <w:spacing w:val="61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4"/>
                          </w:rPr>
                          <w:t>42</w:t>
                        </w:r>
                        <w:r>
                          <w:rPr>
                            <w:w w:val="104"/>
                          </w:rPr>
                          <w:t>)</w:t>
                        </w:r>
                        <w:r>
                          <w:rPr>
                            <w:spacing w:val="-70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4"/>
                          </w:rPr>
                          <w:t>print</w:t>
                        </w:r>
                        <w:r>
                          <w:rPr>
                            <w:w w:val="104"/>
                          </w:rPr>
                          <w:t>(X_train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shape,</w:t>
                        </w:r>
                        <w:r>
                          <w:rPr>
                            <w:spacing w:val="5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X_test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shape,</w:t>
                        </w:r>
                        <w:r>
                          <w:rPr>
                            <w:spacing w:val="5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y_train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shape,</w:t>
                        </w:r>
                        <w:r>
                          <w:rPr>
                            <w:spacing w:val="5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y_test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shape)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396875</wp:posOffset>
                </wp:positionV>
                <wp:extent cx="5918834" cy="396240"/>
                <wp:effectExtent l="0" t="0" r="0" b="0"/>
                <wp:wrapNone/>
                <wp:docPr id="1188" name="曲线 4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39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21581" y="0"/>
                              </a:moveTo>
                              <a:lnTo>
                                <a:pt x="18" y="0"/>
                              </a:lnTo>
                              <a:lnTo>
                                <a:pt x="0" y="276"/>
                              </a:lnTo>
                              <a:lnTo>
                                <a:pt x="0" y="20838"/>
                              </a:lnTo>
                              <a:lnTo>
                                <a:pt x="0" y="21219"/>
                              </a:lnTo>
                              <a:lnTo>
                                <a:pt x="18" y="21600"/>
                              </a:lnTo>
                              <a:lnTo>
                                <a:pt x="21581" y="21600"/>
                              </a:lnTo>
                              <a:lnTo>
                                <a:pt x="21599" y="21219"/>
                              </a:lnTo>
                              <a:lnTo>
                                <a:pt x="21599" y="276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88" coordsize="21600,21600" path="m21581,0l18,0l0,276l0,20838l0,21219l18,21600l21581,21600l21599,21219l21599,276l21581,0l21581,0l21581,0l21581,0xe" fillcolor="#f7f7f7" stroked="f" style="position:absolute;margin-left:73.0pt;margin-top:31.25pt;width:466.05pt;height:31.2pt;z-index:-2147483639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path textboxrect="0,0,21600,21600"/>
              </v:shape>
            </w:pict>
          </mc:Fallback>
        </mc:AlternateContent>
      </w:r>
      <w:r>
        <w:t>(11510,)</w:t>
      </w:r>
      <w:r>
        <w:rPr>
          <w:spacing w:val="54"/>
        </w:rPr>
        <w:t xml:space="preserve"> </w:t>
      </w:r>
      <w:r>
        <w:t>(11510,)</w:t>
      </w:r>
    </w:p>
    <w:p>
      <w:pPr>
        <w:pStyle w:val="style0"/>
        <w:rPr/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40" w:num="2">
            <w:col w:w="741" w:space="40"/>
            <w:col w:w="9499"/>
          </w:cols>
          <w:docGrid w:linePitch="312" w:charSpace="0"/>
        </w:sectPr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81"/>
        <w:ind w:left="800"/>
        <w:rPr/>
      </w:pPr>
      <w:r>
        <w:rPr>
          <w:w w:val="104"/>
        </w:rPr>
        <w:t>(8632,)</w:t>
      </w:r>
      <w:r>
        <w:rPr>
          <w:spacing w:val="34"/>
          <w:w w:val="104"/>
        </w:rPr>
        <w:t xml:space="preserve"> </w:t>
      </w:r>
      <w:r>
        <w:rPr>
          <w:w w:val="104"/>
        </w:rPr>
        <w:t>(2878,)</w:t>
      </w:r>
      <w:r>
        <w:rPr>
          <w:spacing w:val="35"/>
          <w:w w:val="104"/>
        </w:rPr>
        <w:t xml:space="preserve"> </w:t>
      </w:r>
      <w:r>
        <w:rPr>
          <w:w w:val="104"/>
        </w:rPr>
        <w:t>(8632,)</w:t>
      </w:r>
      <w:r>
        <w:rPr>
          <w:spacing w:val="35"/>
          <w:w w:val="104"/>
        </w:rPr>
        <w:t xml:space="preserve"> </w:t>
      </w:r>
      <w:r>
        <w:rPr>
          <w:w w:val="104"/>
        </w:rPr>
        <w:t>(2878,)</w:t>
      </w:r>
    </w:p>
    <w:p>
      <w:pPr>
        <w:pStyle w:val="style66"/>
        <w:spacing w:before="130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64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421005"/>
                <wp:effectExtent l="0" t="0" r="0" b="0"/>
                <wp:wrapNone/>
                <wp:docPr id="1189" name="组合 4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005"/>
                          <a:chOff x="0" y="0"/>
                          <a:chExt cx="5944235" cy="42100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00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25"/>
                                </a:lnTo>
                                <a:lnTo>
                                  <a:pt x="4" y="749"/>
                                </a:lnTo>
                                <a:lnTo>
                                  <a:pt x="0" y="1238"/>
                                </a:lnTo>
                                <a:lnTo>
                                  <a:pt x="0" y="20264"/>
                                </a:lnTo>
                                <a:lnTo>
                                  <a:pt x="4" y="20752"/>
                                </a:lnTo>
                                <a:lnTo>
                                  <a:pt x="25" y="21209"/>
                                </a:lnTo>
                                <a:lnTo>
                                  <a:pt x="53" y="21437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437"/>
                                </a:lnTo>
                                <a:lnTo>
                                  <a:pt x="21572" y="21209"/>
                                </a:lnTo>
                                <a:lnTo>
                                  <a:pt x="21593" y="20752"/>
                                </a:lnTo>
                                <a:lnTo>
                                  <a:pt x="21600" y="20264"/>
                                </a:lnTo>
                                <a:lnTo>
                                  <a:pt x="21600" y="1238"/>
                                </a:lnTo>
                                <a:lnTo>
                                  <a:pt x="21593" y="749"/>
                                </a:lnTo>
                                <a:lnTo>
                                  <a:pt x="21572" y="325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395604"/>
                          </a:xfrm>
                          <a:prstGeom prst="rect"/>
                          <a:ln>
                            <a:noFill/>
                          </a:ln>
                        </wps:spPr>
                        <wps:txbx id="1191">
                          <w:txbxContent>
                            <w:p>
                              <w:pPr>
                                <w:pStyle w:val="style0"/>
                                <w:spacing w:before="18" w:lineRule="auto" w:line="192"/>
                                <w:ind w:left="59" w:right="6504"/>
                                <w:rPr/>
                              </w:pPr>
                              <w:r>
                                <w:rPr>
                                  <w:spacing w:val="-1"/>
                                  <w:w w:val="104"/>
                                </w:rPr>
                                <w:t>vect</w:t>
                              </w:r>
                              <w:r>
                                <w:rPr>
                                  <w:spacing w:val="8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4"/>
                                </w:rPr>
                                <w:t>CountVectorizer()</w:t>
                              </w:r>
                              <w:r>
                                <w:rPr>
                                  <w:spacing w:val="-70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vect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fit(X_train)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89" fillcolor="white" stroked="t" style="position:absolute;margin-left:72.0pt;margin-top:7.0pt;width:468.05pt;height:33.15pt;z-index:64;mso-position-horizontal-relative:page;mso-position-vertical-relative:text;mso-width-relative:page;mso-height-relative:page;mso-wrap-distance-left:0.0pt;mso-wrap-distance-right:0.0pt;visibility:visible;" coordsize="5944235,421005">
                <v:shape id="1190" coordsize="21600,21600" path="m21507,0l90,0l53,65l25,325l4,749l0,1238l0,20264l4,20752l25,21209l53,21437l90,21600l21507,21600l21544,21437l21572,21209l21593,20752l21600,20264l21600,1238l21593,749l21572,325l21544,65l21507,0l21507,0l21507,0l21507,0xe" fillcolor="#cfcfcf" stroked="f" style="position:absolute;left:0;top:0;width:5944235;height:42100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91" filled="f" stroked="f" style="position:absolute;left:11430;top:12700;width:5918835;height:395604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" w:lineRule="auto" w:line="192"/>
                          <w:ind w:left="59" w:right="6504"/>
                          <w:rPr/>
                        </w:pPr>
                        <w:r>
                          <w:rPr>
                            <w:spacing w:val="-1"/>
                            <w:w w:val="104"/>
                          </w:rPr>
                          <w:t>vect</w:t>
                        </w:r>
                        <w:r>
                          <w:rPr>
                            <w:spacing w:val="8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</w:rPr>
                          <w:t>=</w:t>
                        </w:r>
                        <w:r>
                          <w:rPr>
                            <w:color w:val="666666"/>
                            <w:spacing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4"/>
                          </w:rPr>
                          <w:t>CountVectorizer()</w:t>
                        </w:r>
                        <w:r>
                          <w:rPr>
                            <w:spacing w:val="-70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vect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fit(X_train)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101600</wp:posOffset>
                </wp:positionV>
                <wp:extent cx="5918834" cy="396240"/>
                <wp:effectExtent l="0" t="0" r="0" b="0"/>
                <wp:wrapNone/>
                <wp:docPr id="1192" name="曲线 4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396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21581" y="0"/>
                              </a:moveTo>
                              <a:lnTo>
                                <a:pt x="18" y="0"/>
                              </a:lnTo>
                              <a:lnTo>
                                <a:pt x="0" y="276"/>
                              </a:lnTo>
                              <a:lnTo>
                                <a:pt x="0" y="20838"/>
                              </a:lnTo>
                              <a:lnTo>
                                <a:pt x="0" y="21219"/>
                              </a:lnTo>
                              <a:lnTo>
                                <a:pt x="18" y="21600"/>
                              </a:lnTo>
                              <a:lnTo>
                                <a:pt x="21581" y="21600"/>
                              </a:lnTo>
                              <a:lnTo>
                                <a:pt x="21599" y="21219"/>
                              </a:lnTo>
                              <a:lnTo>
                                <a:pt x="21599" y="276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lnTo>
                                <a:pt x="215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92" coordsize="21600,21600" path="m21581,0l18,0l0,276l0,20838l0,21219l18,21600l21581,21600l21599,21219l21599,276l21581,0l21581,0l21581,0l21581,0xe" fillcolor="#f7f7f7" stroked="f" style="position:absolute;margin-left:73.0pt;margin-top:8.0pt;width:466.05pt;height:31.2pt;z-index:-2147483638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path textboxrect="0,0,21600,21600"/>
              </v:shape>
            </w:pict>
          </mc:Fallback>
        </mc:AlternateContent>
      </w:r>
      <w:r>
        <w:rPr>
          <w:color w:val="2f3e9f"/>
          <w:w w:val="115"/>
        </w:rPr>
        <w:t>[45]:</w:t>
      </w:r>
    </w:p>
    <w:p>
      <w:pPr>
        <w:pStyle w:val="style0"/>
        <w:rPr/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spacing w:before="60"/>
        <w:ind w:left="167"/>
        <w:rPr/>
      </w:pPr>
      <w:r>
        <w:rPr>
          <w:color w:val="d74314"/>
          <w:w w:val="104"/>
        </w:rPr>
        <w:t xml:space="preserve">[45]: </w:t>
      </w:r>
      <w:r>
        <w:rPr>
          <w:color w:val="d74314"/>
          <w:spacing w:val="6"/>
          <w:w w:val="104"/>
        </w:rPr>
        <w:t xml:space="preserve"> </w:t>
      </w:r>
      <w:r>
        <w:rPr>
          <w:w w:val="104"/>
        </w:rPr>
        <w:t>CountVectorizer()</w:t>
      </w:r>
    </w:p>
    <w:p>
      <w:pPr>
        <w:pStyle w:val="style66"/>
        <w:spacing w:before="199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65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421638"/>
                <wp:effectExtent l="0" t="0" r="0" b="0"/>
                <wp:wrapNone/>
                <wp:docPr id="1193" name="组合 4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421638"/>
                          <a:chOff x="0" y="0"/>
                          <a:chExt cx="5944235" cy="421639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42163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65"/>
                                </a:lnTo>
                                <a:lnTo>
                                  <a:pt x="25" y="358"/>
                                </a:lnTo>
                                <a:lnTo>
                                  <a:pt x="4" y="781"/>
                                </a:lnTo>
                                <a:lnTo>
                                  <a:pt x="0" y="1303"/>
                                </a:lnTo>
                                <a:lnTo>
                                  <a:pt x="0" y="20296"/>
                                </a:lnTo>
                                <a:lnTo>
                                  <a:pt x="4" y="20818"/>
                                </a:lnTo>
                                <a:lnTo>
                                  <a:pt x="25" y="21241"/>
                                </a:lnTo>
                                <a:lnTo>
                                  <a:pt x="53" y="21534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534"/>
                                </a:lnTo>
                                <a:lnTo>
                                  <a:pt x="21572" y="21241"/>
                                </a:lnTo>
                                <a:lnTo>
                                  <a:pt x="21593" y="20818"/>
                                </a:lnTo>
                                <a:lnTo>
                                  <a:pt x="21600" y="20296"/>
                                </a:lnTo>
                                <a:lnTo>
                                  <a:pt x="21600" y="1303"/>
                                </a:lnTo>
                                <a:lnTo>
                                  <a:pt x="21593" y="781"/>
                                </a:lnTo>
                                <a:lnTo>
                                  <a:pt x="21572" y="358"/>
                                </a:lnTo>
                                <a:lnTo>
                                  <a:pt x="21544" y="65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19"/>
                            <a:ext cx="5918835" cy="39620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242"/>
                                </a:lnTo>
                                <a:lnTo>
                                  <a:pt x="0" y="20906"/>
                                </a:lnTo>
                                <a:lnTo>
                                  <a:pt x="0" y="21322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322"/>
                                </a:lnTo>
                                <a:lnTo>
                                  <a:pt x="21600" y="242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19"/>
                            <a:ext cx="5918835" cy="396201"/>
                          </a:xfrm>
                          <a:prstGeom prst="rect"/>
                          <a:ln>
                            <a:noFill/>
                          </a:ln>
                        </wps:spPr>
                        <wps:txbx id="1196">
                          <w:txbxContent>
                            <w:p>
                              <w:pPr>
                                <w:pStyle w:val="style0"/>
                                <w:spacing w:before="18" w:lineRule="auto" w:line="192"/>
                                <w:ind w:left="59" w:right="4864"/>
                                <w:rPr/>
                              </w:pPr>
                              <w:r>
                                <w:t>X_train_dtm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2"/>
                                </w:rPr>
                                <w:t xml:space="preserve"> </w:t>
                              </w:r>
                              <w:r>
                                <w:t>vect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transform(X_train)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>X_test_dtm</w:t>
                              </w:r>
                              <w:r>
                                <w:rPr>
                                  <w:spacing w:val="63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4"/>
                                </w:rPr>
                                <w:t xml:space="preserve"> </w:t>
                              </w:r>
                              <w:r>
                                <w:t>vect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transform(X_test)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93" fillcolor="white" stroked="t" style="position:absolute;margin-left:72.0pt;margin-top:10.45pt;width:468.05pt;height:33.2pt;z-index:65;mso-position-horizontal-relative:page;mso-position-vertical-relative:text;mso-width-relative:page;mso-height-relative:page;mso-wrap-distance-left:0.0pt;mso-wrap-distance-right:0.0pt;visibility:visible;" coordsize="5944235,421639">
                <v:shape id="1194" coordsize="21600,21600" path="m21507,0l90,0l53,65l25,358l4,781l0,1303l0,20296l4,20818l25,21241l53,21534l90,21600l21507,21600l21544,21534l21572,21241l21593,20818l21600,20296l21600,1303l21593,781l21572,358l21544,65l21507,0l21507,0l21507,0l21507,0xe" fillcolor="#cfcfcf" stroked="f" style="position:absolute;left:0;top:0;width:5944235;height:421639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195" coordsize="21600,21600" path="m21572,0l16,0l0,242l0,20906l0,21322l16,21600l21572,21600l21600,21322l21600,242l21572,0l21572,0l21572,0l21572,0xe" fillcolor="#f7f7f7" stroked="f" style="position:absolute;left:11430;top:12719;width:5918835;height:396201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196" filled="f" stroked="f" style="position:absolute;left:11430;top:12719;width:5918835;height:396201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18" w:lineRule="auto" w:line="192"/>
                          <w:ind w:left="59" w:right="4864"/>
                          <w:rPr/>
                        </w:pPr>
                        <w:r>
                          <w:t>X_train_dtm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2"/>
                          </w:rPr>
                          <w:t xml:space="preserve"> </w:t>
                        </w:r>
                        <w:r>
                          <w:t>vect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transform(X_train)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X_test_dtm</w:t>
                        </w:r>
                        <w:r>
                          <w:rPr>
                            <w:spacing w:val="63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4"/>
                          </w:rPr>
                          <w:t xml:space="preserve"> </w:t>
                        </w:r>
                        <w:r>
                          <w:t>vect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transform(X_test)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[46]:</w:t>
      </w:r>
    </w:p>
    <w:p>
      <w:pPr>
        <w:pStyle w:val="style66"/>
        <w:rPr>
          <w:sz w:val="26"/>
        </w:rPr>
      </w:pPr>
    </w:p>
    <w:p>
      <w:pPr>
        <w:pStyle w:val="style66"/>
        <w:spacing w:before="81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66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57784</wp:posOffset>
                </wp:positionV>
                <wp:extent cx="5944235" cy="606425"/>
                <wp:effectExtent l="0" t="0" r="0" b="0"/>
                <wp:wrapNone/>
                <wp:docPr id="1197" name="组合 4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606425"/>
                          <a:chOff x="0" y="0"/>
                          <a:chExt cx="5944235" cy="60642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6064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22"/>
                                </a:lnTo>
                                <a:lnTo>
                                  <a:pt x="25" y="248"/>
                                </a:lnTo>
                                <a:lnTo>
                                  <a:pt x="4" y="497"/>
                                </a:lnTo>
                                <a:lnTo>
                                  <a:pt x="0" y="882"/>
                                </a:lnTo>
                                <a:lnTo>
                                  <a:pt x="0" y="20650"/>
                                </a:lnTo>
                                <a:lnTo>
                                  <a:pt x="4" y="21011"/>
                                </a:lnTo>
                                <a:lnTo>
                                  <a:pt x="25" y="21283"/>
                                </a:lnTo>
                                <a:lnTo>
                                  <a:pt x="53" y="21486"/>
                                </a:lnTo>
                                <a:lnTo>
                                  <a:pt x="90" y="21599"/>
                                </a:lnTo>
                                <a:lnTo>
                                  <a:pt x="21507" y="21599"/>
                                </a:lnTo>
                                <a:lnTo>
                                  <a:pt x="21544" y="21486"/>
                                </a:lnTo>
                                <a:lnTo>
                                  <a:pt x="21572" y="21283"/>
                                </a:lnTo>
                                <a:lnTo>
                                  <a:pt x="21593" y="21011"/>
                                </a:lnTo>
                                <a:lnTo>
                                  <a:pt x="21600" y="20650"/>
                                </a:lnTo>
                                <a:lnTo>
                                  <a:pt x="21600" y="882"/>
                                </a:lnTo>
                                <a:lnTo>
                                  <a:pt x="21593" y="497"/>
                                </a:lnTo>
                                <a:lnTo>
                                  <a:pt x="21572" y="248"/>
                                </a:lnTo>
                                <a:lnTo>
                                  <a:pt x="21544" y="22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5810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88"/>
                                </a:lnTo>
                                <a:lnTo>
                                  <a:pt x="0" y="21127"/>
                                </a:lnTo>
                                <a:lnTo>
                                  <a:pt x="0" y="21387"/>
                                </a:lnTo>
                                <a:lnTo>
                                  <a:pt x="16" y="21599"/>
                                </a:lnTo>
                                <a:lnTo>
                                  <a:pt x="21572" y="21599"/>
                                </a:lnTo>
                                <a:lnTo>
                                  <a:pt x="21600" y="21387"/>
                                </a:lnTo>
                                <a:lnTo>
                                  <a:pt x="21600" y="188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0"/>
                            <a:ext cx="5918835" cy="581025"/>
                          </a:xfrm>
                          <a:prstGeom prst="rect"/>
                          <a:ln>
                            <a:noFill/>
                          </a:ln>
                        </wps:spPr>
                        <wps:txbx id="1200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t>vect_tunned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2"/>
                                </w:rPr>
                                <w:t xml:space="preserve"> </w:t>
                              </w:r>
                              <w:r>
                                <w:t>CountVectorizer(stop_words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"english"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t>ngram_range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1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2</w:t>
                              </w:r>
                              <w:r>
                                <w:rPr>
                                  <w:w w:val="115"/>
                                </w:rPr>
                                <w:t>),</w:t>
                              </w:r>
                              <w:r>
                                <w:rPr>
                                  <w:color w:val="ff0000"/>
                                  <w:w w:val="115"/>
                                </w:rPr>
                                <w:t>␣</w:t>
                              </w:r>
                            </w:p>
                            <w:p>
                              <w:pPr>
                                <w:pStyle w:val="style0"/>
                                <w:spacing w:lineRule="auto" w:line="206"/>
                                <w:ind w:left="59" w:right="3585" w:firstLine="162"/>
                                <w:rPr/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-1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spacing w:val="-1"/>
                                </w:rPr>
                                <w:t>min_df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</w:rPr>
                                <w:t>0.1</w:t>
                              </w:r>
                              <w:r>
                                <w:rPr>
                                  <w:spacing w:val="-1"/>
                                </w:rPr>
                                <w:t>,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max_df</w:t>
                              </w:r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0.7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t>max_features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100</w:t>
                              </w:r>
                              <w:r>
                                <w:t>)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t>vect_tunned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197" fillcolor="white" stroked="t" style="position:absolute;margin-left:72.0pt;margin-top:4.55pt;width:468.05pt;height:47.75pt;z-index:66;mso-position-horizontal-relative:page;mso-position-vertical-relative:text;mso-width-relative:page;mso-height-relative:page;mso-wrap-distance-left:0.0pt;mso-wrap-distance-right:0.0pt;visibility:visible;" coordsize="5944235,606425">
                <v:shape id="1198" coordsize="21600,21600" path="m21507,0l90,0l53,22l25,248l4,497l0,882l0,20650l4,21011l25,21283l53,21486l90,21599l21507,21599l21544,21486l21572,21283l21593,21011l21600,20650l21600,882l21593,497l21572,248l21544,22l21507,0l21507,0l21507,0l21507,0xe" fillcolor="#cfcfcf" stroked="f" style="position:absolute;left:0;top:0;width:5944235;height:60642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199" coordsize="21600,21600" path="m21572,0l16,0l0,188l0,21127l0,21387l16,21599l21572,21599l21600,21387l21600,188l21572,0l21572,0l21572,0l21572,0xe" fillcolor="#f7f7f7" stroked="f" style="position:absolute;left:11430;top:12700;width:5918835;height:581025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200" filled="f" stroked="f" style="position:absolute;left:11430;top:12700;width:5918835;height:581025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t>vect_tunned</w:t>
                        </w:r>
                        <w:r>
                          <w:rPr>
                            <w:spacing w:val="21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2"/>
                          </w:rPr>
                          <w:t xml:space="preserve"> </w:t>
                        </w:r>
                        <w:r>
                          <w:t>CountVectorizer(stop_words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"english"</w:t>
                        </w:r>
                        <w:r>
                          <w:t>,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t>ngram_range</w:t>
                        </w:r>
                        <w:r>
                          <w:rPr>
                            <w:spacing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2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666666"/>
                            <w:w w:val="115"/>
                          </w:rPr>
                          <w:t>1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11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2</w:t>
                        </w:r>
                        <w:r>
                          <w:rPr>
                            <w:w w:val="115"/>
                          </w:rPr>
                          <w:t>),</w:t>
                        </w:r>
                        <w:r>
                          <w:rPr>
                            <w:color w:val="ff0000"/>
                            <w:w w:val="115"/>
                          </w:rPr>
                          <w:t>␣</w:t>
                        </w:r>
                      </w:p>
                      <w:p>
                        <w:pPr>
                          <w:pStyle w:val="style0"/>
                          <w:spacing w:lineRule="auto" w:line="206"/>
                          <w:ind w:left="59" w:right="3585" w:firstLine="162"/>
                          <w:rPr/>
                        </w:pPr>
                        <w:r>
                          <w:rPr>
                            <w:rFonts w:ascii="Cambria" w:hAnsi="Cambria"/>
                            <w:color w:val="ff0000"/>
                            <w:spacing w:val="-1"/>
                            <w:sz w:val="12"/>
                          </w:rPr>
                          <w:t>↪</w:t>
                        </w:r>
                        <w:r>
                          <w:rPr>
                            <w:spacing w:val="-1"/>
                          </w:rPr>
                          <w:t>min_df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</w:rPr>
                          <w:t>=</w:t>
                        </w:r>
                        <w:r>
                          <w:rPr>
                            <w:color w:val="666666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"/>
                          </w:rPr>
                          <w:t>0.1</w:t>
                        </w:r>
                        <w:r>
                          <w:rPr>
                            <w:spacing w:val="-1"/>
                          </w:rPr>
                          <w:t>,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max_df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0.7</w:t>
                        </w:r>
                        <w:r>
                          <w:t>,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t>max_features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100</w:t>
                        </w:r>
                        <w:r>
                          <w:t>)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vect_tunned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[47]: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4"/>
        </w:rPr>
      </w:pPr>
    </w:p>
    <w:p>
      <w:pPr>
        <w:pStyle w:val="style66"/>
        <w:spacing w:before="129" w:lineRule="auto" w:line="192"/>
        <w:ind w:left="2702" w:hanging="2535"/>
        <w:rPr/>
      </w:pPr>
      <w:r>
        <w:rPr>
          <w:color w:val="d74314"/>
          <w:w w:val="95"/>
        </w:rPr>
        <w:t>[47]:</w:t>
      </w:r>
      <w:r>
        <w:rPr>
          <w:color w:val="d74314"/>
          <w:spacing w:val="1"/>
          <w:w w:val="95"/>
        </w:rPr>
        <w:t xml:space="preserve"> </w:t>
      </w:r>
      <w:r>
        <w:rPr>
          <w:w w:val="95"/>
        </w:rPr>
        <w:t>CountVectorizer(max_df=0.7,</w:t>
      </w:r>
      <w:r>
        <w:rPr>
          <w:spacing w:val="1"/>
          <w:w w:val="95"/>
        </w:rPr>
        <w:t xml:space="preserve"> </w:t>
      </w:r>
      <w:r>
        <w:rPr>
          <w:w w:val="95"/>
        </w:rPr>
        <w:t>max_features=100,</w:t>
      </w:r>
      <w:r>
        <w:rPr>
          <w:spacing w:val="1"/>
          <w:w w:val="95"/>
        </w:rPr>
        <w:t xml:space="preserve"> </w:t>
      </w:r>
      <w:r>
        <w:rPr>
          <w:w w:val="95"/>
        </w:rPr>
        <w:t>min_df=0.1,</w:t>
      </w:r>
      <w:r>
        <w:rPr>
          <w:spacing w:val="1"/>
          <w:w w:val="95"/>
        </w:rPr>
        <w:t xml:space="preserve"> </w:t>
      </w:r>
      <w:r>
        <w:rPr>
          <w:w w:val="95"/>
        </w:rPr>
        <w:t>ngram_range=(1,</w:t>
      </w:r>
      <w:r>
        <w:rPr>
          <w:spacing w:val="1"/>
          <w:w w:val="95"/>
        </w:rPr>
        <w:t xml:space="preserve"> </w:t>
      </w:r>
      <w:r>
        <w:rPr>
          <w:w w:val="95"/>
        </w:rPr>
        <w:t>2),</w:t>
      </w:r>
      <w:r>
        <w:rPr>
          <w:spacing w:val="-64"/>
          <w:w w:val="95"/>
        </w:rPr>
        <w:t xml:space="preserve"> </w:t>
      </w:r>
      <w:r>
        <w:t>stop_words='english')</w:t>
      </w:r>
    </w:p>
    <w:p>
      <w:pPr>
        <w:pStyle w:val="style66"/>
        <w:rPr>
          <w:sz w:val="9"/>
        </w:rPr>
      </w:pPr>
    </w:p>
    <w:p>
      <w:pPr>
        <w:pStyle w:val="style66"/>
        <w:spacing w:before="81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67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938530"/>
                <wp:effectExtent l="0" t="0" r="0" b="0"/>
                <wp:wrapNone/>
                <wp:docPr id="1201" name="组合 45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938530"/>
                          <a:chOff x="0" y="0"/>
                          <a:chExt cx="5944235" cy="938530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9385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29"/>
                                </a:lnTo>
                                <a:lnTo>
                                  <a:pt x="25" y="160"/>
                                </a:lnTo>
                                <a:lnTo>
                                  <a:pt x="4" y="336"/>
                                </a:lnTo>
                                <a:lnTo>
                                  <a:pt x="0" y="570"/>
                                </a:lnTo>
                                <a:lnTo>
                                  <a:pt x="0" y="20999"/>
                                </a:lnTo>
                                <a:lnTo>
                                  <a:pt x="4" y="21234"/>
                                </a:lnTo>
                                <a:lnTo>
                                  <a:pt x="25" y="21409"/>
                                </a:lnTo>
                                <a:lnTo>
                                  <a:pt x="53" y="21541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541"/>
                                </a:lnTo>
                                <a:lnTo>
                                  <a:pt x="21572" y="21409"/>
                                </a:lnTo>
                                <a:lnTo>
                                  <a:pt x="21593" y="21234"/>
                                </a:lnTo>
                                <a:lnTo>
                                  <a:pt x="21600" y="20999"/>
                                </a:lnTo>
                                <a:lnTo>
                                  <a:pt x="21600" y="570"/>
                                </a:lnTo>
                                <a:lnTo>
                                  <a:pt x="21593" y="336"/>
                                </a:lnTo>
                                <a:lnTo>
                                  <a:pt x="21572" y="160"/>
                                </a:lnTo>
                                <a:lnTo>
                                  <a:pt x="21544" y="29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8"/>
                            <a:ext cx="5918835" cy="91247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72" y="0"/>
                                </a:moveTo>
                                <a:lnTo>
                                  <a:pt x="16" y="0"/>
                                </a:lnTo>
                                <a:lnTo>
                                  <a:pt x="0" y="105"/>
                                </a:lnTo>
                                <a:lnTo>
                                  <a:pt x="0" y="21299"/>
                                </a:lnTo>
                                <a:lnTo>
                                  <a:pt x="0" y="21464"/>
                                </a:lnTo>
                                <a:lnTo>
                                  <a:pt x="16" y="21600"/>
                                </a:lnTo>
                                <a:lnTo>
                                  <a:pt x="21572" y="21600"/>
                                </a:lnTo>
                                <a:lnTo>
                                  <a:pt x="21600" y="21464"/>
                                </a:lnTo>
                                <a:lnTo>
                                  <a:pt x="21600" y="105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lnTo>
                                  <a:pt x="21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1430" y="12708"/>
                            <a:ext cx="5918835" cy="912477"/>
                          </a:xfrm>
                          <a:prstGeom prst="rect"/>
                          <a:ln>
                            <a:noFill/>
                          </a:ln>
                        </wps:spPr>
                        <wps:txbx id="1204">
                          <w:txbxContent>
                            <w:p>
                              <w:pPr>
                                <w:pStyle w:val="style0"/>
                                <w:spacing w:lineRule="exact" w:line="274"/>
                                <w:ind w:left="5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98"/>
                                </w:rPr>
                                <w:t>from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w w:val="115"/>
                                </w:rPr>
                                <w:t>sklearn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w w:val="20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w w:val="90"/>
                                </w:rPr>
                                <w:t>svm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04"/>
                                </w:rPr>
                                <w:t>import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w w:val="82"/>
                                </w:rPr>
                                <w:t>SVC</w:t>
                              </w:r>
                            </w:p>
                            <w:p>
                              <w:pPr>
                                <w:pStyle w:val="style0"/>
                                <w:spacing w:before="14" w:lineRule="auto" w:line="192"/>
                                <w:ind w:left="59" w:right="3641"/>
                                <w:rPr/>
                              </w:pPr>
                              <w:r>
                                <w:t>model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9"/>
                                </w:rPr>
                                <w:t xml:space="preserve"> </w:t>
                              </w:r>
                              <w:r>
                                <w:t>SVC(kernel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"linear"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20"/>
                                </w:rPr>
                                <w:t xml:space="preserve"> </w:t>
                              </w:r>
                              <w:r>
                                <w:t>random_state</w:t>
                              </w:r>
                              <w:r>
                                <w:rPr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10</w:t>
                              </w:r>
                              <w:r>
                                <w:t>)</w:t>
                              </w:r>
                              <w:r>
                                <w:rPr>
                                  <w:spacing w:val="-67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w w:val="104"/>
                                </w:rPr>
                                <w:t>.</w:t>
                              </w:r>
                              <w:r>
                                <w:rPr>
                                  <w:w w:val="104"/>
                                </w:rPr>
                                <w:t>fit(X_train_dtm,</w:t>
                              </w:r>
                              <w:r>
                                <w:rPr>
                                  <w:spacing w:val="4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y_train)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257"/>
                                <w:ind w:left="59"/>
                                <w:rPr/>
                              </w:pPr>
                              <w:r>
                                <w:t>pred</w:t>
                              </w:r>
                              <w:r>
                                <w:rPr>
                                  <w:spacing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1"/>
                                </w:rPr>
                                <w:t xml:space="preserve"> </w:t>
                              </w:r>
                              <w:r>
                                <w:t>model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predict(X_test_dtm)</w:t>
                              </w:r>
                            </w:p>
                            <w:p>
                              <w:pPr>
                                <w:pStyle w:val="style0"/>
                                <w:spacing w:lineRule="exact" w:line="305"/>
                                <w:ind w:left="59"/>
                                <w:rPr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"Accuracy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Score: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"</w:t>
                              </w:r>
                              <w:r>
                                <w:rPr>
                                  <w:w w:val="125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accuracy_score(y_test,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pred)</w:t>
                              </w:r>
                              <w:r>
                                <w:rPr>
                                  <w:spacing w:val="-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*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100</w:t>
                              </w:r>
                              <w:r>
                                <w:rPr>
                                  <w:w w:val="110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01" fillcolor="white" stroked="t" style="position:absolute;margin-left:72.0pt;margin-top:4.55pt;width:468.05pt;height:73.9pt;z-index:67;mso-position-horizontal-relative:page;mso-position-vertical-relative:text;mso-width-relative:page;mso-height-relative:page;mso-wrap-distance-left:0.0pt;mso-wrap-distance-right:0.0pt;visibility:visible;" coordsize="5944235,938530">
                <v:shape id="1202" coordsize="21600,21600" path="m21507,0l90,0l53,29l25,160l4,336l0,570l0,20999l4,21234l25,21409l53,21541l90,21600l21507,21600l21544,21541l21572,21409l21593,21234l21600,20999l21600,570l21593,336l21572,160l21544,29l21507,0l21507,0l21507,0l21507,0xe" fillcolor="#cfcfcf" stroked="f" style="position:absolute;left:0;top:0;width:5944235;height:938530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shape id="1203" coordsize="21600,21600" path="m21572,0l16,0l0,105l0,21299l0,21464l16,21600l21572,21600l21600,21464l21600,105l21572,0l21572,0l21572,0l21572,0xe" fillcolor="#f7f7f7" stroked="f" style="position:absolute;left:11430;top:12708;width:5918835;height:912477;z-index:3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204" filled="f" stroked="f" style="position:absolute;left:11430;top:12708;width:5918835;height:912477;z-index:4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274"/>
                          <w:ind w:left="59"/>
                          <w:rPr/>
                        </w:pP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98"/>
                          </w:rPr>
                          <w:t>from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w w:val="115"/>
                          </w:rPr>
                          <w:t>sklearn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w w:val="20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w w:val="90"/>
                          </w:rPr>
                          <w:t>svm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04"/>
                          </w:rPr>
                          <w:t>import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4"/>
                          </w:rPr>
                          <w:t xml:space="preserve"> </w:t>
                        </w:r>
                        <w:r>
                          <w:rPr>
                            <w:w w:val="82"/>
                          </w:rPr>
                          <w:t>SVC</w:t>
                        </w:r>
                      </w:p>
                      <w:p>
                        <w:pPr>
                          <w:pStyle w:val="style0"/>
                          <w:spacing w:before="14" w:lineRule="auto" w:line="192"/>
                          <w:ind w:left="59" w:right="3641"/>
                          <w:rPr/>
                        </w:pPr>
                        <w:r>
                          <w:t>model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9"/>
                          </w:rPr>
                          <w:t xml:space="preserve"> </w:t>
                        </w:r>
                        <w:r>
                          <w:t>SVC(kernel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"linear"</w:t>
                        </w:r>
                        <w:r>
                          <w:t>,</w:t>
                        </w:r>
                        <w:r>
                          <w:rPr>
                            <w:spacing w:val="20"/>
                          </w:rPr>
                          <w:t xml:space="preserve"> </w:t>
                        </w:r>
                        <w:r>
                          <w:t>random_state</w:t>
                        </w:r>
                        <w:r>
                          <w:rPr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10</w:t>
                        </w:r>
                        <w:r>
                          <w:t>)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model</w:t>
                        </w:r>
                        <w:r>
                          <w:rPr>
                            <w:color w:val="666666"/>
                            <w:w w:val="104"/>
                          </w:rPr>
                          <w:t>.</w:t>
                        </w:r>
                        <w:r>
                          <w:rPr>
                            <w:w w:val="104"/>
                          </w:rPr>
                          <w:t>fit(X_train_dtm,</w:t>
                        </w:r>
                        <w:r>
                          <w:rPr>
                            <w:spacing w:val="4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y_train)</w:t>
                        </w:r>
                      </w:p>
                      <w:p>
                        <w:pPr>
                          <w:pStyle w:val="style0"/>
                          <w:spacing w:lineRule="exact" w:line="257"/>
                          <w:ind w:left="59"/>
                          <w:rPr/>
                        </w:pPr>
                        <w:r>
                          <w:t>pred</w:t>
                        </w:r>
                        <w:r>
                          <w:rPr>
                            <w:spacing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31"/>
                          </w:rPr>
                          <w:t xml:space="preserve"> </w:t>
                        </w:r>
                        <w:r>
                          <w:t>model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predict(X_test_dtm)</w:t>
                        </w:r>
                      </w:p>
                      <w:p>
                        <w:pPr>
                          <w:pStyle w:val="style0"/>
                          <w:spacing w:lineRule="exact" w:line="305"/>
                          <w:ind w:left="59"/>
                          <w:rPr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</w:rPr>
                          <w:t>"Accuracy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Score: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5"/>
                          </w:rPr>
                          <w:t>"</w:t>
                        </w:r>
                        <w:r>
                          <w:rPr>
                            <w:w w:val="125"/>
                          </w:rPr>
                          <w:t>,</w:t>
                        </w:r>
                        <w:r>
                          <w:rPr>
                            <w:spacing w:val="-12"/>
                            <w:w w:val="125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accuracy_score(y_test,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pred)</w:t>
                        </w:r>
                        <w:r>
                          <w:rPr>
                            <w:spacing w:val="-1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>*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>100</w:t>
                        </w:r>
                        <w:r>
                          <w:rPr>
                            <w:w w:val="110"/>
                          </w:rPr>
                          <w:t>)</w:t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[48]: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0"/>
        </w:rPr>
      </w:pPr>
    </w:p>
    <w:p>
      <w:pPr>
        <w:pStyle w:val="style0"/>
        <w:rPr>
          <w:sz w:val="20"/>
        </w:rPr>
        <w:sectPr>
          <w:pgSz w:w="12240" w:h="15840" w:orient="portrait"/>
          <w:pgMar w:top="1360" w:right="1320" w:bottom="1080" w:left="640" w:header="0" w:footer="888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docGrid w:linePitch="312" w:charSpace="0"/>
        </w:sectPr>
      </w:pPr>
    </w:p>
    <w:p>
      <w:pPr>
        <w:pStyle w:val="style66"/>
        <w:spacing w:before="11"/>
        <w:rPr>
          <w:sz w:val="35"/>
        </w:rPr>
      </w:pPr>
    </w:p>
    <w:p>
      <w:pPr>
        <w:pStyle w:val="style66"/>
        <w:ind w:left="167"/>
        <w:rPr/>
      </w:pPr>
      <w:r>
        <w:rPr>
          <w:color w:val="2f3e9f"/>
          <w:w w:val="115"/>
        </w:rPr>
        <w:t>[49]: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219"/>
        <w:ind w:left="167"/>
        <w:rPr/>
      </w:pPr>
      <w:r>
        <w:rPr>
          <w:color w:val="2f3e9f"/>
          <w:w w:val="115"/>
        </w:rPr>
        <w:t>[50]:</w:t>
      </w:r>
    </w:p>
    <w:p>
      <w:pPr>
        <w:pStyle w:val="style66"/>
        <w:tabs>
          <w:tab w:val="left" w:leader="none" w:pos="1966"/>
        </w:tabs>
        <w:spacing w:before="81"/>
        <w:ind w:left="19"/>
        <w:rPr/>
      </w:pPr>
      <w:r>
        <w:br w:type="column"/>
      </w:r>
      <w:r>
        <w:t>Accuracy</w:t>
      </w:r>
      <w:r>
        <w:rPr>
          <w:spacing w:val="45"/>
        </w:rPr>
        <w:t xml:space="preserve"> </w:t>
      </w:r>
      <w:r>
        <w:t>Score:</w:t>
      </w:r>
      <w:r>
        <w:tab/>
      </w:r>
      <w:r>
        <w:t>90.7574704656011</w:t>
      </w:r>
    </w:p>
    <w:p>
      <w:pPr>
        <w:pStyle w:val="style66"/>
        <w:spacing w:before="8"/>
        <w:rPr>
          <w:sz w:val="6"/>
        </w:rPr>
      </w:pPr>
      <w:r>
        <w:rPr/>
        <mc:AlternateContent>
          <mc:Choice Requires="wpg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88265</wp:posOffset>
                </wp:positionV>
                <wp:extent cx="5944235" cy="249555"/>
                <wp:effectExtent l="0" t="0" r="0" b="0"/>
                <wp:wrapTopAndBottom/>
                <wp:docPr id="1205" name="组合 46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9555"/>
                          <a:chOff x="0" y="0"/>
                          <a:chExt cx="5944235" cy="249555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09"/>
                                </a:lnTo>
                                <a:lnTo>
                                  <a:pt x="25" y="604"/>
                                </a:lnTo>
                                <a:lnTo>
                                  <a:pt x="4" y="1264"/>
                                </a:lnTo>
                                <a:lnTo>
                                  <a:pt x="0" y="2143"/>
                                </a:lnTo>
                                <a:lnTo>
                                  <a:pt x="0" y="19291"/>
                                </a:lnTo>
                                <a:lnTo>
                                  <a:pt x="4" y="20170"/>
                                </a:lnTo>
                                <a:lnTo>
                                  <a:pt x="25" y="20885"/>
                                </a:lnTo>
                                <a:lnTo>
                                  <a:pt x="53" y="21325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325"/>
                                </a:lnTo>
                                <a:lnTo>
                                  <a:pt x="21572" y="20885"/>
                                </a:lnTo>
                                <a:lnTo>
                                  <a:pt x="21593" y="20170"/>
                                </a:lnTo>
                                <a:lnTo>
                                  <a:pt x="21600" y="19291"/>
                                </a:lnTo>
                                <a:lnTo>
                                  <a:pt x="21600" y="2143"/>
                                </a:lnTo>
                                <a:lnTo>
                                  <a:pt x="21593" y="1264"/>
                                </a:lnTo>
                                <a:lnTo>
                                  <a:pt x="21572" y="604"/>
                                </a:lnTo>
                                <a:lnTo>
                                  <a:pt x="21544" y="109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9555"/>
                          </a:xfrm>
                          <a:prstGeom prst="rect"/>
                          <a:ln>
                            <a:noFill/>
                          </a:ln>
                        </wps:spPr>
                        <wps:txbx id="1207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color w:val="007f00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4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4"/>
                                  <w:shd w:val="clear" w:color="auto" w:fill="f7f7f7"/>
                                </w:rPr>
                                <w:t xml:space="preserve">"Confusion </w:t>
                              </w:r>
                              <w:r>
                                <w:rPr>
                                  <w:color w:val="ba2121"/>
                                  <w:spacing w:val="1"/>
                                  <w:w w:val="104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4"/>
                                  <w:shd w:val="clear" w:color="auto" w:fill="f7f7f7"/>
                                </w:rPr>
                                <w:t>Matrix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aa5b1e"/>
                                  <w:w w:val="104"/>
                                  <w:shd w:val="clear" w:color="auto" w:fill="f7f7f7"/>
                                </w:rPr>
                                <w:t>\n\n</w:t>
                              </w:r>
                              <w:r>
                                <w:rPr>
                                  <w:color w:val="ba2121"/>
                                  <w:w w:val="104"/>
                                  <w:shd w:val="clear" w:color="auto" w:fill="f7f7f7"/>
                                </w:rPr>
                                <w:t>"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 xml:space="preserve">, </w:t>
                              </w:r>
                              <w:r>
                                <w:rPr>
                                  <w:spacing w:val="2"/>
                                  <w:w w:val="104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 xml:space="preserve">confusion_matrix(y_test, </w:t>
                              </w:r>
                              <w:r>
                                <w:rPr>
                                  <w:spacing w:val="2"/>
                                  <w:w w:val="104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  <w:shd w:val="clear" w:color="auto" w:fill="f7f7f7"/>
                                </w:rPr>
                                <w:t>pred))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05" fillcolor="white" stroked="t" style="position:absolute;margin-left:72.0pt;margin-top:6.95pt;width:468.05pt;height:19.65pt;z-index:-2147483579;mso-position-horizontal-relative:page;mso-position-vertical-relative:text;mso-width-relative:page;mso-height-relative:page;mso-wrap-distance-left:0.0pt;mso-wrap-distance-right:0.0pt;visibility:visible;" coordsize="5944235,249555">
                <v:shape id="1206" coordsize="21600,21600" path="m21507,0l90,0l53,109l25,604l4,1264l0,2143l0,19291l4,20170l25,20885l53,21325l90,21600l21507,21600l21544,21325l21572,20885l21593,20170l21600,19291l21600,2143l21593,1264l21572,604l21544,109l21507,0l21507,0l21507,0l21507,0xe" fillcolor="#cfcfcf" stroked="f" style="position:absolute;left:0;top:0;width:5944235;height:249555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207" filled="f" stroked="f" style="position:absolute;left:0;top:0;width:5944235;height:249555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color w:val="007f00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4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>(</w:t>
                        </w:r>
                        <w:r>
                          <w:rPr>
                            <w:color w:val="ba2121"/>
                            <w:w w:val="104"/>
                            <w:shd w:val="clear" w:color="auto" w:fill="f7f7f7"/>
                          </w:rPr>
                          <w:t xml:space="preserve">"Confusion </w:t>
                        </w:r>
                        <w:r>
                          <w:rPr>
                            <w:color w:val="ba2121"/>
                            <w:spacing w:val="1"/>
                            <w:w w:val="104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4"/>
                            <w:shd w:val="clear" w:color="auto" w:fill="f7f7f7"/>
                          </w:rPr>
                          <w:t>Matrix</w:t>
                        </w:r>
                        <w:r>
                          <w:rPr>
                            <w:rFonts w:ascii="Times New Roman" w:hAnsi="Times New Roman"/>
                            <w:b/>
                            <w:color w:val="aa5b1e"/>
                            <w:w w:val="104"/>
                            <w:shd w:val="clear" w:color="auto" w:fill="f7f7f7"/>
                          </w:rPr>
                          <w:t>\n\n</w:t>
                        </w:r>
                        <w:r>
                          <w:rPr>
                            <w:color w:val="ba2121"/>
                            <w:w w:val="104"/>
                            <w:shd w:val="clear" w:color="auto" w:fill="f7f7f7"/>
                          </w:rPr>
                          <w:t>"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 xml:space="preserve">, </w:t>
                        </w:r>
                        <w:r>
                          <w:rPr>
                            <w:spacing w:val="2"/>
                            <w:w w:val="104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 xml:space="preserve">confusion_matrix(y_test, </w:t>
                        </w:r>
                        <w:r>
                          <w:rPr>
                            <w:spacing w:val="2"/>
                            <w:w w:val="104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04"/>
                            <w:shd w:val="clear" w:color="auto" w:fill="f7f7f7"/>
                          </w:rPr>
                          <w:t>pred))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w10:wrap type="topAndBottom"/>
                <v:fill/>
              </v:group>
            </w:pict>
          </mc:Fallback>
        </mc:AlternateContent>
      </w:r>
    </w:p>
    <w:p>
      <w:pPr>
        <w:pStyle w:val="style66"/>
        <w:tabs>
          <w:tab w:val="left" w:leader="none" w:pos="1050"/>
        </w:tabs>
        <w:spacing w:lineRule="atLeast" w:line="540"/>
        <w:ind w:left="133" w:right="7645" w:hanging="115"/>
        <w:rPr/>
      </w:pPr>
      <w:r>
        <w:rPr>
          <w:w w:val="95"/>
        </w:rPr>
        <w:t>Confusion</w:t>
      </w:r>
      <w:r>
        <w:rPr>
          <w:spacing w:val="1"/>
          <w:w w:val="95"/>
        </w:rPr>
        <w:t xml:space="preserve"> </w:t>
      </w:r>
      <w:r>
        <w:rPr>
          <w:w w:val="95"/>
        </w:rPr>
        <w:t>Matrix</w:t>
      </w:r>
      <w:r>
        <w:rPr>
          <w:spacing w:val="-64"/>
          <w:w w:val="95"/>
        </w:rPr>
        <w:t xml:space="preserve"> </w:t>
      </w:r>
      <w:r>
        <w:t>[[2179</w:t>
      </w:r>
      <w:r>
        <w:tab/>
      </w:r>
      <w:r>
        <w:t>122]</w:t>
      </w:r>
    </w:p>
    <w:p>
      <w:pPr>
        <w:pStyle w:val="style66"/>
        <w:tabs>
          <w:tab w:val="left" w:leader="none" w:pos="936"/>
        </w:tabs>
        <w:spacing w:lineRule="exact" w:line="273"/>
        <w:ind w:left="134"/>
        <w:rPr/>
      </w:pPr>
      <w:r>
        <w:rPr/>
        <mc:AlternateContent>
          <mc:Choice Requires="wps">
            <w:drawing>
              <wp:anchor distT="0" distB="0" distL="0" distR="0" simplePos="false" relativeHeight="69" behindDoc="false" locked="false" layoutInCell="true" allowOverlap="true">
                <wp:simplePos x="0" y="0"/>
                <wp:positionH relativeFrom="page">
                  <wp:posOffset>927099</wp:posOffset>
                </wp:positionH>
                <wp:positionV relativeFrom="paragraph">
                  <wp:posOffset>274955</wp:posOffset>
                </wp:positionV>
                <wp:extent cx="5918834" cy="1969770"/>
                <wp:effectExtent l="0" t="0" r="0" b="0"/>
                <wp:wrapNone/>
                <wp:docPr id="1208" name="矩形 4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8834" cy="1969770"/>
                        </a:xfrm>
                        <a:prstGeom prst="rect"/>
                        <a:solidFill>
                          <a:srgbClr val="f7f7f7"/>
                        </a:solidFill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spacing w:before="25" w:lineRule="auto" w:line="214"/>
                              <w:ind w:left="59" w:right="3953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#defining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size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canvas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8"/>
                              </w:rPr>
                              <w:t>rcParams[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14"/>
                              </w:rPr>
                              <w:t>figure.figsize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0"/>
                              </w:rPr>
                              <w:t>]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spacing w:val="-3"/>
                                <w:w w:val="82"/>
                              </w:rPr>
                              <w:t>15</w:t>
                            </w:r>
                            <w:r>
                              <w:rPr>
                                <w:spacing w:val="-3"/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3"/>
                                <w:w w:val="82"/>
                              </w:rPr>
                              <w:t>8</w:t>
                            </w:r>
                            <w:r>
                              <w:rPr>
                                <w:spacing w:val="-3"/>
                                <w:w w:val="160"/>
                              </w:rPr>
                              <w:t>]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#confusion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matrix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5"/>
                              </w:rPr>
                              <w:t>DataFrame</w:t>
                            </w:r>
                          </w:p>
                          <w:p>
                            <w:pPr>
                              <w:pStyle w:val="style66"/>
                              <w:spacing w:lineRule="exact" w:line="284"/>
                              <w:ind w:left="59"/>
                              <w:rPr/>
                            </w:pPr>
                            <w:r>
                              <w:rPr>
                                <w:w w:val="98"/>
                              </w:rPr>
                              <w:t>conf_matrix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82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82"/>
                              </w:rPr>
                              <w:t>d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5"/>
                              </w:rPr>
                              <w:t>DataFrame(data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confusion_matrix(y_test,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7"/>
                              </w:rPr>
                              <w:t>pred),columns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style66"/>
                              <w:spacing w:lineRule="exact" w:line="297"/>
                              <w:ind w:left="222"/>
                              <w:rPr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Predicted:0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Predicted:1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3"/>
                              </w:rPr>
                              <w:t>,],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index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16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Actual:0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Actual:1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1"/>
                              </w:rPr>
                              <w:t>,])</w:t>
                            </w:r>
                          </w:p>
                          <w:p>
                            <w:pPr>
                              <w:pStyle w:val="style0"/>
                              <w:spacing w:lineRule="exact" w:line="246"/>
                              <w:ind w:left="59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#plotting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the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 xml:space="preserve">confusion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</w:rPr>
                              <w:t>matrix</w:t>
                            </w:r>
                          </w:p>
                          <w:p>
                            <w:pPr>
                              <w:pStyle w:val="style66"/>
                              <w:spacing w:lineRule="exact" w:line="290"/>
                              <w:ind w:left="59"/>
                              <w:rPr/>
                            </w:pPr>
                            <w:r>
                              <w:rPr>
                                <w:w w:val="9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64"/>
                              </w:rPr>
                              <w:t>.</w:t>
                            </w:r>
                            <w:r>
                              <w:rPr>
                                <w:w w:val="97"/>
                              </w:rPr>
                              <w:t>heatmap(conf_matrix,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annot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98"/>
                              </w:rPr>
                              <w:t>True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3"/>
                              </w:rPr>
                              <w:t>fmt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82"/>
                              </w:rPr>
                              <w:t>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79"/>
                              </w:rPr>
                              <w:t>cmap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104"/>
                              </w:rPr>
                              <w:t>Paire</w:t>
                            </w:r>
                            <w:r>
                              <w:rPr>
                                <w:color w:val="ba2121"/>
                                <w:spacing w:val="-1"/>
                                <w:w w:val="104"/>
                              </w:rPr>
                              <w:t>d</w:t>
                            </w:r>
                            <w:r>
                              <w:rPr>
                                <w:color w:val="ba2121"/>
                                <w:w w:val="227"/>
                              </w:rPr>
                              <w:t>'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</w:rPr>
                              <w:t>cbar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w w:val="164"/>
                              </w:rPr>
                              <w:t>␣</w:t>
                            </w:r>
                          </w:p>
                          <w:p>
                            <w:pPr>
                              <w:pStyle w:val="style66"/>
                              <w:spacing w:lineRule="auto" w:line="206"/>
                              <w:ind w:left="59" w:right="3069" w:firstLine="162"/>
                              <w:rPr/>
                            </w:pPr>
                            <w:r>
                              <w:rPr>
                                <w:rFonts w:ascii="Cambria" w:hAnsi="Cambria"/>
                                <w:color w:val="ff0000"/>
                                <w:spacing w:val="-1"/>
                                <w:w w:val="12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7f00"/>
                                <w:w w:val="116"/>
                              </w:rPr>
                              <w:t>False</w:t>
                            </w:r>
                            <w:r>
                              <w:rPr>
                                <w:w w:val="108"/>
                              </w:rPr>
                              <w:t>,linewidths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8"/>
                              </w:rPr>
                              <w:t>0.</w:t>
                            </w:r>
                            <w:r>
                              <w:rPr>
                                <w:color w:val="666666"/>
                                <w:spacing w:val="-1"/>
                                <w:w w:val="98"/>
                              </w:rPr>
                              <w:t>1</w:t>
                            </w:r>
                            <w:r>
                              <w:rPr>
                                <w:w w:val="164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w w:val="91"/>
                              </w:rPr>
                              <w:t>annot_kws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6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{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spacing w:val="-2"/>
                                <w:w w:val="107"/>
                              </w:rPr>
                              <w:t>size</w:t>
                            </w:r>
                            <w:r>
                              <w:rPr>
                                <w:color w:val="ba2121"/>
                                <w:spacing w:val="-2"/>
                                <w:w w:val="227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64"/>
                              </w:rPr>
                              <w:t>:</w:t>
                            </w:r>
                            <w:r>
                              <w:rPr>
                                <w:color w:val="666666"/>
                                <w:spacing w:val="-2"/>
                                <w:w w:val="82"/>
                              </w:rPr>
                              <w:t>25</w:t>
                            </w:r>
                            <w:r>
                              <w:rPr>
                                <w:spacing w:val="-2"/>
                                <w:w w:val="160"/>
                              </w:rPr>
                              <w:t>})</w:t>
                            </w:r>
                            <w:r>
                              <w:rPr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xticks(fontsize</w:t>
                            </w:r>
                            <w:r>
                              <w:rPr>
                                <w:spacing w:val="43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20</w:t>
                            </w:r>
                            <w:r>
                              <w:rPr>
                                <w:w w:val="104"/>
                              </w:rPr>
                              <w:t>)</w:t>
                            </w:r>
                          </w:p>
                          <w:p>
                            <w:pPr>
                              <w:pStyle w:val="style66"/>
                              <w:spacing w:lineRule="auto" w:line="192"/>
                              <w:ind w:left="59" w:right="6263"/>
                              <w:rPr/>
                            </w:pPr>
                            <w:r>
                              <w:rPr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yticks(fontsize</w:t>
                            </w:r>
                            <w:r>
                              <w:rPr>
                                <w:spacing w:val="6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20</w:t>
                            </w:r>
                            <w:r>
                              <w:rPr>
                                <w:w w:val="104"/>
                              </w:rPr>
                              <w:t>)</w:t>
                            </w:r>
                            <w:r>
                              <w:rPr>
                                <w:spacing w:val="-71"/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4"/>
                              </w:rPr>
                              <w:t>.</w:t>
                            </w:r>
                            <w:r>
                              <w:rPr>
                                <w:w w:val="104"/>
                              </w:rPr>
                              <w:t>show()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color="#f7f7f7" stroked="f" style="position:absolute;margin-left:73.0pt;margin-top:21.65pt;width:466.05pt;height:155.1pt;z-index:69;mso-position-horizontal-relative:page;mso-position-vertical-relative:text;mso-width-relative:page;mso-height-relative:page;mso-wrap-distance-left:0.0pt;mso-wrap-distance-right:0.0pt;visibility:visible;">
                <v:stroke on="f" joinstyle="miter" weight="1.0pt"/>
                <v:fill/>
                <v:textbox inset="0.0pt,0.0pt,0.0pt,0.0pt">
                  <w:txbxContent>
                    <w:p>
                      <w:pPr>
                        <w:pStyle w:val="style0"/>
                        <w:spacing w:before="25" w:lineRule="auto" w:line="214"/>
                        <w:ind w:left="59" w:right="3953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#defining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size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canvas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8"/>
                        </w:rPr>
                        <w:t>rcParams[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14"/>
                        </w:rPr>
                        <w:t>figure.figsize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0"/>
                        </w:rPr>
                        <w:t>]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spacing w:val="-3"/>
                          <w:w w:val="160"/>
                        </w:rPr>
                        <w:t>[</w:t>
                      </w:r>
                      <w:r>
                        <w:rPr>
                          <w:color w:val="666666"/>
                          <w:spacing w:val="-3"/>
                          <w:w w:val="82"/>
                        </w:rPr>
                        <w:t>15</w:t>
                      </w:r>
                      <w:r>
                        <w:rPr>
                          <w:spacing w:val="-3"/>
                          <w:w w:val="164"/>
                        </w:rPr>
                        <w:t>,</w:t>
                      </w:r>
                      <w:r>
                        <w:rPr>
                          <w:color w:val="666666"/>
                          <w:spacing w:val="-3"/>
                          <w:w w:val="82"/>
                        </w:rPr>
                        <w:t>8</w:t>
                      </w:r>
                      <w:r>
                        <w:rPr>
                          <w:spacing w:val="-3"/>
                          <w:w w:val="160"/>
                        </w:rPr>
                        <w:t>]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#confusion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matrix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to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5"/>
                        </w:rPr>
                        <w:t>DataFrame</w:t>
                      </w:r>
                    </w:p>
                    <w:p>
                      <w:pPr>
                        <w:pStyle w:val="style66"/>
                        <w:spacing w:lineRule="exact" w:line="284"/>
                        <w:ind w:left="59"/>
                        <w:rPr/>
                      </w:pPr>
                      <w:r>
                        <w:rPr>
                          <w:w w:val="98"/>
                        </w:rPr>
                        <w:t>conf_matrix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82"/>
                        </w:rPr>
                        <w:t>p</w:t>
                      </w:r>
                      <w:r>
                        <w:rPr>
                          <w:spacing w:val="-1"/>
                          <w:w w:val="82"/>
                        </w:rPr>
                        <w:t>d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5"/>
                        </w:rPr>
                        <w:t>DataFrame(data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confusion_matrix(y_test,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7"/>
                        </w:rPr>
                        <w:t>pred),columns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style66"/>
                        <w:spacing w:lineRule="exact" w:line="297"/>
                        <w:ind w:left="222"/>
                        <w:rPr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Predicted:0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Predicted:1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3"/>
                        </w:rPr>
                        <w:t>,],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6"/>
                        </w:rPr>
                        <w:t>index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w w:val="160"/>
                        </w:rPr>
                        <w:t>[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Actual:0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Actual:1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1"/>
                        </w:rPr>
                        <w:t>,])</w:t>
                      </w:r>
                    </w:p>
                    <w:p>
                      <w:pPr>
                        <w:pStyle w:val="style0"/>
                        <w:spacing w:lineRule="exact" w:line="246"/>
                        <w:ind w:left="59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#plotting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the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 xml:space="preserve">confusion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</w:rPr>
                        <w:t>matrix</w:t>
                      </w:r>
                    </w:p>
                    <w:p>
                      <w:pPr>
                        <w:pStyle w:val="style66"/>
                        <w:spacing w:lineRule="exact" w:line="290"/>
                        <w:ind w:left="59"/>
                        <w:rPr/>
                      </w:pPr>
                      <w:r>
                        <w:rPr>
                          <w:w w:val="95"/>
                        </w:rPr>
                        <w:t>sns</w:t>
                      </w:r>
                      <w:r>
                        <w:rPr>
                          <w:color w:val="666666"/>
                          <w:w w:val="164"/>
                        </w:rPr>
                        <w:t>.</w:t>
                      </w:r>
                      <w:r>
                        <w:rPr>
                          <w:w w:val="97"/>
                        </w:rPr>
                        <w:t>heatmap(conf_matrix,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annot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98"/>
                        </w:rPr>
                        <w:t>True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3"/>
                        </w:rPr>
                        <w:t>fmt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82"/>
                        </w:rPr>
                        <w:t>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79"/>
                        </w:rPr>
                        <w:t>cmap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w w:val="104"/>
                        </w:rPr>
                        <w:t>Paire</w:t>
                      </w:r>
                      <w:r>
                        <w:rPr>
                          <w:color w:val="ba2121"/>
                          <w:spacing w:val="-1"/>
                          <w:w w:val="104"/>
                        </w:rPr>
                        <w:t>d</w:t>
                      </w:r>
                      <w:r>
                        <w:rPr>
                          <w:color w:val="ba2121"/>
                          <w:w w:val="227"/>
                        </w:rPr>
                        <w:t>'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9"/>
                        </w:rPr>
                        <w:t>cbar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ff0000"/>
                          <w:w w:val="164"/>
                        </w:rPr>
                        <w:t>␣</w:t>
                      </w:r>
                    </w:p>
                    <w:p>
                      <w:pPr>
                        <w:pStyle w:val="style66"/>
                        <w:spacing w:lineRule="auto" w:line="206"/>
                        <w:ind w:left="59" w:right="3069" w:firstLine="162"/>
                        <w:rPr/>
                      </w:pPr>
                      <w:r>
                        <w:rPr>
                          <w:rFonts w:ascii="Cambria" w:hAnsi="Cambria"/>
                          <w:color w:val="ff0000"/>
                          <w:spacing w:val="-1"/>
                          <w:w w:val="120"/>
                          <w:sz w:val="12"/>
                        </w:rPr>
                        <w:t>↪</w:t>
                      </w:r>
                      <w:r>
                        <w:rPr>
                          <w:rFonts w:ascii="Times New Roman" w:hAnsi="Times New Roman"/>
                          <w:b/>
                          <w:color w:val="007f00"/>
                          <w:w w:val="116"/>
                        </w:rPr>
                        <w:t>False</w:t>
                      </w:r>
                      <w:r>
                        <w:rPr>
                          <w:w w:val="108"/>
                        </w:rPr>
                        <w:t>,linewidths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98"/>
                        </w:rPr>
                        <w:t>0.</w:t>
                      </w:r>
                      <w:r>
                        <w:rPr>
                          <w:color w:val="666666"/>
                          <w:spacing w:val="-1"/>
                          <w:w w:val="98"/>
                        </w:rPr>
                        <w:t>1</w:t>
                      </w:r>
                      <w:r>
                        <w:rPr>
                          <w:w w:val="164"/>
                        </w:rPr>
                        <w:t>,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w w:val="91"/>
                        </w:rPr>
                        <w:t>annot_kws</w:t>
                      </w:r>
                      <w:r>
                        <w:t xml:space="preserve"> 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color w:val="666666"/>
                          <w:w w:val="65"/>
                        </w:rPr>
                        <w:t>=</w:t>
                      </w:r>
                      <w:r>
                        <w:rPr>
                          <w:color w:val="66666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5"/>
                        </w:rPr>
                        <w:t xml:space="preserve"> </w:t>
                      </w:r>
                      <w:r>
                        <w:rPr>
                          <w:spacing w:val="-2"/>
                          <w:w w:val="160"/>
                        </w:rPr>
                        <w:t>{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color w:val="ba2121"/>
                          <w:spacing w:val="-2"/>
                          <w:w w:val="107"/>
                        </w:rPr>
                        <w:t>size</w:t>
                      </w:r>
                      <w:r>
                        <w:rPr>
                          <w:color w:val="ba2121"/>
                          <w:spacing w:val="-2"/>
                          <w:w w:val="227"/>
                        </w:rPr>
                        <w:t>'</w:t>
                      </w:r>
                      <w:r>
                        <w:rPr>
                          <w:spacing w:val="-2"/>
                          <w:w w:val="164"/>
                        </w:rPr>
                        <w:t>:</w:t>
                      </w:r>
                      <w:r>
                        <w:rPr>
                          <w:color w:val="666666"/>
                          <w:spacing w:val="-2"/>
                          <w:w w:val="82"/>
                        </w:rPr>
                        <w:t>25</w:t>
                      </w:r>
                      <w:r>
                        <w:rPr>
                          <w:spacing w:val="-2"/>
                          <w:w w:val="160"/>
                        </w:rPr>
                        <w:t>})</w:t>
                      </w:r>
                      <w:r>
                        <w:rPr>
                          <w:w w:val="160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xticks(fontsize</w:t>
                      </w:r>
                      <w:r>
                        <w:rPr>
                          <w:spacing w:val="43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8"/>
                        </w:rPr>
                        <w:t xml:space="preserve"> </w:t>
                      </w:r>
                      <w:r>
                        <w:rPr>
                          <w:color w:val="666666"/>
                          <w:w w:val="104"/>
                        </w:rPr>
                        <w:t>20</w:t>
                      </w:r>
                      <w:r>
                        <w:rPr>
                          <w:w w:val="104"/>
                        </w:rPr>
                        <w:t>)</w:t>
                      </w:r>
                    </w:p>
                    <w:p>
                      <w:pPr>
                        <w:pStyle w:val="style66"/>
                        <w:spacing w:lineRule="auto" w:line="192"/>
                        <w:ind w:left="59" w:right="6263"/>
                        <w:rPr/>
                      </w:pPr>
                      <w:r>
                        <w:rPr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yticks(fontsize</w:t>
                      </w:r>
                      <w:r>
                        <w:rPr>
                          <w:spacing w:val="6"/>
                          <w:w w:val="10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3"/>
                        </w:rPr>
                        <w:t xml:space="preserve"> </w:t>
                      </w:r>
                      <w:r>
                        <w:rPr>
                          <w:color w:val="666666"/>
                          <w:w w:val="104"/>
                        </w:rPr>
                        <w:t>20</w:t>
                      </w:r>
                      <w:r>
                        <w:rPr>
                          <w:w w:val="104"/>
                        </w:rPr>
                        <w:t>)</w:t>
                      </w:r>
                      <w:r>
                        <w:rPr>
                          <w:spacing w:val="-71"/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plt</w:t>
                      </w:r>
                      <w:r>
                        <w:rPr>
                          <w:color w:val="666666"/>
                          <w:w w:val="104"/>
                        </w:rPr>
                        <w:t>.</w:t>
                      </w:r>
                      <w:r>
                        <w:rPr>
                          <w:w w:val="104"/>
                        </w:rPr>
                        <w:t>show()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w w:val="130"/>
        </w:rPr>
        <w:t>[</w:t>
      </w:r>
      <w:r>
        <w:rPr>
          <w:spacing w:val="2"/>
          <w:w w:val="130"/>
        </w:rPr>
        <w:t xml:space="preserve"> </w:t>
      </w:r>
      <w:r>
        <w:t>144</w:t>
      </w:r>
      <w:r>
        <w:tab/>
      </w:r>
      <w:r>
        <w:t>433]]</w:t>
      </w:r>
    </w:p>
    <w:p>
      <w:pPr>
        <w:pStyle w:val="style0"/>
        <w:spacing w:lineRule="exact" w:line="273"/>
        <w:rPr/>
        <w:sectPr>
          <w:type w:val="continuous"/>
          <w:pgSz w:w="12240" w:h="15840" w:orient="portrait"/>
          <w:pgMar w:top="1500" w:right="1320" w:bottom="1080" w:left="64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equalWidth="0" w:space="40" w:num="2">
            <w:col w:w="741" w:space="40"/>
            <w:col w:w="9499"/>
          </w:cols>
          <w:docGrid w:linePitch="312" w:charSpace="0"/>
        </w:sectPr>
      </w:pPr>
    </w:p>
    <w:p>
      <w:pPr>
        <w:pStyle w:val="style66"/>
        <w:ind w:left="1329"/>
        <w:rPr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6428105</wp:posOffset>
                </wp:positionV>
                <wp:extent cx="5944235" cy="249554"/>
                <wp:effectExtent l="0" t="0" r="0" b="0"/>
                <wp:wrapNone/>
                <wp:docPr id="1209" name="曲线 47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4235" cy="24955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 stroke="1">
                              <a:moveTo>
                                <a:pt x="21507" y="0"/>
                              </a:moveTo>
                              <a:lnTo>
                                <a:pt x="90" y="0"/>
                              </a:lnTo>
                              <a:lnTo>
                                <a:pt x="53" y="165"/>
                              </a:lnTo>
                              <a:lnTo>
                                <a:pt x="25" y="661"/>
                              </a:lnTo>
                              <a:lnTo>
                                <a:pt x="4" y="1377"/>
                              </a:lnTo>
                              <a:lnTo>
                                <a:pt x="0" y="2204"/>
                              </a:lnTo>
                              <a:lnTo>
                                <a:pt x="0" y="19451"/>
                              </a:lnTo>
                              <a:lnTo>
                                <a:pt x="4" y="20277"/>
                              </a:lnTo>
                              <a:lnTo>
                                <a:pt x="25" y="20993"/>
                              </a:lnTo>
                              <a:lnTo>
                                <a:pt x="53" y="21434"/>
                              </a:lnTo>
                              <a:lnTo>
                                <a:pt x="90" y="21600"/>
                              </a:lnTo>
                              <a:lnTo>
                                <a:pt x="21507" y="21600"/>
                              </a:lnTo>
                              <a:lnTo>
                                <a:pt x="21544" y="21434"/>
                              </a:lnTo>
                              <a:lnTo>
                                <a:pt x="21572" y="20993"/>
                              </a:lnTo>
                              <a:lnTo>
                                <a:pt x="21593" y="20277"/>
                              </a:lnTo>
                              <a:lnTo>
                                <a:pt x="21600" y="19451"/>
                              </a:lnTo>
                              <a:lnTo>
                                <a:pt x="21600" y="2204"/>
                              </a:lnTo>
                              <a:lnTo>
                                <a:pt x="21593" y="1377"/>
                              </a:lnTo>
                              <a:lnTo>
                                <a:pt x="21572" y="661"/>
                              </a:lnTo>
                              <a:lnTo>
                                <a:pt x="21544" y="165"/>
                              </a:lnTo>
                              <a:lnTo>
                                <a:pt x="21507" y="0"/>
                              </a:lnTo>
                              <a:lnTo>
                                <a:pt x="21507" y="0"/>
                              </a:lnTo>
                              <a:lnTo>
                                <a:pt x="21507" y="0"/>
                              </a:lnTo>
                              <a:lnTo>
                                <a:pt x="21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fc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09" coordsize="21600,21600" path="m21507,0l90,0l53,165l25,661l4,1377l0,2204l0,19451l4,20277l25,20993l53,21434l90,21600l21507,21600l21544,21434l21572,20993l21593,20277l21600,19451l21600,2204l21593,1377l21572,661l21544,165l21507,0l21507,0l21507,0l21507,0xe" fillcolor="#cfcfcf" stroked="f" style="position:absolute;margin-left:72.0pt;margin-top:506.15pt;width:468.05pt;height:19.65pt;z-index:-2147483637;mso-position-horizontal-relative:page;mso-position-vertical-relative:page;mso-width-relative:page;mso-height-relative:page;mso-wrap-distance-left:0.0pt;mso-wrap-distance-right:0.0pt;visibility:visible;">
                <v:stroke on="f" joinstyle="miter" weight="1.0pt"/>
                <v:fill/>
                <v:path textboxrect="0,0,21600,21600"/>
              </v:shape>
            </w:pict>
          </mc:Fallback>
        </mc:AlternateContent>
      </w:r>
      <w:r>
        <w:rPr>
          <w:sz w:val="20"/>
        </w:rPr>
        <w:drawing>
          <wp:inline distL="0" distT="0" distB="0" distR="0">
            <wp:extent cx="5257800" cy="2839212"/>
            <wp:effectExtent l="0" t="0" r="0" b="0"/>
            <wp:docPr id="1210" name="图片 47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7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7800" cy="283921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15"/>
        </w:rPr>
      </w:pPr>
    </w:p>
    <w:p>
      <w:pPr>
        <w:pStyle w:val="style66"/>
        <w:spacing w:before="81"/>
        <w:ind w:left="167"/>
        <w:rPr/>
      </w:pPr>
      <w:r>
        <w:rPr/>
        <mc:AlternateContent>
          <mc:Choice Requires="wpg">
            <w:drawing>
              <wp:anchor distT="0" distB="0" distL="0" distR="0" simplePos="false" relativeHeight="70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57785</wp:posOffset>
                </wp:positionV>
                <wp:extent cx="5944235" cy="249554"/>
                <wp:effectExtent l="0" t="0" r="0" b="0"/>
                <wp:wrapNone/>
                <wp:docPr id="1211" name="组合 48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44235" cy="249554"/>
                          <a:chOff x="0" y="0"/>
                          <a:chExt cx="5944235" cy="249554"/>
                        </a:xfrm>
                        <a:solidFill>
                          <a:srgbClr val="ffffff"/>
                        </a:solidFill>
                      </wpg:grpSpPr>
                      <wps:wsp>
                        <wps:cNvSpPr/>
                        <wps:spPr>
                          <a:xfrm rot="0"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 stroke="1">
                                <a:moveTo>
                                  <a:pt x="21507" y="0"/>
                                </a:moveTo>
                                <a:lnTo>
                                  <a:pt x="90" y="0"/>
                                </a:lnTo>
                                <a:lnTo>
                                  <a:pt x="53" y="110"/>
                                </a:lnTo>
                                <a:lnTo>
                                  <a:pt x="25" y="606"/>
                                </a:lnTo>
                                <a:lnTo>
                                  <a:pt x="4" y="1267"/>
                                </a:lnTo>
                                <a:lnTo>
                                  <a:pt x="0" y="2148"/>
                                </a:lnTo>
                                <a:lnTo>
                                  <a:pt x="0" y="19340"/>
                                </a:lnTo>
                                <a:lnTo>
                                  <a:pt x="4" y="20222"/>
                                </a:lnTo>
                                <a:lnTo>
                                  <a:pt x="25" y="20938"/>
                                </a:lnTo>
                                <a:lnTo>
                                  <a:pt x="53" y="21379"/>
                                </a:lnTo>
                                <a:lnTo>
                                  <a:pt x="90" y="21600"/>
                                </a:lnTo>
                                <a:lnTo>
                                  <a:pt x="21507" y="21600"/>
                                </a:lnTo>
                                <a:lnTo>
                                  <a:pt x="21544" y="21379"/>
                                </a:lnTo>
                                <a:lnTo>
                                  <a:pt x="21572" y="20938"/>
                                </a:lnTo>
                                <a:lnTo>
                                  <a:pt x="21593" y="20222"/>
                                </a:lnTo>
                                <a:lnTo>
                                  <a:pt x="21600" y="19340"/>
                                </a:lnTo>
                                <a:lnTo>
                                  <a:pt x="21600" y="2148"/>
                                </a:lnTo>
                                <a:lnTo>
                                  <a:pt x="21593" y="1267"/>
                                </a:lnTo>
                                <a:lnTo>
                                  <a:pt x="21572" y="606"/>
                                </a:lnTo>
                                <a:lnTo>
                                  <a:pt x="21544" y="11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lnTo>
                                  <a:pt x="21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5944235" cy="249554"/>
                          </a:xfrm>
                          <a:prstGeom prst="rect"/>
                          <a:ln>
                            <a:noFill/>
                          </a:ln>
                        </wps:spPr>
                        <wps:txbx id="1213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9340"/>
                                </w:tabs>
                                <w:spacing w:lineRule="exact" w:line="328"/>
                                <w:ind w:left="19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color w:val="007f00"/>
                                  <w:spacing w:val="5"/>
                                  <w:w w:val="99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  <w:shd w:val="clear" w:color="auto" w:fill="f7f7f7"/>
                                </w:rPr>
                                <w:t>print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(classification_report(y_test,</w:t>
                              </w:r>
                              <w:r>
                                <w:rPr>
                                  <w:spacing w:val="1"/>
                                  <w:w w:val="115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hd w:val="clear" w:color="auto" w:fill="f7f7f7"/>
                                </w:rPr>
                                <w:t>pred))</w:t>
                              </w:r>
                              <w:r>
                                <w:rPr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211" fillcolor="white" stroked="t" style="position:absolute;margin-left:72.0pt;margin-top:4.55pt;width:468.05pt;height:19.65pt;z-index:70;mso-position-horizontal-relative:page;mso-position-vertical-relative:text;mso-width-relative:page;mso-height-relative:page;mso-wrap-distance-left:0.0pt;mso-wrap-distance-right:0.0pt;visibility:visible;" coordsize="5944235,249554">
                <v:shape id="1212" coordsize="21600,21600" path="m21507,0l90,0l53,110l25,606l4,1267l0,2148l0,19340l4,20222l25,20938l53,21379l90,21600l21507,21600l21544,21379l21572,20938l21593,20222l21600,19340l21600,2148l21593,1267l21572,606l21544,110l21507,0l21507,0l21507,0l21507,0xe" fillcolor="#cfcfcf" stroked="f" style="position:absolute;left:0;top:0;width:5944235;height:249554;z-index:2;mso-position-horizontal-relative:page;mso-position-vertical-relative:page;mso-width-relative:page;mso-height-relative:page;visibility:visible;">
                  <v:stroke on="f" joinstyle="miter" weight="1.0pt"/>
                  <v:fill/>
                  <v:path textboxrect="0,0,21600,21600"/>
                </v:shape>
                <v:rect id="1213" filled="f" stroked="f" style="position:absolute;left:0;top:0;width:5944235;height:249554;z-index:3;mso-position-horizontal-relative:page;mso-position-vertical-relative:page;mso-width-relative:page;mso-height-relative:page;visibility:visible;">
                  <v:stroke on="f" joinstyle="miter" weight="1.0pt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9340"/>
                          </w:tabs>
                          <w:spacing w:lineRule="exact" w:line="328"/>
                          <w:ind w:left="19"/>
                          <w:rPr/>
                        </w:pPr>
                        <w:r>
                          <w:rPr>
                            <w:rFonts w:ascii="Times New Roman" w:hAnsi="Times New Roman"/>
                            <w:color w:val="007f00"/>
                            <w:spacing w:val="5"/>
                            <w:w w:val="99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  <w:shd w:val="clear" w:color="auto" w:fill="f7f7f7"/>
                          </w:rPr>
                          <w:t>print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(classification_report(y_test,</w:t>
                        </w:r>
                        <w:r>
                          <w:rPr>
                            <w:spacing w:val="1"/>
                            <w:w w:val="115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w w:val="115"/>
                            <w:shd w:val="clear" w:color="auto" w:fill="f7f7f7"/>
                          </w:rPr>
                          <w:t>pred))</w:t>
                        </w:r>
                        <w:r>
                          <w:rPr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rect>
                <v:stroke joinstyle="miter" weight="1.0pt"/>
                <v:fill/>
              </v:group>
            </w:pict>
          </mc:Fallback>
        </mc:AlternateContent>
      </w:r>
      <w:r>
        <w:rPr>
          <w:color w:val="2f3e9f"/>
          <w:w w:val="115"/>
        </w:rPr>
        <w:t>[51]:</w:t>
      </w:r>
    </w:p>
    <w:p>
      <w:pPr>
        <w:pStyle w:val="style66"/>
        <w:spacing w:before="3"/>
        <w:rPr>
          <w:sz w:val="16"/>
        </w:rPr>
      </w:pPr>
    </w:p>
    <w:tbl>
      <w:tblPr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"/>
        <w:gridCol w:w="2849"/>
        <w:gridCol w:w="1031"/>
        <w:gridCol w:w="1203"/>
        <w:gridCol w:w="4243"/>
      </w:tblGrid>
      <w:tr>
        <w:trPr>
          <w:trHeight w:val="416" w:hRule="atLeast"/>
          <w:jc w:val="left"/>
        </w:trPr>
        <w:tc>
          <w:tcPr>
            <w:tcW w:w="583" w:type="dxa"/>
            <w:vMerge w:val="restart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2849" w:type="dxa"/>
            <w:tcBorders/>
          </w:tcPr>
          <w:p>
            <w:pPr>
              <w:pStyle w:val="style4098"/>
              <w:spacing w:lineRule="exact" w:line="318"/>
              <w:ind w:right="227"/>
              <w:jc w:val="right"/>
              <w:rPr/>
            </w:pPr>
            <w:r>
              <w:rPr>
                <w:w w:val="104"/>
              </w:rPr>
              <w:t>precision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lineRule="exact" w:line="318"/>
              <w:ind w:right="113"/>
              <w:jc w:val="right"/>
              <w:rPr/>
            </w:pPr>
            <w:r>
              <w:rPr>
                <w:w w:val="130"/>
              </w:rPr>
              <w:t>recall</w:t>
            </w:r>
          </w:p>
        </w:tc>
        <w:tc>
          <w:tcPr>
            <w:tcW w:w="1203" w:type="dxa"/>
            <w:tcBorders/>
          </w:tcPr>
          <w:p>
            <w:pPr>
              <w:pStyle w:val="style4098"/>
              <w:spacing w:lineRule="exact" w:line="318"/>
              <w:ind w:right="170"/>
              <w:jc w:val="right"/>
              <w:rPr/>
            </w:pPr>
            <w:r>
              <w:t>f1-score</w:t>
            </w:r>
          </w:p>
        </w:tc>
        <w:tc>
          <w:tcPr>
            <w:tcW w:w="4243" w:type="dxa"/>
            <w:tcBorders/>
          </w:tcPr>
          <w:p>
            <w:pPr>
              <w:pStyle w:val="style4098"/>
              <w:spacing w:lineRule="exact" w:line="318"/>
              <w:ind w:right="3268"/>
              <w:jc w:val="right"/>
              <w:rPr/>
            </w:pPr>
            <w:r>
              <w:t>support</w:t>
            </w:r>
          </w:p>
        </w:tc>
      </w:tr>
      <w:tr>
        <w:tblPrEx/>
        <w:trPr>
          <w:trHeight w:val="406" w:hRule="atLeast"/>
          <w:jc w:val="left"/>
        </w:trPr>
        <w:tc>
          <w:tcPr>
            <w:tcW w:w="583" w:type="dxa"/>
            <w:vMerge w:val="continue"/>
            <w:tcBorders>
              <w:top w:val="nil"/>
            </w:tcBorders>
          </w:tcPr>
          <w:p>
            <w:pPr>
              <w:pStyle w:val="style0"/>
              <w:rPr/>
            </w:pPr>
          </w:p>
        </w:tc>
        <w:tc>
          <w:tcPr>
            <w:tcW w:w="2849" w:type="dxa"/>
            <w:tcBorders/>
          </w:tcPr>
          <w:p>
            <w:pPr>
              <w:pStyle w:val="style4098"/>
              <w:tabs>
                <w:tab w:val="right" w:leader="none" w:pos="2176"/>
              </w:tabs>
              <w:spacing w:before="106" w:lineRule="exact" w:line="280"/>
              <w:ind w:right="227"/>
              <w:jc w:val="right"/>
              <w:rPr>
                <w:sz w:val="2"/>
                <w:szCs w:val="2"/>
              </w:rPr>
            </w:pPr>
            <w:r>
              <w:t>negative</w:t>
            </w:r>
            <w:r>
              <w:rPr>
                <w:rFonts w:ascii="Times New Roman" w:hAnsi="Times New Roman"/>
              </w:rPr>
              <w:tab/>
            </w:r>
            <w:r>
              <w:t>0.94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before="106" w:lineRule="exact" w:line="280"/>
              <w:ind w:right="113"/>
              <w:jc w:val="right"/>
              <w:rPr/>
            </w:pPr>
            <w:r>
              <w:t>0.95</w:t>
            </w:r>
          </w:p>
        </w:tc>
        <w:tc>
          <w:tcPr>
            <w:tcW w:w="1203" w:type="dxa"/>
            <w:tcBorders/>
          </w:tcPr>
          <w:p>
            <w:pPr>
              <w:pStyle w:val="style4098"/>
              <w:spacing w:before="106" w:lineRule="exact" w:line="280"/>
              <w:ind w:right="170"/>
              <w:jc w:val="right"/>
              <w:rPr/>
            </w:pPr>
            <w:r>
              <w:t>0.94</w:t>
            </w:r>
          </w:p>
        </w:tc>
        <w:tc>
          <w:tcPr>
            <w:tcW w:w="4243" w:type="dxa"/>
            <w:tcBorders/>
          </w:tcPr>
          <w:p>
            <w:pPr>
              <w:pStyle w:val="style4098"/>
              <w:spacing w:before="106" w:lineRule="exact" w:line="280"/>
              <w:ind w:right="3268"/>
              <w:jc w:val="right"/>
              <w:rPr/>
            </w:pPr>
            <w:r>
              <w:rPr>
                <w:w w:val="90"/>
              </w:rPr>
              <w:t>2301</w:t>
            </w:r>
          </w:p>
        </w:tc>
      </w:tr>
      <w:tr>
        <w:tblPrEx/>
        <w:trPr>
          <w:trHeight w:val="406" w:hRule="atLeast"/>
          <w:jc w:val="left"/>
        </w:trPr>
        <w:tc>
          <w:tcPr>
            <w:tcW w:w="583" w:type="dxa"/>
            <w:vMerge w:val="continue"/>
            <w:tcBorders>
              <w:top w:val="nil"/>
            </w:tcBorders>
          </w:tcPr>
          <w:p>
            <w:pPr>
              <w:pStyle w:val="style0"/>
              <w:rPr/>
            </w:pPr>
          </w:p>
        </w:tc>
        <w:tc>
          <w:tcPr>
            <w:tcW w:w="2849" w:type="dxa"/>
            <w:tcBorders/>
          </w:tcPr>
          <w:p>
            <w:pPr>
              <w:pStyle w:val="style4098"/>
              <w:tabs>
                <w:tab w:val="right" w:leader="none" w:pos="2176"/>
              </w:tabs>
              <w:spacing w:lineRule="exact" w:line="309"/>
              <w:ind w:right="227"/>
              <w:jc w:val="right"/>
              <w:rPr>
                <w:sz w:val="2"/>
                <w:szCs w:val="2"/>
              </w:rPr>
            </w:pPr>
            <w:r>
              <w:rPr>
                <w:w w:val="104"/>
              </w:rPr>
              <w:t>positive</w:t>
            </w:r>
            <w:r>
              <w:rPr>
                <w:rFonts w:ascii="Times New Roman" w:hAnsi="Times New Roman"/>
                <w:w w:val="104"/>
              </w:rPr>
              <w:tab/>
            </w:r>
            <w:r>
              <w:rPr>
                <w:w w:val="104"/>
              </w:rPr>
              <w:t>0.78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lineRule="exact" w:line="309"/>
              <w:ind w:right="113"/>
              <w:jc w:val="right"/>
              <w:rPr/>
            </w:pPr>
            <w:r>
              <w:t>0.75</w:t>
            </w:r>
          </w:p>
        </w:tc>
        <w:tc>
          <w:tcPr>
            <w:tcW w:w="1203" w:type="dxa"/>
            <w:tcBorders/>
          </w:tcPr>
          <w:p>
            <w:pPr>
              <w:pStyle w:val="style4098"/>
              <w:spacing w:lineRule="exact" w:line="309"/>
              <w:ind w:right="170"/>
              <w:jc w:val="right"/>
              <w:rPr/>
            </w:pPr>
            <w:r>
              <w:t>0.77</w:t>
            </w:r>
          </w:p>
        </w:tc>
        <w:tc>
          <w:tcPr>
            <w:tcW w:w="4243" w:type="dxa"/>
            <w:tcBorders/>
          </w:tcPr>
          <w:p>
            <w:pPr>
              <w:pStyle w:val="style4098"/>
              <w:spacing w:lineRule="exact" w:line="309"/>
              <w:ind w:right="3268"/>
              <w:jc w:val="right"/>
              <w:rPr/>
            </w:pPr>
            <w:r>
              <w:rPr>
                <w:w w:val="90"/>
              </w:rPr>
              <w:t>577</w:t>
            </w:r>
          </w:p>
        </w:tc>
      </w:tr>
      <w:tr>
        <w:tblPrEx/>
        <w:trPr>
          <w:trHeight w:val="406" w:hRule="atLeast"/>
          <w:jc w:val="left"/>
        </w:trPr>
        <w:tc>
          <w:tcPr>
            <w:tcW w:w="583" w:type="dxa"/>
            <w:vMerge w:val="continue"/>
            <w:tcBorders>
              <w:top w:val="nil"/>
            </w:tcBorders>
          </w:tcPr>
          <w:p>
            <w:pPr>
              <w:pStyle w:val="style0"/>
              <w:rPr/>
            </w:pPr>
          </w:p>
        </w:tc>
        <w:tc>
          <w:tcPr>
            <w:tcW w:w="2849" w:type="dxa"/>
            <w:tcBorders/>
          </w:tcPr>
          <w:p>
            <w:pPr>
              <w:pStyle w:val="style4098"/>
              <w:spacing w:before="106" w:lineRule="exact" w:line="280"/>
              <w:ind w:left="443"/>
              <w:rPr>
                <w:sz w:val="2"/>
                <w:szCs w:val="2"/>
              </w:rPr>
            </w:pPr>
            <w:r>
              <w:t>accuracy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203" w:type="dxa"/>
            <w:tcBorders/>
          </w:tcPr>
          <w:p>
            <w:pPr>
              <w:pStyle w:val="style4098"/>
              <w:spacing w:before="106" w:lineRule="exact" w:line="280"/>
              <w:ind w:right="170"/>
              <w:jc w:val="right"/>
              <w:rPr/>
            </w:pPr>
            <w:r>
              <w:t>0.91</w:t>
            </w:r>
          </w:p>
        </w:tc>
        <w:tc>
          <w:tcPr>
            <w:tcW w:w="4243" w:type="dxa"/>
            <w:tcBorders/>
          </w:tcPr>
          <w:p>
            <w:pPr>
              <w:pStyle w:val="style4098"/>
              <w:spacing w:before="106" w:lineRule="exact" w:line="280"/>
              <w:ind w:right="3268"/>
              <w:jc w:val="right"/>
              <w:rPr/>
            </w:pPr>
            <w:r>
              <w:rPr>
                <w:w w:val="90"/>
              </w:rPr>
              <w:t>2878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583" w:type="dxa"/>
            <w:vMerge w:val="continue"/>
            <w:tcBorders>
              <w:top w:val="nil"/>
            </w:tcBorders>
          </w:tcPr>
          <w:p>
            <w:pPr>
              <w:pStyle w:val="style0"/>
              <w:rPr/>
            </w:pPr>
          </w:p>
        </w:tc>
        <w:tc>
          <w:tcPr>
            <w:tcW w:w="2849" w:type="dxa"/>
            <w:tcBorders/>
          </w:tcPr>
          <w:p>
            <w:pPr>
              <w:pStyle w:val="style4098"/>
              <w:tabs>
                <w:tab w:val="right" w:leader="none" w:pos="2290"/>
              </w:tabs>
              <w:ind w:right="227"/>
              <w:jc w:val="right"/>
              <w:rPr>
                <w:sz w:val="2"/>
                <w:szCs w:val="2"/>
              </w:rPr>
            </w:pPr>
            <w:r>
              <w:t>macro</w:t>
            </w:r>
            <w:r>
              <w:rPr>
                <w:spacing w:val="25"/>
              </w:rPr>
              <w:t xml:space="preserve"> </w:t>
            </w:r>
            <w:r>
              <w:t>avg</w:t>
            </w:r>
            <w:r>
              <w:rPr>
                <w:rFonts w:ascii="Times New Roman" w:hAnsi="Times New Roman"/>
              </w:rPr>
              <w:tab/>
            </w:r>
            <w:r>
              <w:t>0.86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ind w:right="113"/>
              <w:jc w:val="right"/>
              <w:rPr/>
            </w:pPr>
            <w:r>
              <w:t>0.85</w:t>
            </w:r>
          </w:p>
        </w:tc>
        <w:tc>
          <w:tcPr>
            <w:tcW w:w="1203" w:type="dxa"/>
            <w:tcBorders/>
          </w:tcPr>
          <w:p>
            <w:pPr>
              <w:pStyle w:val="style4098"/>
              <w:ind w:right="170"/>
              <w:jc w:val="right"/>
              <w:rPr/>
            </w:pPr>
            <w:r>
              <w:t>0.85</w:t>
            </w:r>
          </w:p>
        </w:tc>
        <w:tc>
          <w:tcPr>
            <w:tcW w:w="4243" w:type="dxa"/>
            <w:tcBorders/>
          </w:tcPr>
          <w:p>
            <w:pPr>
              <w:pStyle w:val="style4098"/>
              <w:ind w:right="3268"/>
              <w:jc w:val="right"/>
              <w:rPr/>
            </w:pPr>
            <w:r>
              <w:rPr>
                <w:w w:val="90"/>
              </w:rPr>
              <w:t>2878</w:t>
            </w:r>
          </w:p>
        </w:tc>
      </w:tr>
      <w:tr>
        <w:tblPrEx/>
        <w:trPr>
          <w:trHeight w:val="729" w:hRule="atLeast"/>
          <w:jc w:val="left"/>
        </w:trPr>
        <w:tc>
          <w:tcPr>
            <w:tcW w:w="583" w:type="dxa"/>
            <w:vMerge w:val="continue"/>
            <w:tcBorders>
              <w:top w:val="nil"/>
            </w:tcBorders>
          </w:tcPr>
          <w:p>
            <w:pPr>
              <w:pStyle w:val="style0"/>
              <w:rPr/>
            </w:pPr>
          </w:p>
        </w:tc>
        <w:tc>
          <w:tcPr>
            <w:tcW w:w="2849" w:type="dxa"/>
            <w:tcBorders/>
          </w:tcPr>
          <w:p>
            <w:pPr>
              <w:pStyle w:val="style4098"/>
              <w:tabs>
                <w:tab w:val="right" w:leader="none" w:pos="2619"/>
              </w:tabs>
              <w:spacing w:lineRule="exact" w:line="309"/>
              <w:ind w:left="-16" w:right="227"/>
              <w:jc w:val="right"/>
              <w:rPr>
                <w:sz w:val="2"/>
                <w:szCs w:val="2"/>
              </w:rPr>
            </w:pPr>
            <w:r>
              <w:t>weighted</w:t>
            </w:r>
            <w:r>
              <w:rPr>
                <w:spacing w:val="30"/>
              </w:rPr>
              <w:t xml:space="preserve"> </w:t>
            </w:r>
            <w:r>
              <w:t>avg</w:t>
            </w:r>
            <w:r>
              <w:rPr>
                <w:rFonts w:ascii="Times New Roman" w:hAnsi="Times New Roman"/>
              </w:rPr>
              <w:tab/>
            </w:r>
            <w:r>
              <w:t>0.91</w:t>
            </w:r>
          </w:p>
        </w:tc>
        <w:tc>
          <w:tcPr>
            <w:tcW w:w="1031" w:type="dxa"/>
            <w:tcBorders/>
          </w:tcPr>
          <w:p>
            <w:pPr>
              <w:pStyle w:val="style4098"/>
              <w:spacing w:lineRule="exact" w:line="309"/>
              <w:ind w:right="113"/>
              <w:jc w:val="right"/>
              <w:rPr/>
            </w:pPr>
            <w:r>
              <w:t>0.91</w:t>
            </w:r>
          </w:p>
        </w:tc>
        <w:tc>
          <w:tcPr>
            <w:tcW w:w="1203" w:type="dxa"/>
            <w:tcBorders/>
          </w:tcPr>
          <w:p>
            <w:pPr>
              <w:pStyle w:val="style4098"/>
              <w:spacing w:lineRule="exact" w:line="309"/>
              <w:ind w:right="170"/>
              <w:jc w:val="right"/>
              <w:rPr/>
            </w:pPr>
            <w:r>
              <w:t>0.91</w:t>
            </w:r>
          </w:p>
        </w:tc>
        <w:tc>
          <w:tcPr>
            <w:tcW w:w="4243" w:type="dxa"/>
            <w:tcBorders/>
          </w:tcPr>
          <w:p>
            <w:pPr>
              <w:pStyle w:val="style4098"/>
              <w:spacing w:lineRule="exact" w:line="309"/>
              <w:ind w:right="3268"/>
              <w:jc w:val="right"/>
              <w:rPr/>
            </w:pPr>
            <w:r>
              <w:rPr>
                <w:w w:val="90"/>
              </w:rPr>
              <w:t>2878</w:t>
            </w:r>
          </w:p>
        </w:tc>
      </w:tr>
      <w:tr>
        <w:tblPrEx/>
        <w:trPr>
          <w:trHeight w:val="362" w:hRule="atLeast"/>
          <w:jc w:val="left"/>
        </w:trPr>
        <w:tc>
          <w:tcPr>
            <w:tcW w:w="583" w:type="dxa"/>
            <w:tcBorders/>
          </w:tcPr>
          <w:p>
            <w:pPr>
              <w:pStyle w:val="style4098"/>
              <w:spacing w:lineRule="exact" w:line="308"/>
              <w:ind w:left="50"/>
              <w:rPr/>
            </w:pPr>
            <w:r>
              <w:rPr>
                <w:color w:val="2f3e9f"/>
                <w:w w:val="160"/>
              </w:rPr>
              <w:t>[</w:t>
            </w:r>
            <w:r>
              <w:rPr>
                <w:color w:val="2f3e9f"/>
                <w:spacing w:val="4"/>
                <w:w w:val="160"/>
              </w:rPr>
              <w:t xml:space="preserve"> </w:t>
            </w:r>
            <w:r>
              <w:rPr>
                <w:color w:val="2f3e9f"/>
                <w:w w:val="160"/>
              </w:rPr>
              <w:t>]:</w:t>
            </w:r>
          </w:p>
        </w:tc>
        <w:tc>
          <w:tcPr>
            <w:tcW w:w="2849" w:type="dxa"/>
            <w:tcBorders/>
            <w:shd w:val="clear" w:color="auto" w:fill="f7f7f7"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031" w:type="dxa"/>
            <w:tcBorders/>
            <w:shd w:val="clear" w:color="auto" w:fill="f7f7f7"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1203" w:type="dxa"/>
            <w:tcBorders/>
            <w:shd w:val="clear" w:color="auto" w:fill="f7f7f7"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  <w:tc>
          <w:tcPr>
            <w:tcW w:w="4243" w:type="dxa"/>
            <w:tcBorders/>
            <w:shd w:val="clear" w:color="auto" w:fill="f7f7f7"/>
          </w:tcPr>
          <w:p>
            <w:pPr>
              <w:pStyle w:val="style4098"/>
              <w:spacing w:lineRule="auto" w:line="240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/>
      </w:pPr>
    </w:p>
    <w:p>
      <w:pPr>
        <w:pStyle w:val="style0"/>
        <w:jc w:val="both"/>
        <w:rPr/>
      </w:pPr>
    </w:p>
    <w:p>
      <w:pPr>
        <w:pStyle w:val="style0"/>
        <w:rPr/>
      </w:pPr>
      <w:r>
        <w:t xml:space="preserve">    </w:t>
      </w:r>
    </w:p>
    <w:sectPr>
      <w:pgSz w:w="12240" w:h="15840" w:orient="portrait"/>
      <w:pgMar w:top="1500" w:right="1320" w:bottom="1080" w:left="640" w:header="0" w:footer="888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BF" w:csb1="00000000"/>
  </w:font>
  <w:font w:name="Sitka Banner">
    <w:altName w:val="Arial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variable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3778884</wp:posOffset>
              </wp:positionH>
              <wp:positionV relativeFrom="page">
                <wp:posOffset>9354820</wp:posOffset>
              </wp:positionV>
              <wp:extent cx="215263" cy="222249"/>
              <wp:effectExtent l="0" t="0" r="0" b="0"/>
              <wp:wrapNone/>
              <wp:docPr id="4097" name="矩形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5263" cy="222249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60"/>
                            <w:ind w:left="6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297.55pt;margin-top:736.6pt;width:16.95pt;height:17.5pt;z-index:-2147483645;mso-position-horizontal-relative:page;mso-position-vertical-relative:page;mso-width-relative:page;mso-height-relative:page;mso-wrap-distance-left:0.0pt;mso-wrap-distance-right:0.0pt;visibility:visible;">
              <v:stroke on="f" joinstyle="miter" weight="1.0pt"/>
              <v:fill/>
              <v:textbox inset="0.0pt,0.0pt,0.0pt,0.0pt">
                <w:txbxContent>
                  <w:p>
                    <w:pPr>
                      <w:pStyle w:val="style66"/>
                      <w:spacing w:before="60"/>
                      <w:ind w:left="6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F7CCB6C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52E0784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">
    <w:nsid w:val="00000002"/>
    <w:multiLevelType w:val="hybridMultilevel"/>
    <w:tmpl w:val="86EC864E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3">
    <w:nsid w:val="00000003"/>
    <w:multiLevelType w:val="hybridMultilevel"/>
    <w:tmpl w:val="514A166C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B582AC4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108904A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6">
    <w:nsid w:val="00000006"/>
    <w:multiLevelType w:val="hybridMultilevel"/>
    <w:tmpl w:val="0E8A0C24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7">
    <w:nsid w:val="00000007"/>
    <w:multiLevelType w:val="hybridMultilevel"/>
    <w:tmpl w:val="48B6DF3A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3D0FB18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9">
    <w:nsid w:val="00000009"/>
    <w:multiLevelType w:val="hybridMultilevel"/>
    <w:tmpl w:val="064617DA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0">
    <w:nsid w:val="0000000A"/>
    <w:multiLevelType w:val="hybridMultilevel"/>
    <w:tmpl w:val="753AD0A4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1">
    <w:nsid w:val="0000000B"/>
    <w:multiLevelType w:val="hybridMultilevel"/>
    <w:tmpl w:val="E8EC293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2">
    <w:nsid w:val="0000000C"/>
    <w:multiLevelType w:val="hybridMultilevel"/>
    <w:tmpl w:val="3ACC2C1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3">
    <w:nsid w:val="0000000D"/>
    <w:multiLevelType w:val="hybridMultilevel"/>
    <w:tmpl w:val="DC5E98C6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4">
    <w:nsid w:val="0000000E"/>
    <w:multiLevelType w:val="hybridMultilevel"/>
    <w:tmpl w:val="25686B56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5">
    <w:nsid w:val="0000000F"/>
    <w:multiLevelType w:val="hybridMultilevel"/>
    <w:tmpl w:val="DD405E14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6">
    <w:nsid w:val="00000010"/>
    <w:multiLevelType w:val="hybridMultilevel"/>
    <w:tmpl w:val="20722E16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8D06E64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8">
    <w:nsid w:val="00000012"/>
    <w:multiLevelType w:val="hybridMultilevel"/>
    <w:tmpl w:val="EE76B65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9">
    <w:nsid w:val="00000013"/>
    <w:multiLevelType w:val="hybridMultilevel"/>
    <w:tmpl w:val="78442854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0">
    <w:nsid w:val="00000014"/>
    <w:multiLevelType w:val="hybridMultilevel"/>
    <w:tmpl w:val="6DF6E616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1">
    <w:nsid w:val="00000015"/>
    <w:multiLevelType w:val="hybridMultilevel"/>
    <w:tmpl w:val="9C68CCA6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2">
    <w:nsid w:val="00000016"/>
    <w:multiLevelType w:val="hybridMultilevel"/>
    <w:tmpl w:val="DF380F72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3">
    <w:nsid w:val="00000017"/>
    <w:multiLevelType w:val="hybridMultilevel"/>
    <w:tmpl w:val="9AD0990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4">
    <w:nsid w:val="00000018"/>
    <w:multiLevelType w:val="hybridMultilevel"/>
    <w:tmpl w:val="3BF0AE80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5">
    <w:nsid w:val="00000019"/>
    <w:multiLevelType w:val="hybridMultilevel"/>
    <w:tmpl w:val="70D8B30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6">
    <w:nsid w:val="0000001A"/>
    <w:multiLevelType w:val="hybridMultilevel"/>
    <w:tmpl w:val="E12E40EC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tabs>
          <w:tab w:val="left" w:leader="none" w:pos="840"/>
        </w:tabs>
        <w:ind w:left="840" w:hanging="420"/>
      </w:pPr>
      <w:rPr>
        <w:rFonts w:ascii="Droid Sans" w:eastAsia="Droid Sans" w:hAnsi="Droid Sans" w:hint="default"/>
      </w:rPr>
    </w:lvl>
    <w:lvl w:ilvl="2">
      <w:start w:val="1"/>
      <w:numFmt w:val="bullet"/>
      <w:lvlText w:val="◆"/>
      <w:lvlJc w:val="left"/>
      <w:pPr>
        <w:tabs>
          <w:tab w:val="left" w:leader="none" w:pos="1260"/>
        </w:tabs>
        <w:ind w:left="1260" w:hanging="420"/>
      </w:pPr>
      <w:rPr>
        <w:rFonts w:ascii="Droid Sans" w:eastAsia="Droid Sans" w:hAnsi="Droid Sans" w:hint="default"/>
      </w:rPr>
    </w:lvl>
    <w:lvl w:ilvl="3">
      <w:start w:val="1"/>
      <w:numFmt w:val="bullet"/>
      <w:lvlText w:val="●"/>
      <w:lvlJc w:val="left"/>
      <w:pPr>
        <w:tabs>
          <w:tab w:val="left" w:leader="none" w:pos="1680"/>
        </w:tabs>
        <w:ind w:left="1680" w:hanging="420"/>
      </w:pPr>
      <w:rPr>
        <w:rFonts w:ascii="Droid Sans" w:eastAsia="Droid Sans" w:hAnsi="Droid Sans" w:hint="default"/>
      </w:rPr>
    </w:lvl>
    <w:lvl w:ilvl="4">
      <w:start w:val="1"/>
      <w:numFmt w:val="bullet"/>
      <w:lvlText w:val="■"/>
      <w:lvlJc w:val="left"/>
      <w:pPr>
        <w:tabs>
          <w:tab w:val="left" w:leader="none" w:pos="2100"/>
        </w:tabs>
        <w:ind w:left="2100" w:hanging="420"/>
      </w:pPr>
      <w:rPr>
        <w:rFonts w:ascii="Droid Sans" w:eastAsia="Droid Sans" w:hAnsi="Droid Sans" w:hint="default"/>
      </w:rPr>
    </w:lvl>
    <w:lvl w:ilvl="5">
      <w:start w:val="1"/>
      <w:numFmt w:val="bullet"/>
      <w:lvlText w:val="◆"/>
      <w:lvlJc w:val="left"/>
      <w:pPr>
        <w:tabs>
          <w:tab w:val="left" w:leader="none" w:pos="2520"/>
        </w:tabs>
        <w:ind w:left="2520" w:hanging="420"/>
      </w:pPr>
      <w:rPr>
        <w:rFonts w:ascii="Droid Sans" w:eastAsia="Droid Sans" w:hAnsi="Droid Sans" w:hint="default"/>
      </w:rPr>
    </w:lvl>
    <w:lvl w:ilvl="6">
      <w:start w:val="1"/>
      <w:numFmt w:val="bullet"/>
      <w:lvlText w:val="●"/>
      <w:lvlJc w:val="left"/>
      <w:pPr>
        <w:tabs>
          <w:tab w:val="left" w:leader="none" w:pos="2940"/>
        </w:tabs>
        <w:ind w:left="2940" w:hanging="420"/>
      </w:pPr>
      <w:rPr>
        <w:rFonts w:ascii="Droid Sans" w:eastAsia="Droid Sans" w:hAnsi="Droid Sans" w:hint="default"/>
      </w:rPr>
    </w:lvl>
    <w:lvl w:ilvl="7">
      <w:start w:val="1"/>
      <w:numFmt w:val="bullet"/>
      <w:lvlText w:val="■"/>
      <w:lvlJc w:val="left"/>
      <w:pPr>
        <w:tabs>
          <w:tab w:val="left" w:leader="none" w:pos="3360"/>
        </w:tabs>
        <w:ind w:left="3360" w:hanging="420"/>
      </w:pPr>
      <w:rPr>
        <w:rFonts w:ascii="Droid Sans" w:eastAsia="Droid Sans" w:hAnsi="Droid Sans" w:hint="default"/>
      </w:rPr>
    </w:lvl>
    <w:lvl w:ilvl="8">
      <w:start w:val="1"/>
      <w:numFmt w:val="bullet"/>
      <w:lvlText w:val="◆"/>
      <w:lvlJc w:val="left"/>
      <w:pPr>
        <w:tabs>
          <w:tab w:val="left" w:leader="none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27">
    <w:nsid w:val="0000001B"/>
    <w:multiLevelType w:val="hybridMultilevel"/>
    <w:tmpl w:val="2112182C"/>
    <w:lvl w:ilvl="0">
      <w:start w:val="2"/>
      <w:numFmt w:val="decimal"/>
      <w:lvlText w:val="[%1]"/>
      <w:lvlJc w:val="left"/>
      <w:pPr>
        <w:tabs>
          <w:tab w:val="left" w:leader="none" w:pos="0"/>
        </w:tabs>
        <w:ind w:left="626" w:hanging="345"/>
      </w:pPr>
      <w:rPr>
        <w:rFonts w:ascii="Lucida Sans Unicode" w:cs="Lucida Sans Unicode" w:eastAsia="Lucida Sans Unicode" w:hAnsi="Lucida Sans Unicode" w:hint="default"/>
        <w:color w:val="d74314"/>
        <w:w w:val="121"/>
        <w:sz w:val="20"/>
        <w:szCs w:val="20"/>
      </w:rPr>
    </w:lvl>
    <w:lvl w:ilvl="1">
      <w:start w:val="0"/>
      <w:numFmt w:val="decimal"/>
      <w:lvlText w:val="%2"/>
      <w:lvlJc w:val="left"/>
      <w:pPr>
        <w:tabs>
          <w:tab w:val="left" w:leader="none" w:pos="0"/>
        </w:tabs>
        <w:ind w:left="2358" w:hanging="1490"/>
      </w:pPr>
      <w:rPr>
        <w:rFonts w:ascii="Lucida Sans Unicode" w:cs="Lucida Sans Unicode" w:eastAsia="Lucida Sans Unicode" w:hAnsi="Lucida Sans Unicode" w:hint="default"/>
        <w:w w:val="82"/>
        <w:sz w:val="22"/>
        <w:szCs w:val="22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3240" w:hanging="149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4120" w:hanging="149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5000" w:hanging="149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5880" w:hanging="149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6760" w:hanging="149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7640" w:hanging="149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520" w:hanging="1490"/>
      </w:pPr>
      <w:rPr>
        <w:rFonts w:hint="default"/>
      </w:rPr>
    </w:lvl>
  </w:abstractNum>
  <w:abstractNum w:abstractNumId="28">
    <w:nsid w:val="0000001C"/>
    <w:multiLevelType w:val="hybridMultilevel"/>
    <w:tmpl w:val="0BAE65FC"/>
    <w:lvl w:ilvl="0">
      <w:start w:val="0"/>
      <w:numFmt w:val="decimal"/>
      <w:lvlText w:val="%1"/>
      <w:lvlJc w:val="left"/>
      <w:pPr>
        <w:tabs>
          <w:tab w:val="left" w:leader="none" w:pos="0"/>
        </w:tabs>
        <w:ind w:left="2817" w:hanging="1948"/>
      </w:pPr>
      <w:rPr>
        <w:rFonts w:ascii="Lucida Sans Unicode" w:cs="Lucida Sans Unicode" w:eastAsia="Lucida Sans Unicode" w:hAnsi="Lucida Sans Unicode" w:hint="default"/>
        <w:w w:val="82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3566" w:hanging="1948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4312" w:hanging="194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5058" w:hanging="194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5804" w:hanging="194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6550" w:hanging="194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7296" w:hanging="194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8042" w:hanging="194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788" w:hanging="1948"/>
      </w:pPr>
      <w:rPr>
        <w:rFonts w:hint="default"/>
      </w:rPr>
    </w:lvl>
  </w:abstractNum>
  <w:abstractNum w:abstractNumId="29">
    <w:nsid w:val="0000001D"/>
    <w:multiLevelType w:val="hybridMultilevel"/>
    <w:tmpl w:val="871CD736"/>
    <w:lvl w:ilvl="0">
      <w:start w:val="0"/>
      <w:numFmt w:val="decimal"/>
      <w:lvlText w:val="%1"/>
      <w:lvlJc w:val="left"/>
      <w:pPr>
        <w:tabs>
          <w:tab w:val="left" w:leader="none" w:pos="0"/>
        </w:tabs>
        <w:ind w:left="2036" w:hanging="1948"/>
      </w:pPr>
      <w:rPr>
        <w:rFonts w:ascii="Lucida Sans Unicode" w:cs="Lucida Sans Unicode" w:eastAsia="Lucida Sans Unicode" w:hAnsi="Lucida Sans Unicode" w:hint="default"/>
        <w:w w:val="82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2785" w:hanging="1948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3531" w:hanging="194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4277" w:hanging="194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5023" w:hanging="194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5769" w:hanging="194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6515" w:hanging="194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7261" w:hanging="194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007" w:hanging="1948"/>
      </w:pPr>
      <w:rPr>
        <w:rFonts w:hint="default"/>
      </w:rPr>
    </w:lvl>
  </w:abstractNum>
  <w:abstractNum w:abstractNumId="30">
    <w:nsid w:val="0000001E"/>
    <w:multiLevelType w:val="hybridMultilevel"/>
    <w:tmpl w:val="5D3E959E"/>
    <w:lvl w:ilvl="0">
      <w:start w:val="24"/>
      <w:numFmt w:val="decimal"/>
      <w:lvlText w:val="[%1]"/>
      <w:lvlJc w:val="left"/>
      <w:pPr>
        <w:tabs>
          <w:tab w:val="left" w:leader="none" w:pos="0"/>
        </w:tabs>
        <w:ind w:left="626" w:hanging="460"/>
      </w:pPr>
      <w:rPr>
        <w:rFonts w:ascii="Lucida Sans Unicode" w:cs="Lucida Sans Unicode" w:eastAsia="Lucida Sans Unicode" w:hAnsi="Lucida Sans Unicode" w:hint="default"/>
        <w:color w:val="d74314"/>
        <w:w w:val="108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2120" w:hanging="4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3026" w:hanging="4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3933" w:hanging="4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4840" w:hanging="4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5746" w:hanging="4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6653" w:hanging="4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7560" w:hanging="4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466" w:hanging="460"/>
      </w:pPr>
      <w:rPr>
        <w:rFonts w:hint="default"/>
      </w:rPr>
    </w:lvl>
  </w:abstractNum>
  <w:abstractNum w:abstractNumId="31">
    <w:nsid w:val="0000001F"/>
    <w:multiLevelType w:val="hybridMultilevel"/>
    <w:tmpl w:val="0E0C5C90"/>
    <w:lvl w:ilvl="0">
      <w:start w:val="3"/>
      <w:numFmt w:val="decimal"/>
      <w:lvlText w:val="%1"/>
      <w:lvlJc w:val="left"/>
      <w:pPr>
        <w:tabs>
          <w:tab w:val="left" w:leader="none" w:pos="0"/>
        </w:tabs>
        <w:ind w:left="2129" w:hanging="1260"/>
      </w:pPr>
      <w:rPr>
        <w:rFonts w:ascii="Lucida Sans Unicode" w:cs="Lucida Sans Unicode" w:eastAsia="Lucida Sans Unicode" w:hAnsi="Lucida Sans Unicode" w:hint="default"/>
        <w:w w:val="82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2936" w:hanging="12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3752" w:hanging="12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4568" w:hanging="12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5384" w:hanging="12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6200" w:hanging="12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7016" w:hanging="12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7832" w:hanging="12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648" w:hanging="1260"/>
      </w:pPr>
      <w:rPr>
        <w:rFonts w:hint="default"/>
      </w:rPr>
    </w:lvl>
  </w:abstractNum>
  <w:abstractNum w:abstractNumId="32">
    <w:nsid w:val="00000020"/>
    <w:multiLevelType w:val="hybridMultilevel"/>
    <w:tmpl w:val="39249E74"/>
    <w:lvl w:ilvl="0">
      <w:start w:val="3"/>
      <w:numFmt w:val="decimal"/>
      <w:lvlText w:val="%1"/>
      <w:lvlJc w:val="left"/>
      <w:pPr>
        <w:tabs>
          <w:tab w:val="left" w:leader="none" w:pos="0"/>
        </w:tabs>
        <w:ind w:left="1900" w:hanging="1031"/>
      </w:pPr>
      <w:rPr>
        <w:rFonts w:ascii="Lucida Sans Unicode" w:cs="Lucida Sans Unicode" w:eastAsia="Lucida Sans Unicode" w:hAnsi="Lucida Sans Unicode" w:hint="default"/>
        <w:w w:val="82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2738" w:hanging="103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3576" w:hanging="103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4414" w:hanging="103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5252" w:hanging="103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6090" w:hanging="103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6928" w:hanging="103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7766" w:hanging="103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604" w:hanging="1031"/>
      </w:pPr>
      <w:rPr>
        <w:rFonts w:hint="default"/>
      </w:rPr>
    </w:lvl>
  </w:abstractNum>
  <w:abstractNum w:abstractNumId="33">
    <w:nsid w:val="00000021"/>
    <w:multiLevelType w:val="hybridMultilevel"/>
    <w:tmpl w:val="EAEA9AA0"/>
    <w:lvl w:ilvl="0">
      <w:start w:val="3"/>
      <w:numFmt w:val="decimal"/>
      <w:lvlText w:val="%1"/>
      <w:lvlJc w:val="left"/>
      <w:pPr>
        <w:tabs>
          <w:tab w:val="left" w:leader="none" w:pos="0"/>
        </w:tabs>
        <w:ind w:left="1900" w:hanging="1031"/>
      </w:pPr>
      <w:rPr>
        <w:rFonts w:ascii="Lucida Sans Unicode" w:cs="Lucida Sans Unicode" w:eastAsia="Lucida Sans Unicode" w:hAnsi="Lucida Sans Unicode" w:hint="default"/>
        <w:w w:val="82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2738" w:hanging="103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3576" w:hanging="103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4414" w:hanging="103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5252" w:hanging="103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6090" w:hanging="103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6928" w:hanging="103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7766" w:hanging="103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604" w:hanging="1031"/>
      </w:pPr>
      <w:rPr>
        <w:rFonts w:hint="default"/>
      </w:rPr>
    </w:lvl>
  </w:abstractNum>
  <w:abstractNum w:abstractNumId="34">
    <w:nsid w:val="00000022"/>
    <w:multiLevelType w:val="hybridMultilevel"/>
    <w:tmpl w:val="976A6CBE"/>
    <w:lvl w:ilvl="0">
      <w:start w:val="3"/>
      <w:numFmt w:val="decimal"/>
      <w:lvlText w:val="%1"/>
      <w:lvlJc w:val="left"/>
      <w:pPr>
        <w:tabs>
          <w:tab w:val="left" w:leader="none" w:pos="0"/>
        </w:tabs>
        <w:ind w:left="1601" w:hanging="802"/>
      </w:pPr>
      <w:rPr>
        <w:rFonts w:ascii="Lucida Sans Unicode" w:cs="Lucida Sans Unicode" w:eastAsia="Lucida Sans Unicode" w:hAnsi="Lucida Sans Unicode" w:hint="default"/>
        <w:w w:val="82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2468" w:hanging="802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3336" w:hanging="802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4204" w:hanging="802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5072" w:hanging="802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5940" w:hanging="802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6808" w:hanging="802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7676" w:hanging="802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544" w:hanging="802"/>
      </w:pPr>
      <w:rPr>
        <w:rFonts w:hint="default"/>
      </w:rPr>
    </w:lvl>
  </w:abstractNum>
  <w:abstractNum w:abstractNumId="35">
    <w:nsid w:val="00000023"/>
    <w:multiLevelType w:val="hybridMultilevel"/>
    <w:tmpl w:val="0EB49286"/>
    <w:lvl w:ilvl="0">
      <w:start w:val="4"/>
      <w:numFmt w:val="decimal"/>
      <w:lvlText w:val="%1"/>
      <w:lvlJc w:val="left"/>
      <w:pPr>
        <w:tabs>
          <w:tab w:val="left" w:leader="none" w:pos="0"/>
        </w:tabs>
        <w:ind w:left="1900" w:hanging="1031"/>
      </w:pPr>
      <w:rPr>
        <w:rFonts w:ascii="Lucida Sans Unicode" w:cs="Lucida Sans Unicode" w:eastAsia="Lucida Sans Unicode" w:hAnsi="Lucida Sans Unicode" w:hint="default"/>
        <w:w w:val="82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2738" w:hanging="103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3576" w:hanging="103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4414" w:hanging="103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5252" w:hanging="103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6090" w:hanging="103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6928" w:hanging="103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7766" w:hanging="103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604" w:hanging="1031"/>
      </w:pPr>
      <w:rPr>
        <w:rFonts w:hint="default"/>
      </w:rPr>
    </w:lvl>
  </w:abstractNum>
  <w:abstractNum w:abstractNumId="36">
    <w:nsid w:val="00000024"/>
    <w:multiLevelType w:val="hybridMultilevel"/>
    <w:tmpl w:val="B3C8A978"/>
    <w:lvl w:ilvl="0">
      <w:start w:val="3"/>
      <w:numFmt w:val="decimal"/>
      <w:lvlText w:val="%1"/>
      <w:lvlJc w:val="left"/>
      <w:pPr>
        <w:tabs>
          <w:tab w:val="left" w:leader="none" w:pos="0"/>
        </w:tabs>
        <w:ind w:left="2129" w:hanging="1260"/>
      </w:pPr>
      <w:rPr>
        <w:rFonts w:ascii="Lucida Sans Unicode" w:cs="Lucida Sans Unicode" w:eastAsia="Lucida Sans Unicode" w:hAnsi="Lucida Sans Unicode" w:hint="default"/>
        <w:w w:val="82"/>
        <w:sz w:val="22"/>
        <w:szCs w:val="22"/>
      </w:rPr>
    </w:lvl>
    <w:lvl w:ilvl="1">
      <w:start w:val="0"/>
      <w:numFmt w:val="bullet"/>
      <w:lvlText w:val="•"/>
      <w:lvlJc w:val="left"/>
      <w:pPr>
        <w:tabs>
          <w:tab w:val="left" w:leader="none" w:pos="0"/>
        </w:tabs>
        <w:ind w:left="2936" w:hanging="12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left" w:leader="none" w:pos="0"/>
        </w:tabs>
        <w:ind w:left="3752" w:hanging="12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left" w:leader="none" w:pos="0"/>
        </w:tabs>
        <w:ind w:left="4568" w:hanging="12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left" w:leader="none" w:pos="0"/>
        </w:tabs>
        <w:ind w:left="5384" w:hanging="12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left" w:leader="none" w:pos="0"/>
        </w:tabs>
        <w:ind w:left="6200" w:hanging="12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left" w:leader="none" w:pos="0"/>
        </w:tabs>
        <w:ind w:left="7016" w:hanging="12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left" w:leader="none" w:pos="0"/>
        </w:tabs>
        <w:ind w:left="7832" w:hanging="12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left" w:leader="none" w:pos="0"/>
        </w:tabs>
        <w:ind w:left="8648" w:hanging="12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autoSpaceDE w:val="false"/>
      <w:autoSpaceDN w:val="false"/>
    </w:pPr>
    <w:rPr>
      <w:rFonts w:ascii="Lucida Sans Unicode" w:cs="Lucida Sans Unicode" w:eastAsia="Lucida Sans Unicode" w:hAnsi="Lucida Sans Unicode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66">
    <w:name w:val="Body Text"/>
    <w:basedOn w:val="style0"/>
    <w:next w:val="style66"/>
    <w:pPr/>
  </w:style>
  <w:style w:type="paragraph" w:styleId="style62">
    <w:name w:val="Title"/>
    <w:basedOn w:val="style0"/>
    <w:next w:val="style62"/>
    <w:pPr>
      <w:spacing w:before="145"/>
      <w:ind w:left="679"/>
      <w:jc w:val="center"/>
    </w:pPr>
    <w:rPr>
      <w:rFonts w:ascii="Sitka Banner" w:cs="Sitka Banner" w:eastAsia="Sitka Banner" w:hAnsi="Sitka Banner"/>
      <w:sz w:val="34"/>
      <w:szCs w:val="34"/>
    </w:rPr>
  </w:style>
  <w:style w:type="paragraph" w:customStyle="1" w:styleId="style4097">
    <w:name w:val="List Paragraph1"/>
    <w:basedOn w:val="style0"/>
    <w:next w:val="style4097"/>
    <w:pPr>
      <w:spacing w:lineRule="exact" w:line="271"/>
      <w:ind w:left="1900" w:hanging="1032"/>
    </w:pPr>
    <w:rPr/>
  </w:style>
  <w:style w:type="paragraph" w:customStyle="1" w:styleId="style4098">
    <w:name w:val="Table Paragraph"/>
    <w:basedOn w:val="style0"/>
    <w:next w:val="style4098"/>
    <w:pPr>
      <w:spacing w:lineRule="exact" w:line="251"/>
    </w:pPr>
    <w:rPr/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customStyle="1" w:styleId="style4099">
    <w:name w:val="List Paragraph_46e6a9cf-c865-4f1f-84c7-58c8a0b4e2cc"/>
    <w:basedOn w:val="style0"/>
    <w:next w:val="style40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3" Type="http://schemas.openxmlformats.org/officeDocument/2006/relationships/styles" Target="styles.xml"/><Relationship Id="rId12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5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3713</Words>
  <Pages>28</Pages>
  <Characters>25703</Characters>
  <Application>WPS Office</Application>
  <Paragraphs>1993</Paragraphs>
  <CharactersWithSpaces>28537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2023-11-01T02:45:56Z</dcterms:created>
  <dc:creator>WPS Office</dc:creator>
  <lastModifiedBy>CPH2467</lastModifiedBy>
  <dcterms:modified xsi:type="dcterms:W3CDTF">2023-11-01T02:45:57Z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2023-10-26T16:00:00Z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2023-10-26T16:00:00Z</vt:filetime>
  </property>
  <property fmtid="{D5CDD505-2E9C-101B-9397-08002B2CF9AE}" pid="5" name="ICV">
    <vt:lpwstr>97309d9558604c3c981489327de9454f</vt:lpwstr>
  </property>
</Properties>
</file>